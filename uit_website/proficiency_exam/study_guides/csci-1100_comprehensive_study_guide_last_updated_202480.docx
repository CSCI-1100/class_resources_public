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85D5A" w14:textId="08515AF6" w:rsidR="001E409E" w:rsidRPr="00A85C19" w:rsidRDefault="00FB651C" w:rsidP="609E7100">
      <w:pPr>
        <w:ind w:left="0"/>
        <w:jc w:val="center"/>
      </w:pPr>
      <w:r>
        <w:rPr>
          <w:noProof/>
        </w:rPr>
        <w:drawing>
          <wp:inline distT="0" distB="0" distL="0" distR="0" wp14:anchorId="341B368E" wp14:editId="570E812F">
            <wp:extent cx="3382661" cy="1401288"/>
            <wp:effectExtent l="0" t="0" r="8255" b="8890"/>
            <wp:docPr id="1" name="Picture 1" descr="Departmen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Computing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2661" cy="1401288"/>
                    </a:xfrm>
                    <a:prstGeom prst="rect">
                      <a:avLst/>
                    </a:prstGeom>
                  </pic:spPr>
                </pic:pic>
              </a:graphicData>
            </a:graphic>
          </wp:inline>
        </w:drawing>
      </w:r>
    </w:p>
    <w:p w14:paraId="63A2289F" w14:textId="0C985EDC" w:rsidR="001E409E" w:rsidRPr="00FB651C" w:rsidRDefault="00502F9A" w:rsidP="001E409E">
      <w:pPr>
        <w:pStyle w:val="Title"/>
        <w:spacing w:before="360" w:beforeAutospacing="0"/>
        <w:rPr>
          <w:color w:val="002060"/>
        </w:rPr>
      </w:pPr>
      <w:r w:rsidRPr="00FB651C">
        <w:rPr>
          <w:color w:val="002060"/>
        </w:rPr>
        <w:t xml:space="preserve">CSCI 1100 – </w:t>
      </w:r>
      <w:r w:rsidR="00927683" w:rsidRPr="00FB651C">
        <w:rPr>
          <w:color w:val="002060"/>
        </w:rPr>
        <w:t>Using Information Technology</w:t>
      </w:r>
    </w:p>
    <w:p w14:paraId="2626C5F0" w14:textId="580219BC" w:rsidR="000148F8" w:rsidRPr="00FB651C" w:rsidRDefault="000148F8" w:rsidP="001E409E">
      <w:pPr>
        <w:pStyle w:val="Title"/>
        <w:spacing w:before="360" w:beforeAutospacing="0"/>
        <w:rPr>
          <w:color w:val="002060"/>
        </w:rPr>
      </w:pPr>
      <w:r w:rsidRPr="00FB651C">
        <w:rPr>
          <w:color w:val="002060"/>
        </w:rPr>
        <w:t>Comprehensive Study Guide</w:t>
      </w:r>
    </w:p>
    <w:p w14:paraId="4573D796" w14:textId="023E9698" w:rsidR="00F14E0B" w:rsidRPr="002C36B8" w:rsidRDefault="00F14E0B" w:rsidP="002C36B8">
      <w:pPr>
        <w:pStyle w:val="Heading1"/>
      </w:pPr>
      <w:r w:rsidRPr="002C36B8">
        <w:t>Topics</w:t>
      </w:r>
    </w:p>
    <w:p w14:paraId="22DB7386" w14:textId="2BDFD825" w:rsidR="000148F8" w:rsidRPr="000148F8" w:rsidRDefault="000148F8" w:rsidP="000148F8">
      <w:pPr>
        <w:pStyle w:val="Heading2"/>
      </w:pPr>
      <w:r w:rsidRPr="000148F8">
        <w:t>Digital Literacy</w:t>
      </w:r>
    </w:p>
    <w:p w14:paraId="57EB8D95" w14:textId="77777777" w:rsidR="000148F8" w:rsidRPr="000148F8" w:rsidRDefault="000148F8" w:rsidP="000148F8">
      <w:pPr>
        <w:pStyle w:val="ListParagraph"/>
        <w:numPr>
          <w:ilvl w:val="0"/>
          <w:numId w:val="21"/>
        </w:numPr>
        <w:ind w:left="540"/>
      </w:pPr>
      <w:r w:rsidRPr="000148F8">
        <w:t>Evaluating online information</w:t>
      </w:r>
    </w:p>
    <w:p w14:paraId="02A365EC" w14:textId="77777777" w:rsidR="000148F8" w:rsidRPr="000148F8" w:rsidRDefault="000148F8" w:rsidP="000148F8">
      <w:pPr>
        <w:pStyle w:val="ListParagraph"/>
        <w:numPr>
          <w:ilvl w:val="0"/>
          <w:numId w:val="21"/>
        </w:numPr>
        <w:ind w:left="540"/>
      </w:pPr>
      <w:r w:rsidRPr="000148F8">
        <w:t>Critical thinking in the digital age</w:t>
      </w:r>
    </w:p>
    <w:p w14:paraId="5189CB93" w14:textId="77777777" w:rsidR="000148F8" w:rsidRPr="000148F8" w:rsidRDefault="000148F8" w:rsidP="000148F8">
      <w:pPr>
        <w:pStyle w:val="ListParagraph"/>
        <w:numPr>
          <w:ilvl w:val="0"/>
          <w:numId w:val="21"/>
        </w:numPr>
        <w:ind w:left="540"/>
      </w:pPr>
      <w:r w:rsidRPr="000148F8">
        <w:t>Navigating digital platforms and interfaces</w:t>
      </w:r>
    </w:p>
    <w:p w14:paraId="65BD1BAC" w14:textId="7F901C87" w:rsidR="000148F8" w:rsidRPr="000148F8" w:rsidRDefault="000148F8" w:rsidP="000148F8">
      <w:pPr>
        <w:pStyle w:val="ListParagraph"/>
        <w:numPr>
          <w:ilvl w:val="0"/>
          <w:numId w:val="21"/>
        </w:numPr>
        <w:ind w:left="540"/>
      </w:pPr>
      <w:r w:rsidRPr="000148F8">
        <w:t>Understanding digital trends and their impacts</w:t>
      </w:r>
    </w:p>
    <w:p w14:paraId="20118251" w14:textId="79187F7F" w:rsidR="000148F8" w:rsidRPr="000148F8" w:rsidRDefault="000148F8" w:rsidP="000148F8">
      <w:pPr>
        <w:pStyle w:val="Heading2"/>
      </w:pPr>
      <w:r w:rsidRPr="000148F8">
        <w:t>Tech Product Literacy</w:t>
      </w:r>
    </w:p>
    <w:p w14:paraId="5AC11A57" w14:textId="77777777" w:rsidR="000148F8" w:rsidRPr="000148F8" w:rsidRDefault="000148F8" w:rsidP="000148F8">
      <w:pPr>
        <w:pStyle w:val="ListParagraph"/>
        <w:numPr>
          <w:ilvl w:val="0"/>
          <w:numId w:val="21"/>
        </w:numPr>
        <w:ind w:left="540"/>
      </w:pPr>
      <w:r w:rsidRPr="000148F8">
        <w:t>Basic computer components</w:t>
      </w:r>
    </w:p>
    <w:p w14:paraId="3D1C6F4C" w14:textId="77777777" w:rsidR="000148F8" w:rsidRPr="000148F8" w:rsidRDefault="000148F8" w:rsidP="000148F8">
      <w:pPr>
        <w:pStyle w:val="ListParagraph"/>
        <w:numPr>
          <w:ilvl w:val="0"/>
          <w:numId w:val="21"/>
        </w:numPr>
        <w:ind w:left="540"/>
      </w:pPr>
      <w:r w:rsidRPr="000148F8">
        <w:t>Mobile device hardware</w:t>
      </w:r>
    </w:p>
    <w:p w14:paraId="06E67B79" w14:textId="77777777" w:rsidR="000148F8" w:rsidRPr="000148F8" w:rsidRDefault="000148F8" w:rsidP="000148F8">
      <w:pPr>
        <w:pStyle w:val="ListParagraph"/>
        <w:numPr>
          <w:ilvl w:val="0"/>
          <w:numId w:val="21"/>
        </w:numPr>
        <w:ind w:left="540"/>
      </w:pPr>
      <w:r w:rsidRPr="000148F8">
        <w:t>Peripheral devices and connectivity</w:t>
      </w:r>
    </w:p>
    <w:p w14:paraId="216DEF24" w14:textId="0969ADBE" w:rsidR="003729B5" w:rsidRDefault="000148F8" w:rsidP="003729B5">
      <w:pPr>
        <w:pStyle w:val="ListParagraph"/>
        <w:numPr>
          <w:ilvl w:val="0"/>
          <w:numId w:val="21"/>
        </w:numPr>
        <w:ind w:left="540"/>
      </w:pPr>
      <w:r w:rsidRPr="000148F8">
        <w:t>Troubleshooting common hardware issues</w:t>
      </w:r>
    </w:p>
    <w:p w14:paraId="09CF9065" w14:textId="77777777" w:rsidR="003729B5" w:rsidRPr="000148F8" w:rsidRDefault="003729B5" w:rsidP="003729B5">
      <w:pPr>
        <w:pStyle w:val="Heading2"/>
      </w:pPr>
      <w:r w:rsidRPr="000148F8">
        <w:t>Introduct</w:t>
      </w:r>
      <w:r>
        <w:t>ion to</w:t>
      </w:r>
      <w:r w:rsidRPr="000148F8">
        <w:t xml:space="preserve"> Programming</w:t>
      </w:r>
    </w:p>
    <w:p w14:paraId="7AE335E6" w14:textId="77777777" w:rsidR="003729B5" w:rsidRPr="000148F8" w:rsidRDefault="003729B5" w:rsidP="003729B5">
      <w:pPr>
        <w:pStyle w:val="ListParagraph"/>
        <w:numPr>
          <w:ilvl w:val="0"/>
          <w:numId w:val="21"/>
        </w:numPr>
        <w:ind w:left="540"/>
      </w:pPr>
      <w:r w:rsidRPr="000148F8">
        <w:t>Basic programming concepts</w:t>
      </w:r>
    </w:p>
    <w:p w14:paraId="7997B622" w14:textId="77777777" w:rsidR="003729B5" w:rsidRPr="000148F8" w:rsidRDefault="003729B5" w:rsidP="003729B5">
      <w:pPr>
        <w:pStyle w:val="ListParagraph"/>
        <w:numPr>
          <w:ilvl w:val="0"/>
          <w:numId w:val="21"/>
        </w:numPr>
        <w:ind w:left="540"/>
      </w:pPr>
      <w:r w:rsidRPr="000148F8">
        <w:t>Common programming languages overview</w:t>
      </w:r>
    </w:p>
    <w:p w14:paraId="4C3320AD" w14:textId="77777777" w:rsidR="003729B5" w:rsidRPr="000148F8" w:rsidRDefault="003729B5" w:rsidP="003729B5">
      <w:pPr>
        <w:pStyle w:val="ListParagraph"/>
        <w:numPr>
          <w:ilvl w:val="0"/>
          <w:numId w:val="21"/>
        </w:numPr>
        <w:ind w:left="540"/>
      </w:pPr>
      <w:r w:rsidRPr="000148F8">
        <w:t>Simple algorithm design</w:t>
      </w:r>
    </w:p>
    <w:p w14:paraId="6D0974D2" w14:textId="77777777" w:rsidR="003729B5" w:rsidRDefault="003729B5" w:rsidP="003729B5">
      <w:pPr>
        <w:pStyle w:val="ListParagraph"/>
        <w:numPr>
          <w:ilvl w:val="0"/>
          <w:numId w:val="21"/>
        </w:numPr>
        <w:ind w:left="540"/>
      </w:pPr>
      <w:r w:rsidRPr="000148F8">
        <w:t>Debugging basics</w:t>
      </w:r>
    </w:p>
    <w:p w14:paraId="2AF5502A" w14:textId="4151752F" w:rsidR="003729B5" w:rsidRPr="000148F8" w:rsidRDefault="003729B5" w:rsidP="003729B5">
      <w:pPr>
        <w:pStyle w:val="Heading2"/>
      </w:pPr>
      <w:r w:rsidRPr="000148F8">
        <w:t xml:space="preserve">Web </w:t>
      </w:r>
      <w:r>
        <w:t>Literacy</w:t>
      </w:r>
    </w:p>
    <w:p w14:paraId="20112B0F" w14:textId="77777777" w:rsidR="003729B5" w:rsidRPr="000148F8" w:rsidRDefault="003729B5" w:rsidP="003729B5">
      <w:pPr>
        <w:pStyle w:val="ListParagraph"/>
        <w:numPr>
          <w:ilvl w:val="0"/>
          <w:numId w:val="21"/>
        </w:numPr>
        <w:ind w:left="540"/>
      </w:pPr>
      <w:r w:rsidRPr="000148F8">
        <w:t>Roles of HTML, CSS, and browsers</w:t>
      </w:r>
    </w:p>
    <w:p w14:paraId="4DADA315" w14:textId="77777777" w:rsidR="003729B5" w:rsidRPr="000148F8" w:rsidRDefault="003729B5" w:rsidP="003729B5">
      <w:pPr>
        <w:pStyle w:val="ListParagraph"/>
        <w:numPr>
          <w:ilvl w:val="0"/>
          <w:numId w:val="21"/>
        </w:numPr>
        <w:ind w:left="540"/>
      </w:pPr>
      <w:r w:rsidRPr="000148F8">
        <w:t>HTML's function in webpage structure</w:t>
      </w:r>
    </w:p>
    <w:p w14:paraId="19564528" w14:textId="77777777" w:rsidR="003729B5" w:rsidRPr="000148F8" w:rsidRDefault="003729B5" w:rsidP="003729B5">
      <w:pPr>
        <w:pStyle w:val="ListParagraph"/>
        <w:numPr>
          <w:ilvl w:val="0"/>
          <w:numId w:val="21"/>
        </w:numPr>
        <w:ind w:left="540"/>
      </w:pPr>
      <w:r w:rsidRPr="000148F8">
        <w:t>CSS's role in styling webpages</w:t>
      </w:r>
    </w:p>
    <w:p w14:paraId="1DA7D1EC" w14:textId="77777777" w:rsidR="003729B5" w:rsidRPr="000148F8" w:rsidRDefault="003729B5" w:rsidP="003729B5">
      <w:pPr>
        <w:pStyle w:val="ListParagraph"/>
        <w:numPr>
          <w:ilvl w:val="0"/>
          <w:numId w:val="21"/>
        </w:numPr>
        <w:ind w:left="540"/>
      </w:pPr>
      <w:r w:rsidRPr="000148F8">
        <w:t>Browser responsibilities in rendering webpages</w:t>
      </w:r>
    </w:p>
    <w:p w14:paraId="05E9C191" w14:textId="4745B3B4" w:rsidR="009266CD" w:rsidRDefault="2E93C4CE" w:rsidP="609E7100">
      <w:pPr>
        <w:pStyle w:val="ListParagraph"/>
        <w:numPr>
          <w:ilvl w:val="0"/>
          <w:numId w:val="21"/>
        </w:numPr>
        <w:spacing w:before="0" w:after="160" w:line="278" w:lineRule="auto"/>
        <w:ind w:left="540"/>
      </w:pPr>
      <w:r>
        <w:t>Developer tools for inspecting and debugging</w:t>
      </w:r>
    </w:p>
    <w:p w14:paraId="26292045" w14:textId="1A2C8F08" w:rsidR="003729B5" w:rsidRPr="000148F8" w:rsidRDefault="003729B5" w:rsidP="009266CD">
      <w:pPr>
        <w:pStyle w:val="Heading2"/>
      </w:pPr>
      <w:r>
        <w:lastRenderedPageBreak/>
        <w:t xml:space="preserve">The </w:t>
      </w:r>
      <w:r w:rsidRPr="000148F8">
        <w:t>Connected World</w:t>
      </w:r>
    </w:p>
    <w:p w14:paraId="12C7AB98" w14:textId="77777777" w:rsidR="003729B5" w:rsidRPr="000148F8" w:rsidRDefault="003729B5" w:rsidP="003729B5">
      <w:pPr>
        <w:pStyle w:val="ListParagraph"/>
        <w:numPr>
          <w:ilvl w:val="0"/>
          <w:numId w:val="21"/>
        </w:numPr>
        <w:ind w:left="540"/>
      </w:pPr>
      <w:r w:rsidRPr="000148F8">
        <w:t>Basic network concepts</w:t>
      </w:r>
    </w:p>
    <w:p w14:paraId="110EA65C" w14:textId="77777777" w:rsidR="003729B5" w:rsidRPr="000148F8" w:rsidRDefault="003729B5" w:rsidP="003729B5">
      <w:pPr>
        <w:pStyle w:val="ListParagraph"/>
        <w:numPr>
          <w:ilvl w:val="0"/>
          <w:numId w:val="21"/>
        </w:numPr>
        <w:ind w:left="540"/>
      </w:pPr>
      <w:r w:rsidRPr="000148F8">
        <w:t>Types of networks (LAN, WAN, etc.)</w:t>
      </w:r>
    </w:p>
    <w:p w14:paraId="7A10DD7A" w14:textId="77777777" w:rsidR="003729B5" w:rsidRPr="000148F8" w:rsidRDefault="003729B5" w:rsidP="003729B5">
      <w:pPr>
        <w:pStyle w:val="ListParagraph"/>
        <w:numPr>
          <w:ilvl w:val="0"/>
          <w:numId w:val="21"/>
        </w:numPr>
        <w:ind w:left="540"/>
      </w:pPr>
      <w:r w:rsidRPr="000148F8">
        <w:t>Internet protocols</w:t>
      </w:r>
    </w:p>
    <w:p w14:paraId="740D8B27" w14:textId="2480A8AE" w:rsidR="003729B5" w:rsidRDefault="003729B5" w:rsidP="003729B5">
      <w:pPr>
        <w:pStyle w:val="ListParagraph"/>
        <w:numPr>
          <w:ilvl w:val="0"/>
          <w:numId w:val="21"/>
        </w:numPr>
        <w:ind w:left="540"/>
      </w:pPr>
      <w:r w:rsidRPr="000148F8">
        <w:t>Cloud computing basics</w:t>
      </w:r>
    </w:p>
    <w:p w14:paraId="54BA5EB0" w14:textId="55A6A1A3" w:rsidR="003729B5" w:rsidRDefault="003729B5" w:rsidP="003729B5">
      <w:pPr>
        <w:pStyle w:val="Heading2"/>
      </w:pPr>
      <w:r>
        <w:t>Data Literacy</w:t>
      </w:r>
    </w:p>
    <w:p w14:paraId="670859E6" w14:textId="27839111" w:rsidR="003729B5" w:rsidRDefault="003729B5" w:rsidP="003729B5">
      <w:pPr>
        <w:pStyle w:val="ListParagraph"/>
        <w:numPr>
          <w:ilvl w:val="0"/>
          <w:numId w:val="23"/>
        </w:numPr>
      </w:pPr>
      <w:r>
        <w:t>Understanding data sources and data types.</w:t>
      </w:r>
    </w:p>
    <w:p w14:paraId="0E7CC524" w14:textId="05792B2A" w:rsidR="003729B5" w:rsidRDefault="003729B5" w:rsidP="003729B5">
      <w:pPr>
        <w:pStyle w:val="ListParagraph"/>
        <w:numPr>
          <w:ilvl w:val="0"/>
          <w:numId w:val="23"/>
        </w:numPr>
      </w:pPr>
      <w:r>
        <w:t>Understanding the context in which data is used.</w:t>
      </w:r>
    </w:p>
    <w:p w14:paraId="6653B1B9" w14:textId="138700E7" w:rsidR="003729B5" w:rsidRDefault="003729B5" w:rsidP="003729B5">
      <w:pPr>
        <w:pStyle w:val="ListParagraph"/>
        <w:numPr>
          <w:ilvl w:val="0"/>
          <w:numId w:val="23"/>
        </w:numPr>
      </w:pPr>
      <w:r>
        <w:t>Basic knowledge of quantitative and qualitative data</w:t>
      </w:r>
      <w:r w:rsidR="0083573F">
        <w:t>,</w:t>
      </w:r>
      <w:r>
        <w:t xml:space="preserve"> the DIKW model, and</w:t>
      </w:r>
      <w:r w:rsidR="0083573F">
        <w:t xml:space="preserve"> how it relates to the data lifecycle.</w:t>
      </w:r>
    </w:p>
    <w:p w14:paraId="19DB7901" w14:textId="4801C321" w:rsidR="003729B5" w:rsidRDefault="003729B5" w:rsidP="003729B5">
      <w:pPr>
        <w:pStyle w:val="ListParagraph"/>
        <w:numPr>
          <w:ilvl w:val="0"/>
          <w:numId w:val="23"/>
        </w:numPr>
      </w:pPr>
      <w:r>
        <w:t>Accurately interpreting trends and behaviors and making informed inferences.</w:t>
      </w:r>
    </w:p>
    <w:p w14:paraId="1E9A4AEE" w14:textId="7EABD533" w:rsidR="0083573F" w:rsidRDefault="0083573F" w:rsidP="0083573F">
      <w:pPr>
        <w:pStyle w:val="ListParagraph"/>
        <w:numPr>
          <w:ilvl w:val="0"/>
          <w:numId w:val="23"/>
        </w:numPr>
      </w:pPr>
      <w:r>
        <w:t>Storytelling with data, how to use common chart types, and how charts are commonly manipulated.</w:t>
      </w:r>
    </w:p>
    <w:p w14:paraId="3613E14B" w14:textId="77777777" w:rsidR="0083573F" w:rsidRPr="000148F8" w:rsidRDefault="0083573F" w:rsidP="0083573F">
      <w:pPr>
        <w:pStyle w:val="Heading2"/>
      </w:pPr>
      <w:r w:rsidRPr="000148F8">
        <w:t>Digital Content Creation</w:t>
      </w:r>
    </w:p>
    <w:p w14:paraId="33B6D6A2" w14:textId="77777777" w:rsidR="0083573F" w:rsidRPr="000148F8" w:rsidRDefault="0083573F" w:rsidP="0083573F">
      <w:pPr>
        <w:pStyle w:val="ListParagraph"/>
        <w:numPr>
          <w:ilvl w:val="0"/>
          <w:numId w:val="21"/>
        </w:numPr>
        <w:ind w:left="540"/>
      </w:pPr>
      <w:r w:rsidRPr="000148F8">
        <w:t>Types of digital content (text, images, video, audio)</w:t>
      </w:r>
    </w:p>
    <w:p w14:paraId="0854DD45" w14:textId="77777777" w:rsidR="0083573F" w:rsidRPr="000148F8" w:rsidRDefault="0083573F" w:rsidP="0083573F">
      <w:pPr>
        <w:pStyle w:val="ListParagraph"/>
        <w:numPr>
          <w:ilvl w:val="0"/>
          <w:numId w:val="21"/>
        </w:numPr>
        <w:ind w:left="540"/>
      </w:pPr>
      <w:r w:rsidRPr="000148F8">
        <w:t>Basic principles of design</w:t>
      </w:r>
    </w:p>
    <w:p w14:paraId="3AB9606E" w14:textId="77777777" w:rsidR="0083573F" w:rsidRPr="000148F8" w:rsidRDefault="0083573F" w:rsidP="0083573F">
      <w:pPr>
        <w:pStyle w:val="ListParagraph"/>
        <w:numPr>
          <w:ilvl w:val="0"/>
          <w:numId w:val="21"/>
        </w:numPr>
        <w:ind w:left="540"/>
      </w:pPr>
      <w:r w:rsidRPr="000148F8">
        <w:t>Content creation tools and platforms</w:t>
      </w:r>
    </w:p>
    <w:p w14:paraId="3C8ADB82" w14:textId="423EFEB7" w:rsidR="0083573F" w:rsidRPr="003729B5" w:rsidRDefault="0083573F" w:rsidP="0083573F">
      <w:pPr>
        <w:pStyle w:val="ListParagraph"/>
        <w:numPr>
          <w:ilvl w:val="0"/>
          <w:numId w:val="21"/>
        </w:numPr>
        <w:ind w:left="540"/>
      </w:pPr>
      <w:r w:rsidRPr="000148F8">
        <w:t>Copyright and licensing for digital content</w:t>
      </w:r>
    </w:p>
    <w:p w14:paraId="5FFA8D4B" w14:textId="5BA7F04B" w:rsidR="000148F8" w:rsidRPr="000148F8" w:rsidRDefault="000148F8" w:rsidP="003729B5">
      <w:pPr>
        <w:pStyle w:val="Heading2"/>
      </w:pPr>
      <w:r w:rsidRPr="000148F8">
        <w:t>Artificial Intelligence and Machine Learning</w:t>
      </w:r>
    </w:p>
    <w:p w14:paraId="2A0B5375" w14:textId="77777777" w:rsidR="000148F8" w:rsidRPr="000148F8" w:rsidRDefault="000148F8" w:rsidP="000148F8">
      <w:pPr>
        <w:pStyle w:val="ListParagraph"/>
        <w:numPr>
          <w:ilvl w:val="0"/>
          <w:numId w:val="21"/>
        </w:numPr>
        <w:ind w:left="540"/>
      </w:pPr>
      <w:r w:rsidRPr="000148F8">
        <w:t>Basic AI concepts and terminology</w:t>
      </w:r>
    </w:p>
    <w:p w14:paraId="0F8D87D9" w14:textId="77777777" w:rsidR="000148F8" w:rsidRPr="000148F8" w:rsidRDefault="000148F8" w:rsidP="000148F8">
      <w:pPr>
        <w:pStyle w:val="ListParagraph"/>
        <w:numPr>
          <w:ilvl w:val="0"/>
          <w:numId w:val="21"/>
        </w:numPr>
        <w:ind w:left="540"/>
      </w:pPr>
      <w:r w:rsidRPr="000148F8">
        <w:t>Machine learning algorithms and applications</w:t>
      </w:r>
    </w:p>
    <w:p w14:paraId="43A1493A" w14:textId="77777777" w:rsidR="000148F8" w:rsidRPr="000148F8" w:rsidRDefault="000148F8" w:rsidP="000148F8">
      <w:pPr>
        <w:pStyle w:val="ListParagraph"/>
        <w:numPr>
          <w:ilvl w:val="0"/>
          <w:numId w:val="21"/>
        </w:numPr>
        <w:ind w:left="540"/>
      </w:pPr>
      <w:r w:rsidRPr="000148F8">
        <w:t>Ethical considerations in AI development</w:t>
      </w:r>
    </w:p>
    <w:p w14:paraId="1D831528" w14:textId="77777777" w:rsidR="000148F8" w:rsidRPr="000148F8" w:rsidRDefault="000148F8" w:rsidP="000148F8">
      <w:pPr>
        <w:pStyle w:val="ListParagraph"/>
        <w:numPr>
          <w:ilvl w:val="0"/>
          <w:numId w:val="21"/>
        </w:numPr>
        <w:ind w:left="540"/>
      </w:pPr>
      <w:r w:rsidRPr="000148F8">
        <w:t>AI's impact on various industries</w:t>
      </w:r>
    </w:p>
    <w:p w14:paraId="224670D0" w14:textId="57ED500A" w:rsidR="000148F8" w:rsidRPr="000148F8" w:rsidRDefault="000148F8" w:rsidP="003729B5">
      <w:pPr>
        <w:pStyle w:val="Heading2"/>
      </w:pPr>
      <w:r w:rsidRPr="000148F8">
        <w:t>Cybersecurity and Privacy</w:t>
      </w:r>
    </w:p>
    <w:p w14:paraId="0362AB24" w14:textId="77777777" w:rsidR="000148F8" w:rsidRPr="000148F8" w:rsidRDefault="000148F8" w:rsidP="000148F8">
      <w:pPr>
        <w:pStyle w:val="ListParagraph"/>
        <w:numPr>
          <w:ilvl w:val="0"/>
          <w:numId w:val="21"/>
        </w:numPr>
        <w:ind w:left="540"/>
      </w:pPr>
      <w:r w:rsidRPr="000148F8">
        <w:t>Common cyber threats</w:t>
      </w:r>
    </w:p>
    <w:p w14:paraId="7B4C33CE" w14:textId="77777777" w:rsidR="000148F8" w:rsidRPr="000148F8" w:rsidRDefault="000148F8" w:rsidP="000148F8">
      <w:pPr>
        <w:pStyle w:val="ListParagraph"/>
        <w:numPr>
          <w:ilvl w:val="0"/>
          <w:numId w:val="21"/>
        </w:numPr>
        <w:ind w:left="540"/>
      </w:pPr>
      <w:r w:rsidRPr="000148F8">
        <w:t>Best practices for online security</w:t>
      </w:r>
    </w:p>
    <w:p w14:paraId="356C5ABA" w14:textId="77777777" w:rsidR="000148F8" w:rsidRPr="000148F8" w:rsidRDefault="000148F8" w:rsidP="000148F8">
      <w:pPr>
        <w:pStyle w:val="ListParagraph"/>
        <w:numPr>
          <w:ilvl w:val="0"/>
          <w:numId w:val="21"/>
        </w:numPr>
        <w:ind w:left="540"/>
      </w:pPr>
      <w:r w:rsidRPr="000148F8">
        <w:t>Data privacy concepts</w:t>
      </w:r>
    </w:p>
    <w:p w14:paraId="18E152D6" w14:textId="77777777" w:rsidR="000148F8" w:rsidRPr="000148F8" w:rsidRDefault="000148F8" w:rsidP="000148F8">
      <w:pPr>
        <w:pStyle w:val="ListParagraph"/>
        <w:numPr>
          <w:ilvl w:val="0"/>
          <w:numId w:val="21"/>
        </w:numPr>
        <w:ind w:left="540"/>
      </w:pPr>
      <w:r w:rsidRPr="000148F8">
        <w:t>Password management and two-factor authentication</w:t>
      </w:r>
    </w:p>
    <w:p w14:paraId="1B03A1B5" w14:textId="77777777" w:rsidR="00F14E0B" w:rsidRPr="000148F8" w:rsidRDefault="00F14E0B" w:rsidP="00F14E0B">
      <w:pPr>
        <w:pStyle w:val="Heading2"/>
      </w:pPr>
      <w:r w:rsidRPr="000148F8">
        <w:t>Emerging Technologies</w:t>
      </w:r>
    </w:p>
    <w:p w14:paraId="755F5AA4" w14:textId="77777777" w:rsidR="00F14E0B" w:rsidRPr="000148F8" w:rsidRDefault="00F14E0B" w:rsidP="00F14E0B">
      <w:pPr>
        <w:pStyle w:val="ListParagraph"/>
        <w:numPr>
          <w:ilvl w:val="0"/>
          <w:numId w:val="21"/>
        </w:numPr>
        <w:ind w:left="540"/>
      </w:pPr>
      <w:r w:rsidRPr="000148F8">
        <w:t>Overview of current emerging tech (e.g., IoT, blockchain, VR/AR)</w:t>
      </w:r>
    </w:p>
    <w:p w14:paraId="66254721" w14:textId="77777777" w:rsidR="00F14E0B" w:rsidRPr="000148F8" w:rsidRDefault="00F14E0B" w:rsidP="00F14E0B">
      <w:pPr>
        <w:pStyle w:val="ListParagraph"/>
        <w:numPr>
          <w:ilvl w:val="0"/>
          <w:numId w:val="21"/>
        </w:numPr>
        <w:ind w:left="540"/>
      </w:pPr>
      <w:r w:rsidRPr="000148F8">
        <w:t>Potential impacts on society and industry</w:t>
      </w:r>
    </w:p>
    <w:p w14:paraId="3F269913" w14:textId="77777777" w:rsidR="00F14E0B" w:rsidRPr="000148F8" w:rsidRDefault="00F14E0B" w:rsidP="00F14E0B">
      <w:pPr>
        <w:pStyle w:val="ListParagraph"/>
        <w:numPr>
          <w:ilvl w:val="0"/>
          <w:numId w:val="21"/>
        </w:numPr>
        <w:ind w:left="540"/>
      </w:pPr>
      <w:r w:rsidRPr="000148F8">
        <w:t>Ethical considerations of new technologies</w:t>
      </w:r>
    </w:p>
    <w:p w14:paraId="46CB50CF" w14:textId="5D28A310" w:rsidR="009266CD" w:rsidRDefault="00F14E0B" w:rsidP="00F14E0B">
      <w:pPr>
        <w:pStyle w:val="ListParagraph"/>
        <w:numPr>
          <w:ilvl w:val="0"/>
          <w:numId w:val="21"/>
        </w:numPr>
        <w:ind w:left="540"/>
      </w:pPr>
      <w:r w:rsidRPr="000148F8">
        <w:lastRenderedPageBreak/>
        <w:t>Future trends in technology</w:t>
      </w:r>
    </w:p>
    <w:p w14:paraId="1733973D" w14:textId="0675131C" w:rsidR="000148F8" w:rsidRPr="000148F8" w:rsidRDefault="6A17036D" w:rsidP="609E7100">
      <w:pPr>
        <w:pStyle w:val="Heading2"/>
        <w:spacing w:before="0" w:after="160" w:line="278" w:lineRule="auto"/>
        <w:ind w:left="0"/>
      </w:pPr>
      <w:r>
        <w:t>Digital Citizenship</w:t>
      </w:r>
    </w:p>
    <w:p w14:paraId="313DBB2E" w14:textId="77777777" w:rsidR="000148F8" w:rsidRPr="000148F8" w:rsidRDefault="000148F8" w:rsidP="000148F8">
      <w:pPr>
        <w:pStyle w:val="ListParagraph"/>
        <w:numPr>
          <w:ilvl w:val="0"/>
          <w:numId w:val="21"/>
        </w:numPr>
        <w:ind w:left="540"/>
      </w:pPr>
      <w:r w:rsidRPr="000148F8">
        <w:t>Online etiquette and communication</w:t>
      </w:r>
    </w:p>
    <w:p w14:paraId="28429A25" w14:textId="77777777" w:rsidR="000148F8" w:rsidRPr="000148F8" w:rsidRDefault="000148F8" w:rsidP="000148F8">
      <w:pPr>
        <w:pStyle w:val="ListParagraph"/>
        <w:numPr>
          <w:ilvl w:val="0"/>
          <w:numId w:val="21"/>
        </w:numPr>
        <w:ind w:left="540"/>
      </w:pPr>
      <w:r w:rsidRPr="000148F8">
        <w:t>Digital footprint awareness</w:t>
      </w:r>
    </w:p>
    <w:p w14:paraId="7E1D8D0D" w14:textId="77777777" w:rsidR="00F14E0B" w:rsidRDefault="000148F8" w:rsidP="00F14E0B">
      <w:pPr>
        <w:pStyle w:val="ListParagraph"/>
        <w:numPr>
          <w:ilvl w:val="0"/>
          <w:numId w:val="21"/>
        </w:numPr>
        <w:ind w:left="540"/>
      </w:pPr>
      <w:r w:rsidRPr="000148F8">
        <w:t>Responsible use of social media</w:t>
      </w:r>
    </w:p>
    <w:p w14:paraId="2D841B20" w14:textId="77777777" w:rsidR="00F14E0B" w:rsidRDefault="000148F8" w:rsidP="00F14E0B">
      <w:pPr>
        <w:pStyle w:val="ListParagraph"/>
        <w:numPr>
          <w:ilvl w:val="0"/>
          <w:numId w:val="21"/>
        </w:numPr>
        <w:ind w:left="540"/>
      </w:pPr>
      <w:r w:rsidRPr="00F14E0B">
        <w:t>Copyright and fair use in the digital world</w:t>
      </w:r>
    </w:p>
    <w:p w14:paraId="7D5377B0" w14:textId="24C2CAA0" w:rsidR="003729B5" w:rsidRPr="00F14E0B" w:rsidRDefault="003729B5" w:rsidP="00F14E0B">
      <w:pPr>
        <w:pStyle w:val="Heading2"/>
      </w:pPr>
      <w:r w:rsidRPr="00F14E0B">
        <w:t>Tools For Technology: Microsoft Office Suite</w:t>
      </w:r>
    </w:p>
    <w:p w14:paraId="06238783" w14:textId="77777777" w:rsidR="003729B5" w:rsidRPr="000148F8" w:rsidRDefault="003729B5" w:rsidP="003729B5">
      <w:pPr>
        <w:pStyle w:val="Heading3"/>
      </w:pPr>
      <w:r w:rsidRPr="000148F8">
        <w:t>Microsoft Word</w:t>
      </w:r>
    </w:p>
    <w:p w14:paraId="1C1267B6" w14:textId="77777777" w:rsidR="003729B5" w:rsidRPr="000148F8" w:rsidRDefault="003729B5" w:rsidP="003729B5">
      <w:pPr>
        <w:pStyle w:val="ListParagraph"/>
        <w:numPr>
          <w:ilvl w:val="0"/>
          <w:numId w:val="21"/>
        </w:numPr>
      </w:pPr>
      <w:r w:rsidRPr="000148F8">
        <w:t>Basic document operations (saving, file formats)</w:t>
      </w:r>
    </w:p>
    <w:p w14:paraId="092170A9" w14:textId="77777777" w:rsidR="003729B5" w:rsidRPr="000148F8" w:rsidRDefault="003729B5" w:rsidP="003729B5">
      <w:pPr>
        <w:pStyle w:val="ListParagraph"/>
        <w:numPr>
          <w:ilvl w:val="0"/>
          <w:numId w:val="21"/>
        </w:numPr>
      </w:pPr>
      <w:r w:rsidRPr="000148F8">
        <w:t>Text formatting and styling</w:t>
      </w:r>
    </w:p>
    <w:p w14:paraId="62EBB811" w14:textId="77777777" w:rsidR="003729B5" w:rsidRPr="000148F8" w:rsidRDefault="003729B5" w:rsidP="003729B5">
      <w:pPr>
        <w:pStyle w:val="ListParagraph"/>
        <w:numPr>
          <w:ilvl w:val="0"/>
          <w:numId w:val="21"/>
        </w:numPr>
      </w:pPr>
      <w:r w:rsidRPr="000148F8">
        <w:t>Page layout and orientation</w:t>
      </w:r>
    </w:p>
    <w:p w14:paraId="4E380933" w14:textId="77777777" w:rsidR="003729B5" w:rsidRPr="000148F8" w:rsidRDefault="003729B5" w:rsidP="003729B5">
      <w:pPr>
        <w:pStyle w:val="ListParagraph"/>
        <w:numPr>
          <w:ilvl w:val="0"/>
          <w:numId w:val="21"/>
        </w:numPr>
      </w:pPr>
      <w:r w:rsidRPr="000148F8">
        <w:t>Find and Replace functionality</w:t>
      </w:r>
    </w:p>
    <w:p w14:paraId="56C5C9A9" w14:textId="77777777" w:rsidR="003729B5" w:rsidRDefault="003729B5" w:rsidP="003729B5">
      <w:pPr>
        <w:pStyle w:val="ListParagraph"/>
        <w:numPr>
          <w:ilvl w:val="0"/>
          <w:numId w:val="21"/>
        </w:numPr>
      </w:pPr>
      <w:r w:rsidRPr="000148F8">
        <w:t>Headers, footers, and page numbers</w:t>
      </w:r>
    </w:p>
    <w:p w14:paraId="329EFC98" w14:textId="01E0B037" w:rsidR="0049066A" w:rsidRPr="000148F8" w:rsidRDefault="0049066A" w:rsidP="003729B5">
      <w:pPr>
        <w:pStyle w:val="ListParagraph"/>
        <w:numPr>
          <w:ilvl w:val="0"/>
          <w:numId w:val="21"/>
        </w:numPr>
      </w:pPr>
      <w:r>
        <w:t xml:space="preserve">Using grammar checking, citation tooling, and table of contents. </w:t>
      </w:r>
    </w:p>
    <w:p w14:paraId="7CD633F4" w14:textId="77777777" w:rsidR="003729B5" w:rsidRPr="000148F8" w:rsidRDefault="003729B5" w:rsidP="003729B5">
      <w:pPr>
        <w:pStyle w:val="Heading3"/>
      </w:pPr>
      <w:r w:rsidRPr="000148F8">
        <w:t>Microsoft PowerPoint</w:t>
      </w:r>
    </w:p>
    <w:p w14:paraId="4094167F" w14:textId="77777777" w:rsidR="003729B5" w:rsidRPr="000148F8" w:rsidRDefault="003729B5" w:rsidP="003729B5">
      <w:pPr>
        <w:pStyle w:val="ListParagraph"/>
        <w:numPr>
          <w:ilvl w:val="0"/>
          <w:numId w:val="21"/>
        </w:numPr>
      </w:pPr>
      <w:r w:rsidRPr="000148F8">
        <w:t>Creating and editing slides</w:t>
      </w:r>
    </w:p>
    <w:p w14:paraId="0C2FCD8C" w14:textId="77777777" w:rsidR="003729B5" w:rsidRPr="000148F8" w:rsidRDefault="003729B5" w:rsidP="003729B5">
      <w:pPr>
        <w:pStyle w:val="ListParagraph"/>
        <w:numPr>
          <w:ilvl w:val="0"/>
          <w:numId w:val="21"/>
        </w:numPr>
      </w:pPr>
      <w:r w:rsidRPr="000148F8">
        <w:t>Adding and formatting text, images, and multimedia</w:t>
      </w:r>
    </w:p>
    <w:p w14:paraId="20ED2B4F" w14:textId="2F6412EC" w:rsidR="003729B5" w:rsidRDefault="003729B5" w:rsidP="003729B5">
      <w:pPr>
        <w:pStyle w:val="ListParagraph"/>
        <w:numPr>
          <w:ilvl w:val="0"/>
          <w:numId w:val="21"/>
        </w:numPr>
      </w:pPr>
      <w:r w:rsidRPr="000148F8">
        <w:t>Applying themes</w:t>
      </w:r>
      <w:r w:rsidR="005E4718">
        <w:t xml:space="preserve"> and </w:t>
      </w:r>
      <w:r w:rsidRPr="000148F8">
        <w:t>designs</w:t>
      </w:r>
    </w:p>
    <w:p w14:paraId="28AA1635" w14:textId="4BD234C0" w:rsidR="005E4718" w:rsidRPr="000148F8" w:rsidRDefault="005E4718" w:rsidP="003729B5">
      <w:pPr>
        <w:pStyle w:val="ListParagraph"/>
        <w:numPr>
          <w:ilvl w:val="0"/>
          <w:numId w:val="21"/>
        </w:numPr>
      </w:pPr>
      <w:r>
        <w:t>Customizing the design through the Slide Master</w:t>
      </w:r>
    </w:p>
    <w:p w14:paraId="45A3390F" w14:textId="2ACA022E" w:rsidR="003729B5" w:rsidRPr="000148F8" w:rsidRDefault="005E4718" w:rsidP="003729B5">
      <w:pPr>
        <w:pStyle w:val="ListParagraph"/>
        <w:numPr>
          <w:ilvl w:val="0"/>
          <w:numId w:val="21"/>
        </w:numPr>
      </w:pPr>
      <w:r>
        <w:t>Applying</w:t>
      </w:r>
      <w:r w:rsidR="003729B5" w:rsidRPr="000148F8">
        <w:t xml:space="preserve"> transitions and animations</w:t>
      </w:r>
    </w:p>
    <w:p w14:paraId="21D0D99B" w14:textId="77777777" w:rsidR="003729B5" w:rsidRPr="000148F8" w:rsidRDefault="003729B5" w:rsidP="003729B5">
      <w:pPr>
        <w:pStyle w:val="ListParagraph"/>
        <w:numPr>
          <w:ilvl w:val="0"/>
          <w:numId w:val="21"/>
        </w:numPr>
      </w:pPr>
      <w:r w:rsidRPr="000148F8">
        <w:t>Presenting slideshows</w:t>
      </w:r>
    </w:p>
    <w:p w14:paraId="6438CB06" w14:textId="77777777" w:rsidR="003729B5" w:rsidRPr="000148F8" w:rsidRDefault="003729B5" w:rsidP="003729B5">
      <w:pPr>
        <w:pStyle w:val="Heading3"/>
      </w:pPr>
      <w:r w:rsidRPr="000148F8">
        <w:t>Microsoft Excel</w:t>
      </w:r>
    </w:p>
    <w:p w14:paraId="71D19C76" w14:textId="77777777" w:rsidR="003729B5" w:rsidRPr="000148F8" w:rsidRDefault="003729B5" w:rsidP="003729B5">
      <w:pPr>
        <w:pStyle w:val="ListParagraph"/>
        <w:numPr>
          <w:ilvl w:val="0"/>
          <w:numId w:val="21"/>
        </w:numPr>
      </w:pPr>
      <w:r w:rsidRPr="000148F8">
        <w:t>Basic spreadsheet operations</w:t>
      </w:r>
    </w:p>
    <w:p w14:paraId="116C61AB" w14:textId="6751F0DF" w:rsidR="003729B5" w:rsidRPr="000148F8" w:rsidRDefault="003729B5" w:rsidP="003729B5">
      <w:pPr>
        <w:pStyle w:val="ListParagraph"/>
        <w:numPr>
          <w:ilvl w:val="0"/>
          <w:numId w:val="21"/>
        </w:numPr>
      </w:pPr>
      <w:r w:rsidRPr="000148F8">
        <w:t>Entering</w:t>
      </w:r>
      <w:r w:rsidR="005E4718">
        <w:t xml:space="preserve">, </w:t>
      </w:r>
      <w:r w:rsidRPr="000148F8">
        <w:t>formatting</w:t>
      </w:r>
      <w:r w:rsidR="005E4718">
        <w:t xml:space="preserve">, and transforming </w:t>
      </w:r>
      <w:r w:rsidRPr="000148F8">
        <w:t>data</w:t>
      </w:r>
    </w:p>
    <w:p w14:paraId="05EB87E9" w14:textId="77777777" w:rsidR="003729B5" w:rsidRPr="000148F8" w:rsidRDefault="003729B5" w:rsidP="003729B5">
      <w:pPr>
        <w:pStyle w:val="ListParagraph"/>
        <w:numPr>
          <w:ilvl w:val="0"/>
          <w:numId w:val="21"/>
        </w:numPr>
      </w:pPr>
      <w:r w:rsidRPr="000148F8">
        <w:t>Using formulas and functions</w:t>
      </w:r>
    </w:p>
    <w:p w14:paraId="4809E091" w14:textId="77777777" w:rsidR="00C43EA3" w:rsidRDefault="003729B5" w:rsidP="00C43EA3">
      <w:pPr>
        <w:pStyle w:val="ListParagraph"/>
        <w:numPr>
          <w:ilvl w:val="0"/>
          <w:numId w:val="21"/>
        </w:numPr>
        <w:sectPr w:rsidR="00C43EA3" w:rsidSect="00B50492">
          <w:headerReference w:type="default" r:id="rId11"/>
          <w:footerReference w:type="default" r:id="rId12"/>
          <w:pgSz w:w="12240" w:h="15840"/>
          <w:pgMar w:top="576" w:right="2074" w:bottom="1440" w:left="1440" w:header="720" w:footer="720" w:gutter="0"/>
          <w:pgBorders w:offsetFrom="page">
            <w:top w:val="single" w:sz="12" w:space="24" w:color="00377A"/>
            <w:left w:val="single" w:sz="12" w:space="24" w:color="00377A"/>
            <w:bottom w:val="single" w:sz="12" w:space="24" w:color="00377A"/>
            <w:right w:val="single" w:sz="12" w:space="24" w:color="00377A"/>
          </w:pgBorders>
          <w:cols w:space="720"/>
          <w:docGrid w:linePitch="408"/>
        </w:sectPr>
      </w:pPr>
      <w:r w:rsidRPr="000148F8">
        <w:t>Creating charts and graphs</w:t>
      </w:r>
    </w:p>
    <w:p w14:paraId="57BFEF4F" w14:textId="3FC3ACC5" w:rsidR="000148F8" w:rsidRDefault="00F14E0B" w:rsidP="002C36B8">
      <w:pPr>
        <w:pStyle w:val="Heading1"/>
        <w:spacing w:before="0" w:beforeAutospacing="0"/>
      </w:pPr>
      <w:r>
        <w:lastRenderedPageBreak/>
        <w:t>Sample Questions</w:t>
      </w:r>
    </w:p>
    <w:p w14:paraId="491F83C7" w14:textId="3A60E87D" w:rsidR="00F33AEC" w:rsidRDefault="009E0A25" w:rsidP="00F33AEC">
      <w:r>
        <w:t>The sets of multiple-choice questions provided below</w:t>
      </w:r>
      <w:r w:rsidR="00506326">
        <w:t xml:space="preserve"> are similar in content to questions that are featured on the proficiency exam, however, th</w:t>
      </w:r>
      <w:r>
        <w:t>ese</w:t>
      </w:r>
      <w:r w:rsidR="00506326">
        <w:t xml:space="preserve"> question set</w:t>
      </w:r>
      <w:r>
        <w:t>s</w:t>
      </w:r>
      <w:r w:rsidR="00506326">
        <w:t xml:space="preserve"> do not reflect the complete set of concepts and knowledge </w:t>
      </w:r>
      <w:r>
        <w:t>covered in the topics we teach in CSCI 1100 or that we feature in the proficiency exam. While reviewing these questions can contribute to your success on the proficiency exam, familiarity with the topics</w:t>
      </w:r>
      <w:r w:rsidR="00554911">
        <w:t xml:space="preserve"> as they are </w:t>
      </w:r>
      <w:r w:rsidR="00760150">
        <w:t>described above is</w:t>
      </w:r>
      <w:r>
        <w:t xml:space="preserve"> necessary for that success.</w:t>
      </w:r>
    </w:p>
    <w:p w14:paraId="3A63F774" w14:textId="12DC235E" w:rsidR="00F33AEC" w:rsidRDefault="00F33AEC" w:rsidP="00F33AEC">
      <w:pPr>
        <w:pStyle w:val="Heading2"/>
      </w:pPr>
      <w:r>
        <w:t>Digital Literacy Questions</w:t>
      </w:r>
    </w:p>
    <w:p w14:paraId="200A44EA" w14:textId="037C0D86" w:rsidR="00F33AEC" w:rsidRDefault="00F33AEC" w:rsidP="00F33AEC">
      <w:r>
        <w:t>1. What is the term for the ability to identify false or misleading information online?</w:t>
      </w:r>
    </w:p>
    <w:p w14:paraId="45029901" w14:textId="77777777" w:rsidR="00F33AEC" w:rsidRDefault="00F33AEC" w:rsidP="00F33AEC">
      <w:r>
        <w:t xml:space="preserve">    a) Digital detective</w:t>
      </w:r>
    </w:p>
    <w:p w14:paraId="0FB48698" w14:textId="77777777" w:rsidR="00F33AEC" w:rsidRDefault="00F33AEC" w:rsidP="00F33AEC">
      <w:r>
        <w:t xml:space="preserve">    b) Information literacy</w:t>
      </w:r>
    </w:p>
    <w:p w14:paraId="1B9C36C9" w14:textId="77777777" w:rsidR="00F33AEC" w:rsidRDefault="00F33AEC" w:rsidP="00F33AEC">
      <w:r>
        <w:t xml:space="preserve">    c) Cyber skepticism</w:t>
      </w:r>
    </w:p>
    <w:p w14:paraId="52EE6E06" w14:textId="77777777" w:rsidR="00F33AEC" w:rsidRDefault="00F33AEC" w:rsidP="00F33AEC">
      <w:r>
        <w:t xml:space="preserve">    d) Web wisdom</w:t>
      </w:r>
    </w:p>
    <w:p w14:paraId="1FFFAE14" w14:textId="77777777" w:rsidR="00F33AEC" w:rsidRDefault="00F33AEC" w:rsidP="00F33AEC"/>
    <w:p w14:paraId="2EC5FD33" w14:textId="77777777" w:rsidR="00F33AEC" w:rsidRDefault="00F33AEC" w:rsidP="00F33AEC">
      <w:r>
        <w:t>2. What does it mean to "think critically" about online information?</w:t>
      </w:r>
    </w:p>
    <w:p w14:paraId="7C8F4F63" w14:textId="77777777" w:rsidR="00F33AEC" w:rsidRDefault="00F33AEC" w:rsidP="00F33AEC">
      <w:r>
        <w:t xml:space="preserve">    a) To always assume information is false</w:t>
      </w:r>
    </w:p>
    <w:p w14:paraId="20E57C35" w14:textId="77777777" w:rsidR="00F33AEC" w:rsidRDefault="00F33AEC" w:rsidP="00F33AEC">
      <w:r>
        <w:t xml:space="preserve">    b) To evaluate the credibility and accuracy of information</w:t>
      </w:r>
    </w:p>
    <w:p w14:paraId="1EDABED2" w14:textId="77777777" w:rsidR="00F33AEC" w:rsidRDefault="00F33AEC" w:rsidP="00F33AEC">
      <w:r>
        <w:t xml:space="preserve">    c) To share information quickly</w:t>
      </w:r>
    </w:p>
    <w:p w14:paraId="48D72F4B" w14:textId="77777777" w:rsidR="00F33AEC" w:rsidRDefault="00F33AEC" w:rsidP="00F33AEC">
      <w:r>
        <w:t xml:space="preserve">    d) To ignore all online information</w:t>
      </w:r>
    </w:p>
    <w:p w14:paraId="023E2226" w14:textId="77777777" w:rsidR="00F33AEC" w:rsidRDefault="00F33AEC" w:rsidP="00F33AEC"/>
    <w:p w14:paraId="24B0AD60" w14:textId="77777777" w:rsidR="00F33AEC" w:rsidRDefault="00F33AEC" w:rsidP="00F33AEC">
      <w:r>
        <w:t>3. What is a filter bubble?</w:t>
      </w:r>
    </w:p>
    <w:p w14:paraId="28F7FDBE" w14:textId="77777777" w:rsidR="00F33AEC" w:rsidRDefault="00F33AEC" w:rsidP="00F33AEC">
      <w:r>
        <w:t xml:space="preserve">    a) A type of internet security</w:t>
      </w:r>
    </w:p>
    <w:p w14:paraId="4CCE1F8A" w14:textId="77777777" w:rsidR="00F33AEC" w:rsidRDefault="00F33AEC" w:rsidP="00F33AEC">
      <w:r>
        <w:t xml:space="preserve">    b) A social media feature</w:t>
      </w:r>
    </w:p>
    <w:p w14:paraId="1A9CCFD8" w14:textId="77777777" w:rsidR="00F33AEC" w:rsidRDefault="00F33AEC" w:rsidP="00F33AEC">
      <w:r>
        <w:t xml:space="preserve">    c) A state of intellectual isolation due to personalized online experiences</w:t>
      </w:r>
    </w:p>
    <w:p w14:paraId="0CDE5BBA" w14:textId="77777777" w:rsidR="00F33AEC" w:rsidRDefault="00F33AEC" w:rsidP="00F33AEC">
      <w:r>
        <w:t xml:space="preserve">    d) A method of water purification</w:t>
      </w:r>
    </w:p>
    <w:p w14:paraId="4971A245" w14:textId="77777777" w:rsidR="00F33AEC" w:rsidRDefault="00F33AEC" w:rsidP="00F33AEC"/>
    <w:p w14:paraId="276B17A5" w14:textId="77777777" w:rsidR="00F33AEC" w:rsidRDefault="00F33AEC" w:rsidP="00F33AEC">
      <w:r>
        <w:t>4. What is digital literacy?</w:t>
      </w:r>
    </w:p>
    <w:p w14:paraId="5276E1F8" w14:textId="77777777" w:rsidR="00F33AEC" w:rsidRDefault="00F33AEC" w:rsidP="00F33AEC">
      <w:r>
        <w:t xml:space="preserve">    a) The ability to read digital clocks</w:t>
      </w:r>
    </w:p>
    <w:p w14:paraId="35C7B672" w14:textId="6BA00EF4" w:rsidR="00F33AEC" w:rsidRDefault="00F33AEC" w:rsidP="00F33AEC">
      <w:r>
        <w:t xml:space="preserve">    b) The ability to use digital technologies to find, evaluate, create, and communicate information</w:t>
      </w:r>
    </w:p>
    <w:p w14:paraId="49AEF49A" w14:textId="77777777" w:rsidR="00F33AEC" w:rsidRDefault="00F33AEC" w:rsidP="00F33AEC">
      <w:r>
        <w:t xml:space="preserve">    c) The skill of typing quickly</w:t>
      </w:r>
    </w:p>
    <w:p w14:paraId="57EA92D5" w14:textId="77777777" w:rsidR="00F33AEC" w:rsidRDefault="00F33AEC" w:rsidP="00F33AEC">
      <w:r>
        <w:lastRenderedPageBreak/>
        <w:t xml:space="preserve">    d) The knowledge of computer programming languages</w:t>
      </w:r>
    </w:p>
    <w:p w14:paraId="5D0FDBE1" w14:textId="77777777" w:rsidR="00F33AEC" w:rsidRDefault="00F33AEC" w:rsidP="00F33AEC"/>
    <w:p w14:paraId="44733329" w14:textId="77777777" w:rsidR="00F33AEC" w:rsidRDefault="00F33AEC" w:rsidP="00F33AEC">
      <w:r>
        <w:t>5. What is the purpose of fact-checking websites?</w:t>
      </w:r>
    </w:p>
    <w:p w14:paraId="127E7F5E" w14:textId="77777777" w:rsidR="00F33AEC" w:rsidRDefault="00F33AEC" w:rsidP="00F33AEC">
      <w:r>
        <w:t xml:space="preserve">    a) To create fake news</w:t>
      </w:r>
    </w:p>
    <w:p w14:paraId="19E8F9F7" w14:textId="77777777" w:rsidR="00F33AEC" w:rsidRDefault="00F33AEC" w:rsidP="00F33AEC">
      <w:r>
        <w:t xml:space="preserve">    b) To verify the accuracy of information</w:t>
      </w:r>
    </w:p>
    <w:p w14:paraId="19CA30C8" w14:textId="77777777" w:rsidR="00F33AEC" w:rsidRDefault="00F33AEC" w:rsidP="00F33AEC">
      <w:r>
        <w:t xml:space="preserve">    c) To censor online content</w:t>
      </w:r>
    </w:p>
    <w:p w14:paraId="7CBE1709" w14:textId="77777777" w:rsidR="00F33AEC" w:rsidRDefault="00F33AEC" w:rsidP="00F33AEC">
      <w:r>
        <w:t xml:space="preserve">    d) To track internet usage</w:t>
      </w:r>
    </w:p>
    <w:p w14:paraId="69633ABB" w14:textId="2C8E9EDB" w:rsidR="00F33AEC" w:rsidRDefault="00F33AEC" w:rsidP="00F33AEC">
      <w:pPr>
        <w:pStyle w:val="Heading2"/>
      </w:pPr>
      <w:r>
        <w:t>Digital Literacy Answer Key</w:t>
      </w:r>
    </w:p>
    <w:p w14:paraId="381E07E7" w14:textId="26868ACC" w:rsidR="00F33AEC" w:rsidRDefault="00592FD6" w:rsidP="00F33AEC">
      <w:r>
        <w:t>1</w:t>
      </w:r>
      <w:r w:rsidR="00F33AEC">
        <w:t>. b) Information literacy</w:t>
      </w:r>
    </w:p>
    <w:p w14:paraId="7321F09F" w14:textId="29DDC604" w:rsidR="00F33AEC" w:rsidRDefault="00592FD6" w:rsidP="00F33AEC">
      <w:r>
        <w:t>2</w:t>
      </w:r>
      <w:r w:rsidR="00F33AEC">
        <w:t>. b) To evaluate the credibility and accuracy of information</w:t>
      </w:r>
    </w:p>
    <w:p w14:paraId="7818FD71" w14:textId="63DC627E" w:rsidR="00F33AEC" w:rsidRDefault="00592FD6" w:rsidP="00F33AEC">
      <w:r>
        <w:t>3</w:t>
      </w:r>
      <w:r w:rsidR="00F33AEC">
        <w:t>. c) A state of intellectual isolation due to personalized online experiences</w:t>
      </w:r>
    </w:p>
    <w:p w14:paraId="71BFD7A7" w14:textId="1DA3D6DA" w:rsidR="00F33AEC" w:rsidRDefault="00592FD6" w:rsidP="00F33AEC">
      <w:r>
        <w:t>4</w:t>
      </w:r>
      <w:r w:rsidR="00F33AEC">
        <w:t>. b) The ability to use digital technologies to find, evaluate, create, and communicate information</w:t>
      </w:r>
    </w:p>
    <w:p w14:paraId="67C10864" w14:textId="317630E7" w:rsidR="00F33AEC" w:rsidRDefault="00F33AEC" w:rsidP="00F33AEC">
      <w:r>
        <w:t>5. b) To verify the accuracy of information</w:t>
      </w:r>
    </w:p>
    <w:p w14:paraId="319FFAA7" w14:textId="77777777" w:rsidR="00F33AEC" w:rsidRDefault="00F33AEC" w:rsidP="00FB6792"/>
    <w:p w14:paraId="32DC5983" w14:textId="12069254" w:rsidR="00F33AEC" w:rsidRDefault="00F33AEC" w:rsidP="00F33AEC">
      <w:pPr>
        <w:pStyle w:val="Heading2"/>
      </w:pPr>
      <w:r>
        <w:t>Tech Product Literacy Questions</w:t>
      </w:r>
    </w:p>
    <w:p w14:paraId="2FA2957F" w14:textId="4022C1B5" w:rsidR="00F33AEC" w:rsidRDefault="00592FD6" w:rsidP="00F33AEC">
      <w:r>
        <w:t>1</w:t>
      </w:r>
      <w:r w:rsidR="00F33AEC">
        <w:t xml:space="preserve">. What is RAM </w:t>
      </w:r>
      <w:proofErr w:type="gramStart"/>
      <w:r w:rsidR="00F33AEC">
        <w:t>in</w:t>
      </w:r>
      <w:proofErr w:type="gramEnd"/>
      <w:r w:rsidR="00F33AEC">
        <w:t xml:space="preserve"> a computer?</w:t>
      </w:r>
    </w:p>
    <w:p w14:paraId="0B4DF857" w14:textId="77777777" w:rsidR="00F33AEC" w:rsidRDefault="00F33AEC" w:rsidP="00F33AEC">
      <w:r>
        <w:t xml:space="preserve">    a) Random Access Memory</w:t>
      </w:r>
    </w:p>
    <w:p w14:paraId="493CD4DB" w14:textId="77777777" w:rsidR="00F33AEC" w:rsidRDefault="00F33AEC" w:rsidP="00F33AEC">
      <w:r>
        <w:t xml:space="preserve">    b) Read-Only Memory</w:t>
      </w:r>
    </w:p>
    <w:p w14:paraId="3DBEB8B0" w14:textId="77777777" w:rsidR="00F33AEC" w:rsidRDefault="00F33AEC" w:rsidP="00F33AEC">
      <w:r>
        <w:t xml:space="preserve">    c) Rapid Application Management</w:t>
      </w:r>
    </w:p>
    <w:p w14:paraId="58C01DB0" w14:textId="77777777" w:rsidR="00F33AEC" w:rsidRDefault="00F33AEC" w:rsidP="00F33AEC">
      <w:r>
        <w:t xml:space="preserve">    d) Remote Access Module</w:t>
      </w:r>
    </w:p>
    <w:p w14:paraId="5D3FDC67" w14:textId="77777777" w:rsidR="00F33AEC" w:rsidRDefault="00F33AEC" w:rsidP="00F33AEC"/>
    <w:p w14:paraId="75F731BB" w14:textId="19731288" w:rsidR="00F33AEC" w:rsidRDefault="00592FD6" w:rsidP="00F33AEC">
      <w:r>
        <w:t>2</w:t>
      </w:r>
      <w:r w:rsidR="00F33AEC">
        <w:t>. What does CPU stand for?</w:t>
      </w:r>
    </w:p>
    <w:p w14:paraId="273BDCBB" w14:textId="77777777" w:rsidR="00F33AEC" w:rsidRDefault="00F33AEC" w:rsidP="00F33AEC">
      <w:r>
        <w:t xml:space="preserve">    a) Computer Processing Unit</w:t>
      </w:r>
    </w:p>
    <w:p w14:paraId="3E8FA6E9" w14:textId="77777777" w:rsidR="00F33AEC" w:rsidRDefault="00F33AEC" w:rsidP="00F33AEC">
      <w:r>
        <w:t xml:space="preserve">    b) Central Processing Unit</w:t>
      </w:r>
    </w:p>
    <w:p w14:paraId="2802FC3B" w14:textId="77777777" w:rsidR="00F33AEC" w:rsidRDefault="00F33AEC" w:rsidP="00F33AEC">
      <w:r>
        <w:t xml:space="preserve">    c) Control Processing Unit</w:t>
      </w:r>
    </w:p>
    <w:p w14:paraId="15933722" w14:textId="77777777" w:rsidR="00F33AEC" w:rsidRDefault="00F33AEC" w:rsidP="00F33AEC">
      <w:r>
        <w:t xml:space="preserve">    d) Core Processing Unit</w:t>
      </w:r>
    </w:p>
    <w:p w14:paraId="4BB6C2B5" w14:textId="77777777" w:rsidR="00F33AEC" w:rsidRDefault="00F33AEC" w:rsidP="00F33AEC"/>
    <w:p w14:paraId="3D586BCD" w14:textId="60D2A2E8" w:rsidR="00F33AEC" w:rsidRDefault="00592FD6" w:rsidP="00F33AEC">
      <w:r>
        <w:t>3</w:t>
      </w:r>
      <w:r w:rsidR="00F33AEC">
        <w:t>. Which of these is an input device?</w:t>
      </w:r>
    </w:p>
    <w:p w14:paraId="042C6D58" w14:textId="77777777" w:rsidR="00F33AEC" w:rsidRDefault="00F33AEC" w:rsidP="00F33AEC">
      <w:r>
        <w:t xml:space="preserve">    a) Monitor</w:t>
      </w:r>
    </w:p>
    <w:p w14:paraId="376B8297" w14:textId="77777777" w:rsidR="00F33AEC" w:rsidRDefault="00F33AEC" w:rsidP="00F33AEC">
      <w:r>
        <w:lastRenderedPageBreak/>
        <w:t xml:space="preserve">    b) Printer</w:t>
      </w:r>
    </w:p>
    <w:p w14:paraId="327DA87B" w14:textId="77777777" w:rsidR="00F33AEC" w:rsidRDefault="00F33AEC" w:rsidP="00F33AEC">
      <w:r>
        <w:t xml:space="preserve">    c) Mouse</w:t>
      </w:r>
    </w:p>
    <w:p w14:paraId="19B5576B" w14:textId="77777777" w:rsidR="00F33AEC" w:rsidRDefault="00F33AEC" w:rsidP="00F33AEC">
      <w:r>
        <w:t xml:space="preserve">    d) Speakers</w:t>
      </w:r>
    </w:p>
    <w:p w14:paraId="5CE76A74" w14:textId="77777777" w:rsidR="00F33AEC" w:rsidRDefault="00F33AEC" w:rsidP="00F33AEC"/>
    <w:p w14:paraId="34EBC207" w14:textId="30E75196" w:rsidR="00F33AEC" w:rsidRDefault="00592FD6" w:rsidP="00F33AEC">
      <w:r>
        <w:t>4</w:t>
      </w:r>
      <w:r w:rsidR="00F33AEC">
        <w:t>. What is the function of a GPU?</w:t>
      </w:r>
    </w:p>
    <w:p w14:paraId="537F50DF" w14:textId="77777777" w:rsidR="00F33AEC" w:rsidRDefault="00F33AEC" w:rsidP="00F33AEC">
      <w:r>
        <w:t xml:space="preserve">    a) To process and render graphics</w:t>
      </w:r>
    </w:p>
    <w:p w14:paraId="564E5C0B" w14:textId="77777777" w:rsidR="00F33AEC" w:rsidRDefault="00F33AEC" w:rsidP="00F33AEC">
      <w:r>
        <w:t xml:space="preserve">    b) To store data long-term</w:t>
      </w:r>
    </w:p>
    <w:p w14:paraId="172DF474" w14:textId="77777777" w:rsidR="00F33AEC" w:rsidRDefault="00F33AEC" w:rsidP="00F33AEC">
      <w:r>
        <w:t xml:space="preserve">    c) To connect to the internet</w:t>
      </w:r>
    </w:p>
    <w:p w14:paraId="5907D38A" w14:textId="77777777" w:rsidR="00F33AEC" w:rsidRDefault="00F33AEC" w:rsidP="00F33AEC">
      <w:r>
        <w:t xml:space="preserve">    d) To run the operating system</w:t>
      </w:r>
    </w:p>
    <w:p w14:paraId="1C4B4753" w14:textId="77777777" w:rsidR="00F33AEC" w:rsidRDefault="00F33AEC" w:rsidP="00F33AEC"/>
    <w:p w14:paraId="0EFC0E1A" w14:textId="75CEE22F" w:rsidR="00F33AEC" w:rsidRDefault="00592FD6" w:rsidP="00F33AEC">
      <w:r>
        <w:t>5</w:t>
      </w:r>
      <w:r w:rsidR="00F33AEC">
        <w:t>. What is the purpose of a heat sink in a computer?</w:t>
      </w:r>
    </w:p>
    <w:p w14:paraId="76B5B1D7" w14:textId="77777777" w:rsidR="00F33AEC" w:rsidRDefault="00F33AEC" w:rsidP="00F33AEC">
      <w:r>
        <w:t xml:space="preserve">    a) To generate heat</w:t>
      </w:r>
    </w:p>
    <w:p w14:paraId="3374805D" w14:textId="77777777" w:rsidR="00F33AEC" w:rsidRDefault="00F33AEC" w:rsidP="00F33AEC">
      <w:r>
        <w:t xml:space="preserve">    b) To store data</w:t>
      </w:r>
    </w:p>
    <w:p w14:paraId="176D41FC" w14:textId="77777777" w:rsidR="00F33AEC" w:rsidRDefault="00F33AEC" w:rsidP="00F33AEC">
      <w:r>
        <w:t xml:space="preserve">    c) To dissipate heat from components</w:t>
      </w:r>
    </w:p>
    <w:p w14:paraId="0CF5D813" w14:textId="7EE881B7" w:rsidR="00F33AEC" w:rsidRDefault="00F33AEC" w:rsidP="00FB6792">
      <w:r>
        <w:t xml:space="preserve">    d) To boost processing speed</w:t>
      </w:r>
    </w:p>
    <w:p w14:paraId="3AC5E258" w14:textId="1E9C6770" w:rsidR="00F33AEC" w:rsidRDefault="00F33AEC" w:rsidP="00F33AEC">
      <w:pPr>
        <w:pStyle w:val="Heading2"/>
      </w:pPr>
      <w:r>
        <w:t>Tech Product Literacy Answer Key</w:t>
      </w:r>
    </w:p>
    <w:p w14:paraId="321FF8F9" w14:textId="77777777" w:rsidR="00F33AEC" w:rsidRDefault="00F33AEC" w:rsidP="00F33AEC">
      <w:r>
        <w:t>1. a) Random Access Memory</w:t>
      </w:r>
    </w:p>
    <w:p w14:paraId="0F9F2E38" w14:textId="77777777" w:rsidR="00F33AEC" w:rsidRDefault="00F33AEC" w:rsidP="00F33AEC">
      <w:r>
        <w:t>2. b) Central Processing Unit</w:t>
      </w:r>
    </w:p>
    <w:p w14:paraId="68BCD1F0" w14:textId="77777777" w:rsidR="00F33AEC" w:rsidRDefault="00F33AEC" w:rsidP="00F33AEC">
      <w:r>
        <w:t>3. c) Mouse</w:t>
      </w:r>
    </w:p>
    <w:p w14:paraId="2ECEDBD9" w14:textId="77777777" w:rsidR="00F33AEC" w:rsidRDefault="00F33AEC" w:rsidP="00F33AEC">
      <w:r>
        <w:t>4. a) To process and render graphics</w:t>
      </w:r>
    </w:p>
    <w:p w14:paraId="50D4F0BE" w14:textId="77777777" w:rsidR="00F33AEC" w:rsidRDefault="00F33AEC" w:rsidP="00F33AEC">
      <w:r>
        <w:t>5. c) To dissipate heat from components</w:t>
      </w:r>
    </w:p>
    <w:p w14:paraId="1CF7D130" w14:textId="77777777" w:rsidR="00F33AEC" w:rsidRDefault="00F33AEC" w:rsidP="00FB6792"/>
    <w:p w14:paraId="01D51B41" w14:textId="5FBF5AE2" w:rsidR="00F33AEC" w:rsidRDefault="00F33AEC" w:rsidP="00F33AEC">
      <w:pPr>
        <w:pStyle w:val="Heading2"/>
      </w:pPr>
      <w:r>
        <w:t>Introduction to Programming Questions</w:t>
      </w:r>
    </w:p>
    <w:p w14:paraId="3ECD85BF" w14:textId="77777777" w:rsidR="00F33AEC" w:rsidRDefault="00F33AEC" w:rsidP="00F33AEC">
      <w:r>
        <w:t>1. What is a variable in programming?</w:t>
      </w:r>
    </w:p>
    <w:p w14:paraId="6D90D4B7" w14:textId="77777777" w:rsidR="00F33AEC" w:rsidRDefault="00F33AEC" w:rsidP="00F33AEC">
      <w:r>
        <w:t xml:space="preserve">    a) A type of computer</w:t>
      </w:r>
    </w:p>
    <w:p w14:paraId="683D52A2" w14:textId="77777777" w:rsidR="00F33AEC" w:rsidRDefault="00F33AEC" w:rsidP="00F33AEC">
      <w:r>
        <w:t xml:space="preserve">    b) A storage location paired with an associated name</w:t>
      </w:r>
    </w:p>
    <w:p w14:paraId="13980F42" w14:textId="77777777" w:rsidR="00F33AEC" w:rsidRDefault="00F33AEC" w:rsidP="00F33AEC">
      <w:r>
        <w:t xml:space="preserve">    c) A mathematical equation</w:t>
      </w:r>
    </w:p>
    <w:p w14:paraId="4B8E1ADC" w14:textId="77777777" w:rsidR="00F33AEC" w:rsidRDefault="00F33AEC" w:rsidP="00F33AEC">
      <w:r>
        <w:t xml:space="preserve">    d) A type of loop</w:t>
      </w:r>
    </w:p>
    <w:p w14:paraId="25A9597E" w14:textId="77777777" w:rsidR="00F33AEC" w:rsidRDefault="00F33AEC" w:rsidP="00F33AEC"/>
    <w:p w14:paraId="6CDAFC01" w14:textId="77777777" w:rsidR="00F33AEC" w:rsidRDefault="00F33AEC" w:rsidP="00F33AEC">
      <w:r>
        <w:lastRenderedPageBreak/>
        <w:t>2. Which of these is NOT a common programming language?</w:t>
      </w:r>
    </w:p>
    <w:p w14:paraId="2802AC46" w14:textId="77777777" w:rsidR="00F33AEC" w:rsidRDefault="00F33AEC" w:rsidP="00F33AEC">
      <w:r>
        <w:t xml:space="preserve">    a) Python</w:t>
      </w:r>
    </w:p>
    <w:p w14:paraId="0997C14A" w14:textId="77777777" w:rsidR="00F33AEC" w:rsidRDefault="00F33AEC" w:rsidP="00F33AEC">
      <w:r>
        <w:t xml:space="preserve">    b) Java</w:t>
      </w:r>
    </w:p>
    <w:p w14:paraId="1DDEEEC7" w14:textId="77777777" w:rsidR="00F33AEC" w:rsidRDefault="00F33AEC" w:rsidP="00F33AEC">
      <w:r>
        <w:t xml:space="preserve">    c) </w:t>
      </w:r>
      <w:proofErr w:type="spellStart"/>
      <w:r>
        <w:t>MicrosoftWord</w:t>
      </w:r>
      <w:proofErr w:type="spellEnd"/>
    </w:p>
    <w:p w14:paraId="0C7B194B" w14:textId="77777777" w:rsidR="00F33AEC" w:rsidRDefault="00F33AEC" w:rsidP="00F33AEC">
      <w:r>
        <w:t xml:space="preserve">    d) JavaScript</w:t>
      </w:r>
    </w:p>
    <w:p w14:paraId="69861348" w14:textId="77777777" w:rsidR="00F33AEC" w:rsidRDefault="00F33AEC" w:rsidP="00F33AEC"/>
    <w:p w14:paraId="579EA478" w14:textId="77777777" w:rsidR="00F33AEC" w:rsidRDefault="00F33AEC" w:rsidP="00F33AEC">
      <w:r>
        <w:t>3. What is a loop in programming?</w:t>
      </w:r>
    </w:p>
    <w:p w14:paraId="7C187E56" w14:textId="77777777" w:rsidR="00F33AEC" w:rsidRDefault="00F33AEC" w:rsidP="00F33AEC">
      <w:r>
        <w:t xml:space="preserve">    a) A type of data structure</w:t>
      </w:r>
    </w:p>
    <w:p w14:paraId="57CAD64B" w14:textId="19B76D4A" w:rsidR="00041D18" w:rsidRDefault="00041D18" w:rsidP="00F33AEC">
      <w:r>
        <w:t xml:space="preserve">    b) A way to comment code</w:t>
      </w:r>
    </w:p>
    <w:p w14:paraId="4E64AF98" w14:textId="77777777" w:rsidR="00F33AEC" w:rsidRDefault="00F33AEC" w:rsidP="00F33AEC">
      <w:r>
        <w:t xml:space="preserve">    c) A method of connecting to the internet</w:t>
      </w:r>
    </w:p>
    <w:p w14:paraId="43970CEB" w14:textId="2945EE1E" w:rsidR="00041D18" w:rsidRDefault="00041D18" w:rsidP="00041D18">
      <w:r>
        <w:t xml:space="preserve">    d) A sequence of instructions that is repeated</w:t>
      </w:r>
    </w:p>
    <w:p w14:paraId="379F2D29" w14:textId="77777777" w:rsidR="00F33AEC" w:rsidRDefault="00F33AEC" w:rsidP="00F33AEC"/>
    <w:p w14:paraId="70944FDD" w14:textId="77777777" w:rsidR="00F33AEC" w:rsidRDefault="00F33AEC" w:rsidP="00F33AEC">
      <w:r>
        <w:t>4. What does IDE stand for in programming?</w:t>
      </w:r>
    </w:p>
    <w:p w14:paraId="04C8C68D" w14:textId="77777777" w:rsidR="00F33AEC" w:rsidRDefault="00F33AEC" w:rsidP="00F33AEC">
      <w:r>
        <w:t xml:space="preserve">    a) Intelligent Design Engine</w:t>
      </w:r>
    </w:p>
    <w:p w14:paraId="2575CD0A" w14:textId="77777777" w:rsidR="00F33AEC" w:rsidRDefault="00F33AEC" w:rsidP="00F33AEC">
      <w:r>
        <w:t xml:space="preserve">    b) Integrated Development Environment</w:t>
      </w:r>
    </w:p>
    <w:p w14:paraId="3347CCDA" w14:textId="77777777" w:rsidR="00F33AEC" w:rsidRDefault="00F33AEC" w:rsidP="00F33AEC">
      <w:r>
        <w:t xml:space="preserve">    c) Internet Data Exchange</w:t>
      </w:r>
    </w:p>
    <w:p w14:paraId="648AA754" w14:textId="77777777" w:rsidR="00F33AEC" w:rsidRDefault="00F33AEC" w:rsidP="00F33AEC">
      <w:r>
        <w:t xml:space="preserve">    d) Internal Database Extractor</w:t>
      </w:r>
    </w:p>
    <w:p w14:paraId="36421D14" w14:textId="77777777" w:rsidR="00F33AEC" w:rsidRDefault="00F33AEC" w:rsidP="00F33AEC"/>
    <w:p w14:paraId="216260C2" w14:textId="77777777" w:rsidR="00F33AEC" w:rsidRDefault="00F33AEC" w:rsidP="00F33AEC">
      <w:r>
        <w:t>5. What is debugging in programming?</w:t>
      </w:r>
    </w:p>
    <w:p w14:paraId="034BAA9E" w14:textId="41C20178" w:rsidR="00041D18" w:rsidRDefault="00041D18" w:rsidP="00F33AEC">
      <w:r>
        <w:t xml:space="preserve">    a) The process of finding and fixing errors in code</w:t>
      </w:r>
    </w:p>
    <w:p w14:paraId="5626B9CF" w14:textId="235C3558" w:rsidR="00F33AEC" w:rsidRDefault="00F33AEC" w:rsidP="00F33AEC">
      <w:r>
        <w:t xml:space="preserve">    </w:t>
      </w:r>
      <w:r w:rsidR="00041D18">
        <w:t>b</w:t>
      </w:r>
      <w:r>
        <w:t>) Removing insects from a computer</w:t>
      </w:r>
    </w:p>
    <w:p w14:paraId="3EA19A7A" w14:textId="77777777" w:rsidR="00F33AEC" w:rsidRDefault="00F33AEC" w:rsidP="00F33AEC">
      <w:r>
        <w:t xml:space="preserve">    c) Creating a new program</w:t>
      </w:r>
    </w:p>
    <w:p w14:paraId="58B01F19" w14:textId="77777777" w:rsidR="00F33AEC" w:rsidRDefault="00F33AEC" w:rsidP="00F33AEC">
      <w:r>
        <w:t xml:space="preserve">    d) Optimizing code for faster performance</w:t>
      </w:r>
    </w:p>
    <w:p w14:paraId="1047A3D1" w14:textId="77777777" w:rsidR="00F33AEC" w:rsidRDefault="00F33AEC" w:rsidP="00FB6792"/>
    <w:p w14:paraId="04B240D4" w14:textId="2103224D" w:rsidR="00F33AEC" w:rsidRDefault="00F33AEC" w:rsidP="00F33AEC">
      <w:pPr>
        <w:pStyle w:val="Heading2"/>
      </w:pPr>
      <w:r>
        <w:t>Introduction to Programming Answer Key</w:t>
      </w:r>
    </w:p>
    <w:p w14:paraId="361FCD48" w14:textId="77777777" w:rsidR="00041D18" w:rsidRDefault="00041D18" w:rsidP="00041D18">
      <w:r>
        <w:t>1. b) A storage location paired with an associated name</w:t>
      </w:r>
    </w:p>
    <w:p w14:paraId="7D132156" w14:textId="77777777" w:rsidR="00041D18" w:rsidRDefault="00041D18" w:rsidP="00041D18">
      <w:r>
        <w:t xml:space="preserve">2. c) </w:t>
      </w:r>
      <w:proofErr w:type="spellStart"/>
      <w:r>
        <w:t>MicrosoftWord</w:t>
      </w:r>
      <w:proofErr w:type="spellEnd"/>
    </w:p>
    <w:p w14:paraId="61F2ECCE" w14:textId="77777777" w:rsidR="00041D18" w:rsidRDefault="00041D18" w:rsidP="00041D18">
      <w:r>
        <w:t>3. d) A sequence of instructions that is repeated</w:t>
      </w:r>
    </w:p>
    <w:p w14:paraId="3F7391BF" w14:textId="77777777" w:rsidR="00041D18" w:rsidRDefault="00041D18" w:rsidP="00041D18">
      <w:r>
        <w:t>4. b) Integrated Development Environment</w:t>
      </w:r>
    </w:p>
    <w:p w14:paraId="4FAB3057" w14:textId="77777777" w:rsidR="00041D18" w:rsidRDefault="00041D18" w:rsidP="00041D18">
      <w:r>
        <w:t>5. a) The process of finding and fixing errors in code</w:t>
      </w:r>
    </w:p>
    <w:p w14:paraId="24C110B8" w14:textId="77777777" w:rsidR="00F33AEC" w:rsidRDefault="00F33AEC" w:rsidP="00FB6792"/>
    <w:p w14:paraId="7096D2A8" w14:textId="27E46996" w:rsidR="003A4E89" w:rsidRDefault="003A4E89" w:rsidP="003A4E89">
      <w:pPr>
        <w:pStyle w:val="Heading2"/>
      </w:pPr>
      <w:r>
        <w:t>Web Literacy Questions</w:t>
      </w:r>
    </w:p>
    <w:p w14:paraId="651C5E5B" w14:textId="77777777" w:rsidR="003A4E89" w:rsidRDefault="003A4E89" w:rsidP="003A4E89">
      <w:r>
        <w:t>1. What does HTML stand for?</w:t>
      </w:r>
    </w:p>
    <w:p w14:paraId="0C5CB57C" w14:textId="77777777" w:rsidR="003A4E89" w:rsidRDefault="003A4E89" w:rsidP="003A4E89">
      <w:r>
        <w:t xml:space="preserve">    a) Hyper Text Markup Language</w:t>
      </w:r>
    </w:p>
    <w:p w14:paraId="5BAB0327" w14:textId="77777777" w:rsidR="003A4E89" w:rsidRDefault="003A4E89" w:rsidP="003A4E89">
      <w:r>
        <w:t xml:space="preserve">    b) High Tech Modern Language</w:t>
      </w:r>
    </w:p>
    <w:p w14:paraId="4AA4D658" w14:textId="77777777" w:rsidR="003A4E89" w:rsidRDefault="003A4E89" w:rsidP="003A4E89">
      <w:r>
        <w:t xml:space="preserve">    c) Hyper Transfer Markup Language</w:t>
      </w:r>
    </w:p>
    <w:p w14:paraId="30BFCC61" w14:textId="77777777" w:rsidR="003A4E89" w:rsidRDefault="003A4E89" w:rsidP="003A4E89">
      <w:r>
        <w:t xml:space="preserve">    d) Home Tool Markup Language</w:t>
      </w:r>
    </w:p>
    <w:p w14:paraId="491079FB" w14:textId="77777777" w:rsidR="003A4E89" w:rsidRDefault="003A4E89" w:rsidP="003A4E89"/>
    <w:p w14:paraId="18247CBC" w14:textId="77777777" w:rsidR="003A4E89" w:rsidRDefault="003A4E89" w:rsidP="003A4E89">
      <w:r>
        <w:t>2. Which language is primarily used for styling web pages?</w:t>
      </w:r>
    </w:p>
    <w:p w14:paraId="4AD1F703" w14:textId="77777777" w:rsidR="003A4E89" w:rsidRDefault="003A4E89" w:rsidP="003A4E89">
      <w:r>
        <w:t xml:space="preserve">    a) JavaScript</w:t>
      </w:r>
    </w:p>
    <w:p w14:paraId="73FE0933" w14:textId="77777777" w:rsidR="003A4E89" w:rsidRDefault="003A4E89" w:rsidP="003A4E89">
      <w:r>
        <w:t xml:space="preserve">    b) Python</w:t>
      </w:r>
    </w:p>
    <w:p w14:paraId="73B3E4EE" w14:textId="77777777" w:rsidR="003A4E89" w:rsidRDefault="003A4E89" w:rsidP="003A4E89">
      <w:r>
        <w:t xml:space="preserve">    c) CSS</w:t>
      </w:r>
    </w:p>
    <w:p w14:paraId="576284F5" w14:textId="77777777" w:rsidR="003A4E89" w:rsidRDefault="003A4E89" w:rsidP="003A4E89">
      <w:r>
        <w:t xml:space="preserve">    d) PHP</w:t>
      </w:r>
    </w:p>
    <w:p w14:paraId="799386A3" w14:textId="77777777" w:rsidR="003A4E89" w:rsidRDefault="003A4E89" w:rsidP="003A4E89"/>
    <w:p w14:paraId="2BA1210A" w14:textId="77777777" w:rsidR="003A4E89" w:rsidRDefault="003A4E89" w:rsidP="003A4E89">
      <w:r>
        <w:t>3. What's the purpose of the &lt;body&gt; tag in HTML?</w:t>
      </w:r>
    </w:p>
    <w:p w14:paraId="5F7D3FFE" w14:textId="77777777" w:rsidR="003A4E89" w:rsidRDefault="003A4E89" w:rsidP="003A4E89">
      <w:r>
        <w:t xml:space="preserve">    a) To define the document's head section</w:t>
      </w:r>
    </w:p>
    <w:p w14:paraId="630CD86D" w14:textId="77777777" w:rsidR="003A4E89" w:rsidRDefault="003A4E89" w:rsidP="003A4E89">
      <w:r>
        <w:t xml:space="preserve">    b) To create a hyperlink</w:t>
      </w:r>
    </w:p>
    <w:p w14:paraId="7ED7AFAD" w14:textId="77777777" w:rsidR="003A4E89" w:rsidRDefault="003A4E89" w:rsidP="003A4E89">
      <w:r>
        <w:t xml:space="preserve">    c) To contain all the visible contents of a web page</w:t>
      </w:r>
    </w:p>
    <w:p w14:paraId="337B7722" w14:textId="77777777" w:rsidR="003A4E89" w:rsidRDefault="003A4E89" w:rsidP="003A4E89">
      <w:r>
        <w:t xml:space="preserve">    d) To define a paragraph</w:t>
      </w:r>
    </w:p>
    <w:p w14:paraId="229633C9" w14:textId="77777777" w:rsidR="003A4E89" w:rsidRDefault="003A4E89" w:rsidP="003A4E89"/>
    <w:p w14:paraId="774D7717" w14:textId="77777777" w:rsidR="003A4E89" w:rsidRDefault="003A4E89" w:rsidP="003A4E89">
      <w:r>
        <w:t>4. Which tool in web browsers allows developers to inspect and modify HTML and CSS in real-time?</w:t>
      </w:r>
    </w:p>
    <w:p w14:paraId="71DE9BB9" w14:textId="77777777" w:rsidR="003A4E89" w:rsidRDefault="003A4E89" w:rsidP="003A4E89">
      <w:r>
        <w:t xml:space="preserve">    a) Task Manager</w:t>
      </w:r>
    </w:p>
    <w:p w14:paraId="0408F77B" w14:textId="77777777" w:rsidR="003A4E89" w:rsidRDefault="003A4E89" w:rsidP="003A4E89">
      <w:r>
        <w:t xml:space="preserve">    b) Developer Tools</w:t>
      </w:r>
    </w:p>
    <w:p w14:paraId="670AD31E" w14:textId="77777777" w:rsidR="003A4E89" w:rsidRDefault="003A4E89" w:rsidP="003A4E89">
      <w:r>
        <w:t xml:space="preserve">    c) Plugin Manager</w:t>
      </w:r>
    </w:p>
    <w:p w14:paraId="255210E6" w14:textId="77777777" w:rsidR="003A4E89" w:rsidRDefault="003A4E89" w:rsidP="003A4E89">
      <w:r>
        <w:t xml:space="preserve">    d) Network Monitor</w:t>
      </w:r>
    </w:p>
    <w:p w14:paraId="585F09B7" w14:textId="77777777" w:rsidR="003A4E89" w:rsidRDefault="003A4E89" w:rsidP="003A4E89"/>
    <w:p w14:paraId="51049A3B" w14:textId="77777777" w:rsidR="003A4E89" w:rsidRDefault="003A4E89" w:rsidP="003A4E89">
      <w:r>
        <w:t>5. What does CSS stand for?</w:t>
      </w:r>
    </w:p>
    <w:p w14:paraId="389DA0BA" w14:textId="77777777" w:rsidR="003A4E89" w:rsidRDefault="003A4E89" w:rsidP="003A4E89">
      <w:r>
        <w:t xml:space="preserve">    a) Computer Style Sheets</w:t>
      </w:r>
    </w:p>
    <w:p w14:paraId="122BCA80" w14:textId="77777777" w:rsidR="003A4E89" w:rsidRDefault="003A4E89" w:rsidP="003A4E89">
      <w:r>
        <w:t xml:space="preserve">    b) Creative Style Sheets</w:t>
      </w:r>
    </w:p>
    <w:p w14:paraId="35045C8E" w14:textId="77777777" w:rsidR="003A4E89" w:rsidRDefault="003A4E89" w:rsidP="003A4E89">
      <w:r>
        <w:lastRenderedPageBreak/>
        <w:t xml:space="preserve">    c) Cascading Style Sheets</w:t>
      </w:r>
    </w:p>
    <w:p w14:paraId="035F7514" w14:textId="77777777" w:rsidR="003A4E89" w:rsidRDefault="003A4E89" w:rsidP="003A4E89">
      <w:r>
        <w:t xml:space="preserve">    d) Colorful Style Sheets</w:t>
      </w:r>
    </w:p>
    <w:p w14:paraId="001A455E" w14:textId="2E538720" w:rsidR="003A4E89" w:rsidRDefault="003A4E89" w:rsidP="003A4E89">
      <w:pPr>
        <w:pStyle w:val="Heading2"/>
      </w:pPr>
      <w:r>
        <w:t>Web Literacy Answer Key</w:t>
      </w:r>
    </w:p>
    <w:p w14:paraId="6BB5A1C0" w14:textId="77777777" w:rsidR="003A4E89" w:rsidRDefault="003A4E89" w:rsidP="003A4E89">
      <w:r>
        <w:t>1. a) Hyper Text Markup Language</w:t>
      </w:r>
    </w:p>
    <w:p w14:paraId="320B43B4" w14:textId="77777777" w:rsidR="003A4E89" w:rsidRDefault="003A4E89" w:rsidP="003A4E89">
      <w:r>
        <w:t>2. c) CSS</w:t>
      </w:r>
    </w:p>
    <w:p w14:paraId="75311B17" w14:textId="77777777" w:rsidR="003A4E89" w:rsidRDefault="003A4E89" w:rsidP="003A4E89">
      <w:r>
        <w:t>3. c) To contain all the visible contents of a web page</w:t>
      </w:r>
    </w:p>
    <w:p w14:paraId="77E9453A" w14:textId="77777777" w:rsidR="003A4E89" w:rsidRDefault="003A4E89" w:rsidP="003A4E89">
      <w:r>
        <w:t>4. b) Developer Tools</w:t>
      </w:r>
    </w:p>
    <w:p w14:paraId="4E9BAEB5" w14:textId="6729069B" w:rsidR="003A4E89" w:rsidRDefault="003A4E89" w:rsidP="003A4E89">
      <w:r>
        <w:t>5. c) Cascading Style Sheets</w:t>
      </w:r>
    </w:p>
    <w:p w14:paraId="2F11E725" w14:textId="424246C1" w:rsidR="003A4E89" w:rsidRDefault="003A4E89" w:rsidP="003E5939"/>
    <w:p w14:paraId="379C2FD6" w14:textId="7EC0AD17" w:rsidR="003A4E89" w:rsidRDefault="003A4E89" w:rsidP="003A4E89">
      <w:pPr>
        <w:pStyle w:val="Heading2"/>
      </w:pPr>
      <w:r>
        <w:t>The Connected World Questions</w:t>
      </w:r>
    </w:p>
    <w:p w14:paraId="115145AF" w14:textId="77777777" w:rsidR="003E5939" w:rsidRDefault="003E5939" w:rsidP="003E5939">
      <w:r>
        <w:t>1. What does LAN stand for?</w:t>
      </w:r>
    </w:p>
    <w:p w14:paraId="75EB0B16" w14:textId="77777777" w:rsidR="003E5939" w:rsidRDefault="003E5939" w:rsidP="003E5939">
      <w:r>
        <w:t xml:space="preserve">    a) Large Area Network</w:t>
      </w:r>
    </w:p>
    <w:p w14:paraId="551533E4" w14:textId="77777777" w:rsidR="003E5939" w:rsidRDefault="003E5939" w:rsidP="003E5939">
      <w:r>
        <w:t xml:space="preserve">    b) Local Area Network</w:t>
      </w:r>
    </w:p>
    <w:p w14:paraId="2974970F" w14:textId="77777777" w:rsidR="003E5939" w:rsidRDefault="003E5939" w:rsidP="003E5939">
      <w:r>
        <w:t xml:space="preserve">    c) Long Access Node</w:t>
      </w:r>
    </w:p>
    <w:p w14:paraId="78D3DD22" w14:textId="77777777" w:rsidR="003E5939" w:rsidRDefault="003E5939" w:rsidP="003E5939">
      <w:r>
        <w:t xml:space="preserve">    d) Latency Adjustment Network</w:t>
      </w:r>
    </w:p>
    <w:p w14:paraId="72D75483" w14:textId="77777777" w:rsidR="003E5939" w:rsidRDefault="003E5939" w:rsidP="003E5939"/>
    <w:p w14:paraId="49D22CD6" w14:textId="77777777" w:rsidR="003E5939" w:rsidRDefault="003E5939" w:rsidP="003E5939">
      <w:r>
        <w:t>2. Which protocol is used for sending email?</w:t>
      </w:r>
    </w:p>
    <w:p w14:paraId="1F0EE257" w14:textId="77777777" w:rsidR="003E5939" w:rsidRDefault="003E5939" w:rsidP="003E5939">
      <w:r>
        <w:t xml:space="preserve">    a) HTTP</w:t>
      </w:r>
    </w:p>
    <w:p w14:paraId="190DD9DB" w14:textId="77777777" w:rsidR="003E5939" w:rsidRDefault="003E5939" w:rsidP="003E5939">
      <w:r>
        <w:t xml:space="preserve">    b) FTP</w:t>
      </w:r>
    </w:p>
    <w:p w14:paraId="436B6D84" w14:textId="77777777" w:rsidR="003E5939" w:rsidRDefault="003E5939" w:rsidP="003E5939">
      <w:r>
        <w:t xml:space="preserve">    c) SMTP</w:t>
      </w:r>
    </w:p>
    <w:p w14:paraId="0B553B52" w14:textId="77777777" w:rsidR="003E5939" w:rsidRDefault="003E5939" w:rsidP="003E5939">
      <w:r>
        <w:t xml:space="preserve">    d) SSH</w:t>
      </w:r>
    </w:p>
    <w:p w14:paraId="5FD16E83" w14:textId="77777777" w:rsidR="003E5939" w:rsidRDefault="003E5939" w:rsidP="003E5939"/>
    <w:p w14:paraId="00897A80" w14:textId="77777777" w:rsidR="003E5939" w:rsidRDefault="003E5939" w:rsidP="003E5939">
      <w:r>
        <w:t>3. What's the purpose of an IP address?</w:t>
      </w:r>
    </w:p>
    <w:p w14:paraId="352D2AFC" w14:textId="77777777" w:rsidR="003E5939" w:rsidRDefault="003E5939" w:rsidP="003E5939">
      <w:r>
        <w:t xml:space="preserve">    a) To identify a specific device on a network</w:t>
      </w:r>
    </w:p>
    <w:p w14:paraId="20D6DF04" w14:textId="77777777" w:rsidR="003E5939" w:rsidRDefault="003E5939" w:rsidP="003E5939">
      <w:r>
        <w:t xml:space="preserve">    b) To encrypt data</w:t>
      </w:r>
    </w:p>
    <w:p w14:paraId="6E3656C8" w14:textId="77777777" w:rsidR="003E5939" w:rsidRDefault="003E5939" w:rsidP="003E5939">
      <w:r>
        <w:t xml:space="preserve">    c) To compress files</w:t>
      </w:r>
    </w:p>
    <w:p w14:paraId="35AC334D" w14:textId="77777777" w:rsidR="003E5939" w:rsidRDefault="003E5939" w:rsidP="003E5939">
      <w:r>
        <w:t xml:space="preserve">    d) To block unwanted emails</w:t>
      </w:r>
    </w:p>
    <w:p w14:paraId="2A38DDC7" w14:textId="77777777" w:rsidR="003E5939" w:rsidRDefault="003E5939" w:rsidP="003E5939"/>
    <w:p w14:paraId="62A0D5BC" w14:textId="77777777" w:rsidR="003E5939" w:rsidRDefault="003E5939" w:rsidP="003E5939">
      <w:r>
        <w:t>4. What is cloud computing?</w:t>
      </w:r>
    </w:p>
    <w:p w14:paraId="4F348136" w14:textId="77777777" w:rsidR="003E5939" w:rsidRDefault="003E5939" w:rsidP="003E5939">
      <w:r>
        <w:lastRenderedPageBreak/>
        <w:t xml:space="preserve">    a) Weather forecasting technology</w:t>
      </w:r>
    </w:p>
    <w:p w14:paraId="2C4DCE62" w14:textId="77777777" w:rsidR="003E5939" w:rsidRDefault="003E5939" w:rsidP="003E5939">
      <w:r>
        <w:t xml:space="preserve">    b) A type of wireless network</w:t>
      </w:r>
    </w:p>
    <w:p w14:paraId="3FF3504E" w14:textId="77777777" w:rsidR="003E5939" w:rsidRDefault="003E5939" w:rsidP="003E5939">
      <w:r>
        <w:t xml:space="preserve">    c) Delivery of computing services over the internet</w:t>
      </w:r>
    </w:p>
    <w:p w14:paraId="745C9DD8" w14:textId="77777777" w:rsidR="003E5939" w:rsidRDefault="003E5939" w:rsidP="003E5939">
      <w:r>
        <w:t xml:space="preserve">    d) A programming language</w:t>
      </w:r>
    </w:p>
    <w:p w14:paraId="20205BAF" w14:textId="77777777" w:rsidR="003E5939" w:rsidRDefault="003E5939" w:rsidP="003E5939"/>
    <w:p w14:paraId="146A17ED" w14:textId="77777777" w:rsidR="003E5939" w:rsidRDefault="003E5939" w:rsidP="003E5939">
      <w:r>
        <w:t>5. Which of these is NOT a type of network topology?</w:t>
      </w:r>
    </w:p>
    <w:p w14:paraId="4524A049" w14:textId="77777777" w:rsidR="003E5939" w:rsidRDefault="003E5939" w:rsidP="003E5939">
      <w:r>
        <w:t xml:space="preserve">    a) Star</w:t>
      </w:r>
    </w:p>
    <w:p w14:paraId="2925EB69" w14:textId="77777777" w:rsidR="003E5939" w:rsidRDefault="003E5939" w:rsidP="003E5939">
      <w:r>
        <w:t xml:space="preserve">    b) Ring</w:t>
      </w:r>
    </w:p>
    <w:p w14:paraId="2EC4DB49" w14:textId="77777777" w:rsidR="003E5939" w:rsidRDefault="003E5939" w:rsidP="003E5939">
      <w:r>
        <w:t xml:space="preserve">    c) Pyramid</w:t>
      </w:r>
    </w:p>
    <w:p w14:paraId="7A402682" w14:textId="6AB7530A" w:rsidR="003A4E89" w:rsidRDefault="003E5939" w:rsidP="003A4E89">
      <w:r>
        <w:t xml:space="preserve">    d) Bus</w:t>
      </w:r>
    </w:p>
    <w:p w14:paraId="3E7B7F92" w14:textId="1B0ADC8C" w:rsidR="003A4E89" w:rsidRDefault="003A4E89" w:rsidP="003A4E89">
      <w:pPr>
        <w:pStyle w:val="Heading2"/>
      </w:pPr>
      <w:r>
        <w:t>The Connected World Answer Key</w:t>
      </w:r>
    </w:p>
    <w:p w14:paraId="1D746113" w14:textId="2874A14D" w:rsidR="003E5939" w:rsidRDefault="003E5939" w:rsidP="003E5939">
      <w:r>
        <w:t>1. b) Local Area Network</w:t>
      </w:r>
    </w:p>
    <w:p w14:paraId="14BCDEF6" w14:textId="1D5CC32E" w:rsidR="003E5939" w:rsidRDefault="003E5939" w:rsidP="003E5939">
      <w:r>
        <w:t>2. c) SMTP</w:t>
      </w:r>
    </w:p>
    <w:p w14:paraId="2CC23AAA" w14:textId="2BAA3778" w:rsidR="003E5939" w:rsidRDefault="003E5939" w:rsidP="003E5939">
      <w:r>
        <w:t>3. a) To identify a specific device on a network</w:t>
      </w:r>
    </w:p>
    <w:p w14:paraId="3251678C" w14:textId="1D32546B" w:rsidR="003E5939" w:rsidRDefault="003E5939" w:rsidP="003E5939">
      <w:r>
        <w:t>4. c) Delivery of computing services over the internet</w:t>
      </w:r>
    </w:p>
    <w:p w14:paraId="77FE2CE3" w14:textId="3D0455AB" w:rsidR="003E5939" w:rsidRDefault="003E5939" w:rsidP="003E5939">
      <w:r>
        <w:t>5. c) Pyramid</w:t>
      </w:r>
    </w:p>
    <w:p w14:paraId="78F70588" w14:textId="77777777" w:rsidR="003A4E89" w:rsidRDefault="003A4E89" w:rsidP="003A4E89"/>
    <w:p w14:paraId="05E710C2" w14:textId="76A4E82F" w:rsidR="003A4E89" w:rsidRDefault="003A4E89" w:rsidP="003A4E89">
      <w:pPr>
        <w:pStyle w:val="Heading2"/>
      </w:pPr>
      <w:r>
        <w:t>Data Literacy Questions</w:t>
      </w:r>
    </w:p>
    <w:p w14:paraId="2D081BDC" w14:textId="450A729E" w:rsidR="00041D18" w:rsidRDefault="00041D18" w:rsidP="00041D18">
      <w:r>
        <w:t>1. Which of the following best describes the difference between quantitative and qualitative data?</w:t>
      </w:r>
    </w:p>
    <w:p w14:paraId="2B21935A" w14:textId="77777777" w:rsidR="00041D18" w:rsidRDefault="00041D18" w:rsidP="00041D18">
      <w:r>
        <w:t xml:space="preserve">    a) Quantitative data is numerical, qualitative data is descriptive</w:t>
      </w:r>
    </w:p>
    <w:p w14:paraId="421EA1A9" w14:textId="77777777" w:rsidR="00041D18" w:rsidRDefault="00041D18" w:rsidP="00041D18">
      <w:r>
        <w:t xml:space="preserve">    b) Quantitative data is always more reliable than qualitative data</w:t>
      </w:r>
    </w:p>
    <w:p w14:paraId="2C2CB28D" w14:textId="77777777" w:rsidR="00041D18" w:rsidRDefault="00041D18" w:rsidP="00041D18">
      <w:r>
        <w:t xml:space="preserve">    c) Qualitative data can be easily counted, quantitative data cannot</w:t>
      </w:r>
    </w:p>
    <w:p w14:paraId="49CAA31D" w14:textId="77777777" w:rsidR="00041D18" w:rsidRDefault="00041D18" w:rsidP="00041D18">
      <w:r>
        <w:t xml:space="preserve">    d) There is no significant difference between the two</w:t>
      </w:r>
    </w:p>
    <w:p w14:paraId="7DE06BD8" w14:textId="77777777" w:rsidR="00041D18" w:rsidRDefault="00041D18" w:rsidP="00041D18"/>
    <w:p w14:paraId="25963548" w14:textId="4EEC8123" w:rsidR="00041D18" w:rsidRDefault="00041D18" w:rsidP="00041D18">
      <w:r>
        <w:t>2. In the DIKW model, what does the "W" stand for?</w:t>
      </w:r>
    </w:p>
    <w:p w14:paraId="0E86CFB8" w14:textId="77777777" w:rsidR="00041D18" w:rsidRDefault="00041D18" w:rsidP="00041D18">
      <w:r>
        <w:t xml:space="preserve">    a) Work</w:t>
      </w:r>
    </w:p>
    <w:p w14:paraId="64DB8109" w14:textId="77777777" w:rsidR="00041D18" w:rsidRDefault="00041D18" w:rsidP="00041D18">
      <w:r>
        <w:t xml:space="preserve">    b) Wisdom</w:t>
      </w:r>
    </w:p>
    <w:p w14:paraId="53F22324" w14:textId="77777777" w:rsidR="00041D18" w:rsidRDefault="00041D18" w:rsidP="00041D18">
      <w:r>
        <w:t xml:space="preserve">    c) Writing</w:t>
      </w:r>
    </w:p>
    <w:p w14:paraId="0B3AF300" w14:textId="77777777" w:rsidR="00041D18" w:rsidRDefault="00041D18" w:rsidP="00041D18">
      <w:r>
        <w:t xml:space="preserve">    d) Workflow</w:t>
      </w:r>
    </w:p>
    <w:p w14:paraId="6F88EF16" w14:textId="77777777" w:rsidR="00041D18" w:rsidRDefault="00041D18" w:rsidP="00041D18"/>
    <w:p w14:paraId="7348FFA6" w14:textId="2B7D2E32" w:rsidR="00041D18" w:rsidRDefault="00041D18" w:rsidP="00041D18">
      <w:r>
        <w:t>3. When interpreting a trend in data, which of the following is most important to consider?</w:t>
      </w:r>
    </w:p>
    <w:p w14:paraId="5284696E" w14:textId="77777777" w:rsidR="00041D18" w:rsidRDefault="00041D18" w:rsidP="00041D18">
      <w:r>
        <w:t xml:space="preserve">    a) The aesthetic appeal of the chart</w:t>
      </w:r>
    </w:p>
    <w:p w14:paraId="3CCD90FB" w14:textId="77777777" w:rsidR="00041D18" w:rsidRDefault="00041D18" w:rsidP="00041D18">
      <w:r>
        <w:t xml:space="preserve">    b) The source and context of the data</w:t>
      </w:r>
    </w:p>
    <w:p w14:paraId="353FB5DD" w14:textId="77777777" w:rsidR="00041D18" w:rsidRDefault="00041D18" w:rsidP="00041D18">
      <w:r>
        <w:t xml:space="preserve">    c) The opinions of colleagues</w:t>
      </w:r>
    </w:p>
    <w:p w14:paraId="6830C077" w14:textId="77777777" w:rsidR="00041D18" w:rsidRDefault="00041D18" w:rsidP="00041D18">
      <w:r>
        <w:t xml:space="preserve">    d) The most recent data point only</w:t>
      </w:r>
    </w:p>
    <w:p w14:paraId="315485A0" w14:textId="77777777" w:rsidR="00041D18" w:rsidRDefault="00041D18" w:rsidP="00041D18"/>
    <w:p w14:paraId="12971049" w14:textId="68B3F9AE" w:rsidR="00041D18" w:rsidRDefault="00041D18" w:rsidP="00041D18">
      <w:r>
        <w:t>4. Which chart type is most appropriate for showing the composition of a whole?</w:t>
      </w:r>
    </w:p>
    <w:p w14:paraId="48588D19" w14:textId="77777777" w:rsidR="00041D18" w:rsidRDefault="00041D18" w:rsidP="00041D18">
      <w:r>
        <w:t xml:space="preserve">    a) Line chart</w:t>
      </w:r>
    </w:p>
    <w:p w14:paraId="0829C3FD" w14:textId="77777777" w:rsidR="00041D18" w:rsidRDefault="00041D18" w:rsidP="00041D18">
      <w:r>
        <w:t xml:space="preserve">    b) Scatter plot</w:t>
      </w:r>
    </w:p>
    <w:p w14:paraId="45507476" w14:textId="77777777" w:rsidR="00041D18" w:rsidRDefault="00041D18" w:rsidP="00041D18">
      <w:r>
        <w:t xml:space="preserve">    c) Pie chart</w:t>
      </w:r>
    </w:p>
    <w:p w14:paraId="3A90AB82" w14:textId="77777777" w:rsidR="00041D18" w:rsidRDefault="00041D18" w:rsidP="00041D18">
      <w:r>
        <w:t xml:space="preserve">    d) Bar graph</w:t>
      </w:r>
    </w:p>
    <w:p w14:paraId="5B106F7E" w14:textId="77777777" w:rsidR="00041D18" w:rsidRDefault="00041D18" w:rsidP="00041D18"/>
    <w:p w14:paraId="209229BD" w14:textId="0F803116" w:rsidR="00041D18" w:rsidRDefault="00041D18" w:rsidP="00041D18">
      <w:r>
        <w:t>5. What is a common way that charts can be manipulated to mislead?</w:t>
      </w:r>
    </w:p>
    <w:p w14:paraId="2257FFE5" w14:textId="77777777" w:rsidR="00041D18" w:rsidRDefault="00041D18" w:rsidP="00041D18">
      <w:r>
        <w:t xml:space="preserve">    a) Using appropriate scales on axes</w:t>
      </w:r>
    </w:p>
    <w:p w14:paraId="2500AB91" w14:textId="77777777" w:rsidR="00041D18" w:rsidRDefault="00041D18" w:rsidP="00041D18">
      <w:r>
        <w:t xml:space="preserve">    b) Including all relevant data points</w:t>
      </w:r>
    </w:p>
    <w:p w14:paraId="25C29612" w14:textId="77777777" w:rsidR="00041D18" w:rsidRDefault="00041D18" w:rsidP="00041D18">
      <w:r>
        <w:t xml:space="preserve">    c) Truncating the y-axis to exaggerate differences</w:t>
      </w:r>
    </w:p>
    <w:p w14:paraId="2B7B9122" w14:textId="3CF18D48" w:rsidR="003A4E89" w:rsidRDefault="00041D18" w:rsidP="003A4E89">
      <w:r>
        <w:t xml:space="preserve">    d) Using colors consistently</w:t>
      </w:r>
    </w:p>
    <w:p w14:paraId="5DC5BCC1" w14:textId="2FEC3435" w:rsidR="003A4E89" w:rsidRDefault="003A4E89" w:rsidP="003A4E89">
      <w:pPr>
        <w:pStyle w:val="Heading2"/>
      </w:pPr>
      <w:r>
        <w:t>Data Literacy Answer Key</w:t>
      </w:r>
    </w:p>
    <w:p w14:paraId="234DEAFC" w14:textId="77777777" w:rsidR="00041D18" w:rsidRDefault="00041D18" w:rsidP="00041D18">
      <w:r>
        <w:t>1. a) Quantitative data is numerical, qualitative data is descriptive</w:t>
      </w:r>
    </w:p>
    <w:p w14:paraId="7F3C9019" w14:textId="77777777" w:rsidR="00041D18" w:rsidRDefault="00041D18" w:rsidP="00041D18">
      <w:r>
        <w:t>2. b) Wisdom</w:t>
      </w:r>
    </w:p>
    <w:p w14:paraId="51710505" w14:textId="77777777" w:rsidR="00041D18" w:rsidRDefault="00041D18" w:rsidP="00041D18">
      <w:r>
        <w:t>3. b) The source and context of the data</w:t>
      </w:r>
    </w:p>
    <w:p w14:paraId="77DA670E" w14:textId="77777777" w:rsidR="00041D18" w:rsidRDefault="00041D18" w:rsidP="00041D18">
      <w:r>
        <w:t>4. c) Pie chart</w:t>
      </w:r>
    </w:p>
    <w:p w14:paraId="10B086EA" w14:textId="77777777" w:rsidR="00041D18" w:rsidRDefault="00041D18" w:rsidP="00041D18">
      <w:r>
        <w:t>5. c) Truncating the y-axis to exaggerate differences</w:t>
      </w:r>
    </w:p>
    <w:p w14:paraId="68BE083B" w14:textId="77777777" w:rsidR="003A4E89" w:rsidRDefault="003A4E89" w:rsidP="003A4E89"/>
    <w:p w14:paraId="04CD87A8" w14:textId="43F8EBFA" w:rsidR="00E0708F" w:rsidRDefault="00E0708F" w:rsidP="00E0708F">
      <w:pPr>
        <w:pStyle w:val="Heading2"/>
      </w:pPr>
      <w:r>
        <w:t>Digital Content Creation Questions</w:t>
      </w:r>
    </w:p>
    <w:p w14:paraId="502967C2" w14:textId="7350B731" w:rsidR="00BB3B6E" w:rsidRDefault="00BB3B6E" w:rsidP="00BB3B6E">
      <w:r>
        <w:t>1. Which of these is NOT a common type of digital content?</w:t>
      </w:r>
    </w:p>
    <w:p w14:paraId="5F7E6EEB" w14:textId="77777777" w:rsidR="00BB3B6E" w:rsidRDefault="00BB3B6E" w:rsidP="00BB3B6E">
      <w:r>
        <w:t xml:space="preserve">    a) Blog posts</w:t>
      </w:r>
    </w:p>
    <w:p w14:paraId="1072075D" w14:textId="77777777" w:rsidR="00BB3B6E" w:rsidRDefault="00BB3B6E" w:rsidP="00BB3B6E">
      <w:r>
        <w:t xml:space="preserve">    b) Infographics</w:t>
      </w:r>
    </w:p>
    <w:p w14:paraId="01913409" w14:textId="77777777" w:rsidR="00BB3B6E" w:rsidRDefault="00BB3B6E" w:rsidP="00BB3B6E">
      <w:r>
        <w:lastRenderedPageBreak/>
        <w:t xml:space="preserve">    c) Podcasts</w:t>
      </w:r>
    </w:p>
    <w:p w14:paraId="3A85E80E" w14:textId="77777777" w:rsidR="00BB3B6E" w:rsidRDefault="00BB3B6E" w:rsidP="00BB3B6E">
      <w:r>
        <w:t xml:space="preserve">    d) Faxes</w:t>
      </w:r>
    </w:p>
    <w:p w14:paraId="3E243010" w14:textId="77777777" w:rsidR="00BB3B6E" w:rsidRDefault="00BB3B6E" w:rsidP="00BB3B6E"/>
    <w:p w14:paraId="0D54A5FD" w14:textId="7A90C0CB" w:rsidR="00BB3B6E" w:rsidRDefault="00BB3B6E" w:rsidP="00BB3B6E">
      <w:r>
        <w:t>2. What does SEO stand for in content creation?</w:t>
      </w:r>
    </w:p>
    <w:p w14:paraId="03709C07" w14:textId="77777777" w:rsidR="00BB3B6E" w:rsidRDefault="00BB3B6E" w:rsidP="00BB3B6E">
      <w:r>
        <w:t xml:space="preserve">    a) Social Engagement Opportunity</w:t>
      </w:r>
    </w:p>
    <w:p w14:paraId="121E661A" w14:textId="77777777" w:rsidR="00BB3B6E" w:rsidRDefault="00BB3B6E" w:rsidP="00BB3B6E">
      <w:r>
        <w:t xml:space="preserve">    b) Search Engine Optimization</w:t>
      </w:r>
    </w:p>
    <w:p w14:paraId="333FB7B5" w14:textId="77777777" w:rsidR="00BB3B6E" w:rsidRDefault="00BB3B6E" w:rsidP="00BB3B6E">
      <w:r>
        <w:t xml:space="preserve">    c) Secure Editing Option</w:t>
      </w:r>
    </w:p>
    <w:p w14:paraId="2E776070" w14:textId="77777777" w:rsidR="00BB3B6E" w:rsidRDefault="00BB3B6E" w:rsidP="00BB3B6E">
      <w:r>
        <w:t xml:space="preserve">    d) Standard Editorial Outline</w:t>
      </w:r>
    </w:p>
    <w:p w14:paraId="34BB7FAE" w14:textId="77777777" w:rsidR="00BB3B6E" w:rsidRDefault="00BB3B6E" w:rsidP="00BB3B6E"/>
    <w:p w14:paraId="181E0BA2" w14:textId="1E411E77" w:rsidR="00BB3B6E" w:rsidRDefault="00BB3B6E" w:rsidP="00BB3B6E">
      <w:r>
        <w:t>3. What is a content management system (CMS)?</w:t>
      </w:r>
    </w:p>
    <w:p w14:paraId="53B0FC06" w14:textId="77777777" w:rsidR="00BB3B6E" w:rsidRDefault="00BB3B6E" w:rsidP="00BB3B6E">
      <w:r>
        <w:t xml:space="preserve">    a) A tool for organizing physical documents</w:t>
      </w:r>
    </w:p>
    <w:p w14:paraId="47C15888" w14:textId="77777777" w:rsidR="00BB3B6E" w:rsidRDefault="00BB3B6E" w:rsidP="00BB3B6E">
      <w:r>
        <w:t xml:space="preserve">    b) A software for creating and managing digital content</w:t>
      </w:r>
    </w:p>
    <w:p w14:paraId="5F6E37E4" w14:textId="77777777" w:rsidR="00BB3B6E" w:rsidRDefault="00BB3B6E" w:rsidP="00BB3B6E">
      <w:r>
        <w:t xml:space="preserve">    c) A type of digital camera</w:t>
      </w:r>
    </w:p>
    <w:p w14:paraId="2263018B" w14:textId="77777777" w:rsidR="00BB3B6E" w:rsidRDefault="00BB3B6E" w:rsidP="00BB3B6E">
      <w:r>
        <w:t xml:space="preserve">    d) A method of content distribution</w:t>
      </w:r>
    </w:p>
    <w:p w14:paraId="4B3EF18F" w14:textId="77777777" w:rsidR="00BB3B6E" w:rsidRDefault="00BB3B6E" w:rsidP="00BB3B6E"/>
    <w:p w14:paraId="48C5E067" w14:textId="433A724E" w:rsidR="00BB3B6E" w:rsidRDefault="00BB3B6E" w:rsidP="00BB3B6E">
      <w:r>
        <w:t>4. Which file format is commonly used for lossless image compression?</w:t>
      </w:r>
    </w:p>
    <w:p w14:paraId="6A3EA702" w14:textId="77777777" w:rsidR="00BB3B6E" w:rsidRDefault="00BB3B6E" w:rsidP="00BB3B6E">
      <w:r>
        <w:t xml:space="preserve">    a) JPEG</w:t>
      </w:r>
    </w:p>
    <w:p w14:paraId="0099DE88" w14:textId="77777777" w:rsidR="00BB3B6E" w:rsidRDefault="00BB3B6E" w:rsidP="00BB3B6E">
      <w:r>
        <w:t xml:space="preserve">    b) PNG</w:t>
      </w:r>
    </w:p>
    <w:p w14:paraId="29FAC2FA" w14:textId="77777777" w:rsidR="00BB3B6E" w:rsidRDefault="00BB3B6E" w:rsidP="00BB3B6E">
      <w:r>
        <w:t xml:space="preserve">    c) GIF</w:t>
      </w:r>
    </w:p>
    <w:p w14:paraId="1416B3CF" w14:textId="77777777" w:rsidR="00BB3B6E" w:rsidRDefault="00BB3B6E" w:rsidP="00BB3B6E">
      <w:r>
        <w:t xml:space="preserve">    d) BMP</w:t>
      </w:r>
    </w:p>
    <w:p w14:paraId="45FCDA03" w14:textId="77777777" w:rsidR="00BB3B6E" w:rsidRDefault="00BB3B6E" w:rsidP="00BB3B6E"/>
    <w:p w14:paraId="10448411" w14:textId="343FE138" w:rsidR="00BB3B6E" w:rsidRDefault="00BB3B6E" w:rsidP="00BB3B6E">
      <w:r>
        <w:t>5. What is a call-to-action (CTA) in digital content?</w:t>
      </w:r>
    </w:p>
    <w:p w14:paraId="2F8B293D" w14:textId="77777777" w:rsidR="00BB3B6E" w:rsidRDefault="00BB3B6E" w:rsidP="00BB3B6E">
      <w:r>
        <w:t xml:space="preserve">    a) A phone call to discuss content</w:t>
      </w:r>
    </w:p>
    <w:p w14:paraId="08B9D152" w14:textId="77777777" w:rsidR="00BB3B6E" w:rsidRDefault="00BB3B6E" w:rsidP="00BB3B6E">
      <w:r>
        <w:t xml:space="preserve">    b) An instruction to the audience to take a specific action</w:t>
      </w:r>
    </w:p>
    <w:p w14:paraId="5B9FE731" w14:textId="77777777" w:rsidR="00BB3B6E" w:rsidRDefault="00BB3B6E" w:rsidP="00BB3B6E">
      <w:r>
        <w:t xml:space="preserve">    c) A type of video content</w:t>
      </w:r>
    </w:p>
    <w:p w14:paraId="21AC552D" w14:textId="11AFF4BE" w:rsidR="00E0708F" w:rsidRDefault="00BB3B6E" w:rsidP="003A4E89">
      <w:r>
        <w:t xml:space="preserve">    d) A method of content encryption</w:t>
      </w:r>
    </w:p>
    <w:p w14:paraId="471DFFD7" w14:textId="18B90FA1" w:rsidR="00E0708F" w:rsidRDefault="00E0708F" w:rsidP="00E0708F">
      <w:pPr>
        <w:pStyle w:val="Heading2"/>
      </w:pPr>
      <w:r>
        <w:t>Digital Content</w:t>
      </w:r>
      <w:r w:rsidR="00F33AEC">
        <w:t xml:space="preserve"> Creation</w:t>
      </w:r>
      <w:r>
        <w:t xml:space="preserve"> Answer Key</w:t>
      </w:r>
    </w:p>
    <w:p w14:paraId="59180655" w14:textId="0E9962B1" w:rsidR="00BB3B6E" w:rsidRDefault="00BB3B6E" w:rsidP="00BB3B6E">
      <w:r>
        <w:t>1. d) Faxes</w:t>
      </w:r>
    </w:p>
    <w:p w14:paraId="09B7D249" w14:textId="2D6BD38E" w:rsidR="00BB3B6E" w:rsidRDefault="00BB3B6E" w:rsidP="00BB3B6E">
      <w:r>
        <w:t>2. b) Search Engine Optimization</w:t>
      </w:r>
    </w:p>
    <w:p w14:paraId="6C0AE11B" w14:textId="1C9FAB5B" w:rsidR="00BB3B6E" w:rsidRDefault="00BB3B6E" w:rsidP="00BB3B6E">
      <w:r>
        <w:t>3. b) A software for creating and managing digital content</w:t>
      </w:r>
    </w:p>
    <w:p w14:paraId="786AB78D" w14:textId="347D8173" w:rsidR="00BB3B6E" w:rsidRDefault="00BB3B6E" w:rsidP="00BB3B6E">
      <w:r>
        <w:lastRenderedPageBreak/>
        <w:t>4. b) PNG</w:t>
      </w:r>
    </w:p>
    <w:p w14:paraId="6EFD41AD" w14:textId="4DDBE5E1" w:rsidR="00E0708F" w:rsidRDefault="00BB3B6E" w:rsidP="003A4E89">
      <w:r>
        <w:t>5. b) An instruction to the audience to take a specific action</w:t>
      </w:r>
    </w:p>
    <w:p w14:paraId="3B73EEF6" w14:textId="77777777" w:rsidR="00F33AEC" w:rsidRDefault="00F33AEC" w:rsidP="003A4E89"/>
    <w:p w14:paraId="0668D088" w14:textId="765CCC95" w:rsidR="003E5939" w:rsidRDefault="003E5939" w:rsidP="003E5939">
      <w:pPr>
        <w:pStyle w:val="Heading2"/>
      </w:pPr>
      <w:r>
        <w:t>Artificial Intelligence and Machine Learning Questions</w:t>
      </w:r>
    </w:p>
    <w:p w14:paraId="5F6DA9D7" w14:textId="088F8D44" w:rsidR="003E5939" w:rsidRDefault="003E5939" w:rsidP="003E5939">
      <w:r>
        <w:t>1. What is machine learning?</w:t>
      </w:r>
    </w:p>
    <w:p w14:paraId="0D1997D7" w14:textId="77777777" w:rsidR="003E5939" w:rsidRDefault="003E5939" w:rsidP="003E5939">
      <w:r>
        <w:t xml:space="preserve">    a) A type of computer hardware</w:t>
      </w:r>
    </w:p>
    <w:p w14:paraId="29E2DAD0" w14:textId="77777777" w:rsidR="003E5939" w:rsidRDefault="003E5939" w:rsidP="003E5939">
      <w:r>
        <w:t xml:space="preserve">    b) A programming language</w:t>
      </w:r>
    </w:p>
    <w:p w14:paraId="7EF130E1" w14:textId="77777777" w:rsidR="003E5939" w:rsidRDefault="003E5939" w:rsidP="003E5939">
      <w:r>
        <w:t xml:space="preserve">    c) A subset of AI where systems learn from data</w:t>
      </w:r>
    </w:p>
    <w:p w14:paraId="05ED2758" w14:textId="77777777" w:rsidR="003E5939" w:rsidRDefault="003E5939" w:rsidP="003E5939">
      <w:r>
        <w:t xml:space="preserve">    d) A database management system</w:t>
      </w:r>
    </w:p>
    <w:p w14:paraId="760B1B54" w14:textId="77777777" w:rsidR="003E5939" w:rsidRDefault="003E5939" w:rsidP="003E5939"/>
    <w:p w14:paraId="232466D8" w14:textId="062B123E" w:rsidR="003E5939" w:rsidRDefault="003E5939" w:rsidP="003E5939">
      <w:r>
        <w:t>2. Which of these is NOT a common type of machine learning?</w:t>
      </w:r>
    </w:p>
    <w:p w14:paraId="468A33BA" w14:textId="77777777" w:rsidR="003E5939" w:rsidRDefault="003E5939" w:rsidP="003E5939">
      <w:r>
        <w:t xml:space="preserve">    a) Supervised learning</w:t>
      </w:r>
    </w:p>
    <w:p w14:paraId="3EEF3672" w14:textId="77777777" w:rsidR="003E5939" w:rsidRDefault="003E5939" w:rsidP="003E5939">
      <w:r>
        <w:t xml:space="preserve">    b) Unsupervised learning</w:t>
      </w:r>
    </w:p>
    <w:p w14:paraId="7A087F03" w14:textId="77777777" w:rsidR="003E5939" w:rsidRDefault="003E5939" w:rsidP="003E5939">
      <w:r>
        <w:t xml:space="preserve">    c) Reinforcement learning</w:t>
      </w:r>
    </w:p>
    <w:p w14:paraId="32FDA0DC" w14:textId="77777777" w:rsidR="003E5939" w:rsidRDefault="003E5939" w:rsidP="003E5939">
      <w:r>
        <w:t xml:space="preserve">    d) Quantum learning</w:t>
      </w:r>
    </w:p>
    <w:p w14:paraId="4710DAAF" w14:textId="77777777" w:rsidR="003E5939" w:rsidRDefault="003E5939" w:rsidP="003E5939"/>
    <w:p w14:paraId="6CA23F57" w14:textId="3D679244" w:rsidR="003E5939" w:rsidRDefault="003E5939" w:rsidP="003E5939">
      <w:r>
        <w:t>3. What is a neural network in AI?</w:t>
      </w:r>
    </w:p>
    <w:p w14:paraId="2764EFA8" w14:textId="77777777" w:rsidR="003E5939" w:rsidRDefault="003E5939" w:rsidP="003E5939">
      <w:r>
        <w:t xml:space="preserve">    a) A biological brain structure</w:t>
      </w:r>
    </w:p>
    <w:p w14:paraId="664ACE08" w14:textId="77777777" w:rsidR="003E5939" w:rsidRDefault="003E5939" w:rsidP="003E5939">
      <w:r>
        <w:t xml:space="preserve">    b) A computer networking protocol</w:t>
      </w:r>
    </w:p>
    <w:p w14:paraId="5ECEE61E" w14:textId="77777777" w:rsidR="003E5939" w:rsidRDefault="003E5939" w:rsidP="003E5939">
      <w:r>
        <w:t xml:space="preserve">    c) A machine learning model inspired by the human brain</w:t>
      </w:r>
    </w:p>
    <w:p w14:paraId="425EE53D" w14:textId="77777777" w:rsidR="003E5939" w:rsidRDefault="003E5939" w:rsidP="003E5939">
      <w:r>
        <w:t xml:space="preserve">    d) A type of computer virus</w:t>
      </w:r>
    </w:p>
    <w:p w14:paraId="4D8D34EB" w14:textId="77777777" w:rsidR="003E5939" w:rsidRDefault="003E5939" w:rsidP="003E5939"/>
    <w:p w14:paraId="3D33FA75" w14:textId="496307F4" w:rsidR="003E5939" w:rsidRDefault="003E5939" w:rsidP="003E5939">
      <w:r>
        <w:t>4. What does AI bias refer to?</w:t>
      </w:r>
    </w:p>
    <w:p w14:paraId="0E1C213D" w14:textId="77777777" w:rsidR="003E5939" w:rsidRDefault="003E5939" w:rsidP="003E5939">
      <w:r>
        <w:t xml:space="preserve">    a) The preference of AI for certain brands</w:t>
      </w:r>
    </w:p>
    <w:p w14:paraId="6833E69E" w14:textId="77777777" w:rsidR="003E5939" w:rsidRDefault="003E5939" w:rsidP="003E5939">
      <w:r>
        <w:t xml:space="preserve">    b) Unfair prejudice in AI systems' decisions or predictions</w:t>
      </w:r>
    </w:p>
    <w:p w14:paraId="2A2323DA" w14:textId="77777777" w:rsidR="003E5939" w:rsidRDefault="003E5939" w:rsidP="003E5939">
      <w:r>
        <w:t xml:space="preserve">    c) The tilt of a robot's head</w:t>
      </w:r>
    </w:p>
    <w:p w14:paraId="21231D9E" w14:textId="77777777" w:rsidR="003E5939" w:rsidRDefault="003E5939" w:rsidP="003E5939">
      <w:r>
        <w:t xml:space="preserve">    d) The angle of a computer screen</w:t>
      </w:r>
    </w:p>
    <w:p w14:paraId="5B33EB72" w14:textId="77777777" w:rsidR="003E5939" w:rsidRDefault="003E5939" w:rsidP="003E5939"/>
    <w:p w14:paraId="71DC6554" w14:textId="7734FFE4" w:rsidR="003E5939" w:rsidRDefault="003E5939" w:rsidP="003E5939">
      <w:r>
        <w:t>5. Which field focuses on making AI systems that can be trusted and explained?</w:t>
      </w:r>
    </w:p>
    <w:p w14:paraId="2F283D74" w14:textId="77777777" w:rsidR="003E5939" w:rsidRDefault="003E5939" w:rsidP="003E5939">
      <w:r>
        <w:t xml:space="preserve">    a) Explainable AI</w:t>
      </w:r>
    </w:p>
    <w:p w14:paraId="35CA6162" w14:textId="77777777" w:rsidR="003E5939" w:rsidRDefault="003E5939" w:rsidP="003E5939">
      <w:r>
        <w:lastRenderedPageBreak/>
        <w:t xml:space="preserve">    b) Trustworthy Computing</w:t>
      </w:r>
    </w:p>
    <w:p w14:paraId="3006C910" w14:textId="77777777" w:rsidR="003E5939" w:rsidRDefault="003E5939" w:rsidP="003E5939">
      <w:r>
        <w:t xml:space="preserve">    c) Blockchain Technology</w:t>
      </w:r>
    </w:p>
    <w:p w14:paraId="23BF8BF4" w14:textId="15F99E12" w:rsidR="003E5939" w:rsidRDefault="003E5939" w:rsidP="003A4E89">
      <w:r>
        <w:t xml:space="preserve">    d) Quantum Computing</w:t>
      </w:r>
    </w:p>
    <w:p w14:paraId="11ECF552" w14:textId="35673694" w:rsidR="003E5939" w:rsidRDefault="003E5939" w:rsidP="00FB6792">
      <w:pPr>
        <w:pStyle w:val="Heading2"/>
      </w:pPr>
      <w:r>
        <w:t>Artificial Intelligence and Machine Learning Answer Key</w:t>
      </w:r>
    </w:p>
    <w:p w14:paraId="3F41FDF8" w14:textId="6ACA7460" w:rsidR="003E5939" w:rsidRDefault="003E5939" w:rsidP="003E5939">
      <w:r>
        <w:t>1. c) A subset of AI where systems learn from data</w:t>
      </w:r>
    </w:p>
    <w:p w14:paraId="61B8D69A" w14:textId="20F825AF" w:rsidR="003E5939" w:rsidRDefault="003E5939" w:rsidP="003E5939">
      <w:r>
        <w:t>2. d) Quantum learning</w:t>
      </w:r>
    </w:p>
    <w:p w14:paraId="0B0DC50A" w14:textId="0F4D3BB4" w:rsidR="003E5939" w:rsidRDefault="003E5939" w:rsidP="003E5939">
      <w:r>
        <w:t>3. c) A machine learning model inspired by the human brain</w:t>
      </w:r>
    </w:p>
    <w:p w14:paraId="2A4CC41C" w14:textId="23C67397" w:rsidR="003E5939" w:rsidRDefault="003E5939" w:rsidP="003E5939">
      <w:r>
        <w:t>4. b) Unfair prejudice in AI systems' decisions or predictions</w:t>
      </w:r>
    </w:p>
    <w:p w14:paraId="5E0C37D8" w14:textId="70DB2FD2" w:rsidR="003E5939" w:rsidRDefault="003E5939" w:rsidP="003E5939">
      <w:r>
        <w:t>5. a) Explainable AI</w:t>
      </w:r>
    </w:p>
    <w:p w14:paraId="3AB463D8" w14:textId="77777777" w:rsidR="003E5939" w:rsidRPr="003E5939" w:rsidRDefault="003E5939" w:rsidP="003E5939"/>
    <w:p w14:paraId="1165244C" w14:textId="0E9F5A55" w:rsidR="003E5939" w:rsidRDefault="003E5939" w:rsidP="003E5939">
      <w:pPr>
        <w:pStyle w:val="Heading2"/>
      </w:pPr>
      <w:r>
        <w:t>Cybersecurity and Privacy Questions</w:t>
      </w:r>
    </w:p>
    <w:p w14:paraId="111A8912" w14:textId="2125A8B4" w:rsidR="00BB3B6E" w:rsidRDefault="00BB3B6E" w:rsidP="00BB3B6E">
      <w:r>
        <w:t>1. What is phishing?</w:t>
      </w:r>
    </w:p>
    <w:p w14:paraId="42093B33" w14:textId="77777777" w:rsidR="00BB3B6E" w:rsidRDefault="00BB3B6E" w:rsidP="00BB3B6E">
      <w:r>
        <w:t xml:space="preserve">    a) A type of fishing sport</w:t>
      </w:r>
    </w:p>
    <w:p w14:paraId="7730EE30" w14:textId="77777777" w:rsidR="00BB3B6E" w:rsidRDefault="00BB3B6E" w:rsidP="00BB3B6E">
      <w:r>
        <w:t xml:space="preserve">    b) An attempt to obtain sensitive information by disguising as a trustworthy entity</w:t>
      </w:r>
    </w:p>
    <w:p w14:paraId="2B2E9F66" w14:textId="77777777" w:rsidR="00BB3B6E" w:rsidRDefault="00BB3B6E" w:rsidP="00BB3B6E">
      <w:r>
        <w:t xml:space="preserve">    c) A method of encrypting data</w:t>
      </w:r>
    </w:p>
    <w:p w14:paraId="36A5DE8D" w14:textId="77777777" w:rsidR="00BB3B6E" w:rsidRDefault="00BB3B6E" w:rsidP="00BB3B6E">
      <w:r>
        <w:t xml:space="preserve">    d) A type of computer virus</w:t>
      </w:r>
    </w:p>
    <w:p w14:paraId="1457A08A" w14:textId="77777777" w:rsidR="00BB3B6E" w:rsidRDefault="00BB3B6E" w:rsidP="00BB3B6E"/>
    <w:p w14:paraId="00B69565" w14:textId="3CC5CD12" w:rsidR="00BB3B6E" w:rsidRDefault="00BB3B6E" w:rsidP="00BB3B6E">
      <w:r>
        <w:t>2. What does two-factor authentication provide?</w:t>
      </w:r>
    </w:p>
    <w:p w14:paraId="778DED33" w14:textId="77777777" w:rsidR="00BB3B6E" w:rsidRDefault="00BB3B6E" w:rsidP="00BB3B6E">
      <w:r>
        <w:t xml:space="preserve">    a) Faster internet speed</w:t>
      </w:r>
    </w:p>
    <w:p w14:paraId="1AD1AF7F" w14:textId="77777777" w:rsidR="00BB3B6E" w:rsidRDefault="00BB3B6E" w:rsidP="00BB3B6E">
      <w:r>
        <w:t xml:space="preserve">    b) </w:t>
      </w:r>
      <w:proofErr w:type="gramStart"/>
      <w:r>
        <w:t>Better</w:t>
      </w:r>
      <w:proofErr w:type="gramEnd"/>
      <w:r>
        <w:t xml:space="preserve"> graphics quality</w:t>
      </w:r>
    </w:p>
    <w:p w14:paraId="794664CA" w14:textId="77777777" w:rsidR="00BB3B6E" w:rsidRDefault="00BB3B6E" w:rsidP="00BB3B6E">
      <w:r>
        <w:t xml:space="preserve">    c) An extra layer of security</w:t>
      </w:r>
    </w:p>
    <w:p w14:paraId="1C95886E" w14:textId="77777777" w:rsidR="00BB3B6E" w:rsidRDefault="00BB3B6E" w:rsidP="00BB3B6E">
      <w:r>
        <w:t xml:space="preserve">    d) Automatic software updates</w:t>
      </w:r>
    </w:p>
    <w:p w14:paraId="2F9F9EEE" w14:textId="77777777" w:rsidR="00BB3B6E" w:rsidRDefault="00BB3B6E" w:rsidP="00BB3B6E"/>
    <w:p w14:paraId="19A0E86E" w14:textId="0B58F08D" w:rsidR="00BB3B6E" w:rsidRDefault="00BB3B6E" w:rsidP="00BB3B6E">
      <w:r>
        <w:t>3. What is a firewall?</w:t>
      </w:r>
    </w:p>
    <w:p w14:paraId="4D0180E1" w14:textId="77777777" w:rsidR="00BB3B6E" w:rsidRDefault="00BB3B6E" w:rsidP="00BB3B6E">
      <w:r>
        <w:t xml:space="preserve">    a) A physical wall to protect against fire</w:t>
      </w:r>
    </w:p>
    <w:p w14:paraId="4DBA0510" w14:textId="77777777" w:rsidR="00BB3B6E" w:rsidRDefault="00BB3B6E" w:rsidP="00BB3B6E">
      <w:r>
        <w:t xml:space="preserve">    b) A security system that monitors and controls network traffic</w:t>
      </w:r>
    </w:p>
    <w:p w14:paraId="74612208" w14:textId="77777777" w:rsidR="00BB3B6E" w:rsidRDefault="00BB3B6E" w:rsidP="00BB3B6E">
      <w:r>
        <w:t xml:space="preserve">    c) A type of computer virus</w:t>
      </w:r>
    </w:p>
    <w:p w14:paraId="4D638A56" w14:textId="77777777" w:rsidR="00BB3B6E" w:rsidRDefault="00BB3B6E" w:rsidP="00BB3B6E">
      <w:r>
        <w:t xml:space="preserve">    d) A backup power system</w:t>
      </w:r>
    </w:p>
    <w:p w14:paraId="7EBEE1C6" w14:textId="77777777" w:rsidR="00BB3B6E" w:rsidRDefault="00BB3B6E" w:rsidP="00BB3B6E"/>
    <w:p w14:paraId="7BE875A4" w14:textId="6E110FDC" w:rsidR="00BB3B6E" w:rsidRDefault="00BB3B6E" w:rsidP="00BB3B6E">
      <w:r>
        <w:lastRenderedPageBreak/>
        <w:t>4. What does HTTPS stand for?</w:t>
      </w:r>
    </w:p>
    <w:p w14:paraId="1FF61994" w14:textId="77777777" w:rsidR="00BB3B6E" w:rsidRDefault="00BB3B6E" w:rsidP="00BB3B6E">
      <w:r>
        <w:t xml:space="preserve">    a) Hyper Text Transfer Protocol Secure</w:t>
      </w:r>
    </w:p>
    <w:p w14:paraId="3F400620" w14:textId="77777777" w:rsidR="00BB3B6E" w:rsidRDefault="00BB3B6E" w:rsidP="00BB3B6E">
      <w:r>
        <w:t xml:space="preserve">    b) High Tech Transfer Protocol System</w:t>
      </w:r>
    </w:p>
    <w:p w14:paraId="1637DEC8" w14:textId="77777777" w:rsidR="00BB3B6E" w:rsidRDefault="00BB3B6E" w:rsidP="00BB3B6E">
      <w:r>
        <w:t xml:space="preserve">    c) Hyper Text Transmission Protocol Service</w:t>
      </w:r>
    </w:p>
    <w:p w14:paraId="786A5A5F" w14:textId="77777777" w:rsidR="00BB3B6E" w:rsidRDefault="00BB3B6E" w:rsidP="00BB3B6E">
      <w:r>
        <w:t xml:space="preserve">    d) Home Transfer Protocol Secure</w:t>
      </w:r>
    </w:p>
    <w:p w14:paraId="2319E5CD" w14:textId="77777777" w:rsidR="00BB3B6E" w:rsidRDefault="00BB3B6E" w:rsidP="00BB3B6E"/>
    <w:p w14:paraId="3391A38B" w14:textId="1F9A656F" w:rsidR="00BB3B6E" w:rsidRDefault="00BB3B6E" w:rsidP="00BB3B6E">
      <w:r>
        <w:t>5. What is a VPN used for?</w:t>
      </w:r>
    </w:p>
    <w:p w14:paraId="753BDC91" w14:textId="77777777" w:rsidR="00BB3B6E" w:rsidRDefault="00BB3B6E" w:rsidP="00BB3B6E">
      <w:r>
        <w:t xml:space="preserve">    a) Video Processing Network</w:t>
      </w:r>
    </w:p>
    <w:p w14:paraId="1489950C" w14:textId="77777777" w:rsidR="00BB3B6E" w:rsidRDefault="00BB3B6E" w:rsidP="00BB3B6E">
      <w:r>
        <w:t xml:space="preserve">    b) Virtual Private Network</w:t>
      </w:r>
    </w:p>
    <w:p w14:paraId="7D27B643" w14:textId="77777777" w:rsidR="00BB3B6E" w:rsidRDefault="00BB3B6E" w:rsidP="00BB3B6E">
      <w:r>
        <w:t xml:space="preserve">    c) Visual Programming Navigation</w:t>
      </w:r>
    </w:p>
    <w:p w14:paraId="319EF84B" w14:textId="1725C743" w:rsidR="003E5939" w:rsidRDefault="00BB3B6E" w:rsidP="003E5939">
      <w:r>
        <w:t xml:space="preserve">    d) Vital Program Notification</w:t>
      </w:r>
    </w:p>
    <w:p w14:paraId="03173140" w14:textId="0525EA66" w:rsidR="003E5939" w:rsidRDefault="003E5939" w:rsidP="003E5939">
      <w:pPr>
        <w:pStyle w:val="Heading2"/>
      </w:pPr>
      <w:r>
        <w:t>Cybersecurity and Privacy Answer Key</w:t>
      </w:r>
    </w:p>
    <w:p w14:paraId="6370D297" w14:textId="4A496087" w:rsidR="00BB3B6E" w:rsidRDefault="00BB3B6E" w:rsidP="00BB3B6E">
      <w:r>
        <w:t>1. b) An attempt to obtain sensitive information by disguising as a trustworthy entity</w:t>
      </w:r>
    </w:p>
    <w:p w14:paraId="7A4BD088" w14:textId="7C08F3AE" w:rsidR="00BB3B6E" w:rsidRDefault="00BB3B6E" w:rsidP="00BB3B6E">
      <w:r>
        <w:t>2. c) An extra layer of security</w:t>
      </w:r>
    </w:p>
    <w:p w14:paraId="498BDDE7" w14:textId="7E7955D7" w:rsidR="00BB3B6E" w:rsidRDefault="00BB3B6E" w:rsidP="00BB3B6E">
      <w:r>
        <w:t>3. b) A security system that monitors and controls network traffic</w:t>
      </w:r>
    </w:p>
    <w:p w14:paraId="15CCC15C" w14:textId="0FDF0E39" w:rsidR="00BB3B6E" w:rsidRDefault="00BB3B6E" w:rsidP="00BB3B6E">
      <w:r>
        <w:t>4. a) Hyper Text Transfer Protocol Secure</w:t>
      </w:r>
    </w:p>
    <w:p w14:paraId="6B22A31D" w14:textId="7B315095" w:rsidR="00BB3B6E" w:rsidRDefault="00BB3B6E" w:rsidP="00BB3B6E">
      <w:r>
        <w:t>5. b) Virtual Private Network</w:t>
      </w:r>
    </w:p>
    <w:p w14:paraId="39EC51FD" w14:textId="77777777" w:rsidR="003E5939" w:rsidRDefault="003E5939" w:rsidP="003E5939"/>
    <w:p w14:paraId="299C2F83" w14:textId="2340AAFB" w:rsidR="003E5939" w:rsidRDefault="003E5939" w:rsidP="003E5939">
      <w:pPr>
        <w:pStyle w:val="Heading2"/>
      </w:pPr>
      <w:r>
        <w:t>Emerging Technologies Questions</w:t>
      </w:r>
    </w:p>
    <w:p w14:paraId="26084FC8" w14:textId="1C4331B4" w:rsidR="00F33AEC" w:rsidRDefault="00F33AEC" w:rsidP="00F33AEC">
      <w:r>
        <w:t>1. What is the Internet of Things (IoT)?</w:t>
      </w:r>
    </w:p>
    <w:p w14:paraId="27E96BB9" w14:textId="77777777" w:rsidR="00F33AEC" w:rsidRDefault="00F33AEC" w:rsidP="00F33AEC">
      <w:r>
        <w:t xml:space="preserve">    a) A new version of the internet</w:t>
      </w:r>
    </w:p>
    <w:p w14:paraId="40D6574C" w14:textId="77777777" w:rsidR="00F33AEC" w:rsidRDefault="00F33AEC" w:rsidP="00F33AEC">
      <w:r>
        <w:t xml:space="preserve">    b) A network of physical objects embedded with sensors and software</w:t>
      </w:r>
    </w:p>
    <w:p w14:paraId="79DFD633" w14:textId="77777777" w:rsidR="00F33AEC" w:rsidRDefault="00F33AEC" w:rsidP="00F33AEC">
      <w:r>
        <w:t xml:space="preserve">    c) A type of social media platform</w:t>
      </w:r>
    </w:p>
    <w:p w14:paraId="1B294955" w14:textId="77777777" w:rsidR="00F33AEC" w:rsidRDefault="00F33AEC" w:rsidP="00F33AEC">
      <w:r>
        <w:t xml:space="preserve">    d) A cloud storage service</w:t>
      </w:r>
    </w:p>
    <w:p w14:paraId="19EEFD73" w14:textId="77777777" w:rsidR="00F33AEC" w:rsidRDefault="00F33AEC" w:rsidP="00F33AEC"/>
    <w:p w14:paraId="007DE7C4" w14:textId="77777777" w:rsidR="00F33AEC" w:rsidRDefault="00F33AEC" w:rsidP="00F33AEC">
      <w:r>
        <w:t>2. What is blockchain primarily known for?</w:t>
      </w:r>
    </w:p>
    <w:p w14:paraId="79310C83" w14:textId="77777777" w:rsidR="00F33AEC" w:rsidRDefault="00F33AEC" w:rsidP="00F33AEC">
      <w:r>
        <w:t xml:space="preserve">    a) A type of computer hardware</w:t>
      </w:r>
    </w:p>
    <w:p w14:paraId="69B9F446" w14:textId="77777777" w:rsidR="00F33AEC" w:rsidRDefault="00F33AEC" w:rsidP="00F33AEC">
      <w:r>
        <w:t xml:space="preserve">    b) A social media platform</w:t>
      </w:r>
    </w:p>
    <w:p w14:paraId="1DDD2262" w14:textId="77777777" w:rsidR="00F33AEC" w:rsidRDefault="00F33AEC" w:rsidP="00F33AEC">
      <w:r>
        <w:t xml:space="preserve">    c) A distributed ledger technology</w:t>
      </w:r>
    </w:p>
    <w:p w14:paraId="477CD43B" w14:textId="77777777" w:rsidR="00F33AEC" w:rsidRDefault="00F33AEC" w:rsidP="00F33AEC">
      <w:r>
        <w:lastRenderedPageBreak/>
        <w:t xml:space="preserve">    d) A programming language</w:t>
      </w:r>
    </w:p>
    <w:p w14:paraId="1AE6B1FA" w14:textId="77777777" w:rsidR="00F33AEC" w:rsidRDefault="00F33AEC" w:rsidP="00F33AEC"/>
    <w:p w14:paraId="1F4695CB" w14:textId="77777777" w:rsidR="00F33AEC" w:rsidRDefault="00F33AEC" w:rsidP="00F33AEC">
      <w:r>
        <w:t>3. What does VR stand for in technology?</w:t>
      </w:r>
    </w:p>
    <w:p w14:paraId="71ED5BA5" w14:textId="77777777" w:rsidR="00F33AEC" w:rsidRDefault="00F33AEC" w:rsidP="00F33AEC">
      <w:r>
        <w:t xml:space="preserve">    a) Very Rapid</w:t>
      </w:r>
    </w:p>
    <w:p w14:paraId="39E1AD0C" w14:textId="77777777" w:rsidR="00F33AEC" w:rsidRDefault="00F33AEC" w:rsidP="00F33AEC">
      <w:r>
        <w:t xml:space="preserve">    b) Virtual Reality</w:t>
      </w:r>
    </w:p>
    <w:p w14:paraId="21B8729D" w14:textId="77777777" w:rsidR="00F33AEC" w:rsidRDefault="00F33AEC" w:rsidP="00F33AEC">
      <w:r>
        <w:t xml:space="preserve">    c) Visual Rendering</w:t>
      </w:r>
    </w:p>
    <w:p w14:paraId="3C11AEED" w14:textId="77777777" w:rsidR="00F33AEC" w:rsidRDefault="00F33AEC" w:rsidP="00F33AEC">
      <w:r>
        <w:t xml:space="preserve">    d) Variable Resolution</w:t>
      </w:r>
    </w:p>
    <w:p w14:paraId="0D70954A" w14:textId="77777777" w:rsidR="00F33AEC" w:rsidRDefault="00F33AEC" w:rsidP="00F33AEC"/>
    <w:p w14:paraId="331BED88" w14:textId="77777777" w:rsidR="00F33AEC" w:rsidRDefault="00F33AEC" w:rsidP="00F33AEC">
      <w:r>
        <w:t>4. What is edge computing?</w:t>
      </w:r>
    </w:p>
    <w:p w14:paraId="51745658" w14:textId="77777777" w:rsidR="00F33AEC" w:rsidRDefault="00F33AEC" w:rsidP="00F33AEC">
      <w:r>
        <w:t xml:space="preserve">    a) A type of computer monitor</w:t>
      </w:r>
    </w:p>
    <w:p w14:paraId="772142EF" w14:textId="77777777" w:rsidR="00F33AEC" w:rsidRDefault="00F33AEC" w:rsidP="00F33AEC">
      <w:r>
        <w:t xml:space="preserve">    b) Processing data near the source of data generation</w:t>
      </w:r>
    </w:p>
    <w:p w14:paraId="5211CA47" w14:textId="77777777" w:rsidR="00F33AEC" w:rsidRDefault="00F33AEC" w:rsidP="00F33AEC">
      <w:r>
        <w:t xml:space="preserve">    c) A method of sharpening digital images</w:t>
      </w:r>
    </w:p>
    <w:p w14:paraId="0F89DE96" w14:textId="77777777" w:rsidR="00F33AEC" w:rsidRDefault="00F33AEC" w:rsidP="00F33AEC">
      <w:r>
        <w:t xml:space="preserve">    d) A type of internet connection</w:t>
      </w:r>
    </w:p>
    <w:p w14:paraId="372CDD56" w14:textId="77777777" w:rsidR="00F33AEC" w:rsidRDefault="00F33AEC" w:rsidP="00F33AEC"/>
    <w:p w14:paraId="4F33F299" w14:textId="77777777" w:rsidR="00F33AEC" w:rsidRDefault="00F33AEC" w:rsidP="00F33AEC">
      <w:r>
        <w:t>5. What is quantum computing?</w:t>
      </w:r>
    </w:p>
    <w:p w14:paraId="16EEC6EE" w14:textId="77777777" w:rsidR="00F33AEC" w:rsidRDefault="00F33AEC" w:rsidP="00F33AEC">
      <w:r>
        <w:t xml:space="preserve">    a) Very fast traditional computing</w:t>
      </w:r>
    </w:p>
    <w:p w14:paraId="615248CA" w14:textId="77777777" w:rsidR="00F33AEC" w:rsidRDefault="00F33AEC" w:rsidP="00F33AEC">
      <w:r>
        <w:t xml:space="preserve">    b) Computing using quantum-mechanical phenomena</w:t>
      </w:r>
    </w:p>
    <w:p w14:paraId="2CBF4D4B" w14:textId="77777777" w:rsidR="00F33AEC" w:rsidRDefault="00F33AEC" w:rsidP="00F33AEC">
      <w:r>
        <w:t xml:space="preserve">    c) A type of cloud computing</w:t>
      </w:r>
    </w:p>
    <w:p w14:paraId="38BC6ABA" w14:textId="36EE5BE7" w:rsidR="003E5939" w:rsidRDefault="00F33AEC" w:rsidP="00F33AEC">
      <w:r>
        <w:t xml:space="preserve">    d) A method of cooling computer processors</w:t>
      </w:r>
    </w:p>
    <w:p w14:paraId="3F6CC0E2" w14:textId="0EE0C43F" w:rsidR="003E5939" w:rsidRDefault="003E5939" w:rsidP="003E5939">
      <w:pPr>
        <w:pStyle w:val="Heading2"/>
      </w:pPr>
      <w:r>
        <w:t>Emerging Technologies Answer Key</w:t>
      </w:r>
    </w:p>
    <w:p w14:paraId="362BFC62" w14:textId="77777777" w:rsidR="00F33AEC" w:rsidRDefault="00F33AEC" w:rsidP="00F33AEC">
      <w:r>
        <w:t>1. b) A network of physical objects embedded with sensors and software</w:t>
      </w:r>
    </w:p>
    <w:p w14:paraId="507E1A03" w14:textId="77777777" w:rsidR="00F33AEC" w:rsidRDefault="00F33AEC" w:rsidP="00F33AEC">
      <w:r>
        <w:t>2. c) A distributed ledger technology</w:t>
      </w:r>
    </w:p>
    <w:p w14:paraId="10B8B9D6" w14:textId="77777777" w:rsidR="00F33AEC" w:rsidRDefault="00F33AEC" w:rsidP="00F33AEC">
      <w:r>
        <w:t>3. b) Virtual Reality</w:t>
      </w:r>
    </w:p>
    <w:p w14:paraId="19BE0AEE" w14:textId="77777777" w:rsidR="00F33AEC" w:rsidRDefault="00F33AEC" w:rsidP="00F33AEC">
      <w:r>
        <w:t>4. b) Processing data near the source of data generation</w:t>
      </w:r>
    </w:p>
    <w:p w14:paraId="2AB60B2D" w14:textId="77777777" w:rsidR="00F33AEC" w:rsidRDefault="00F33AEC" w:rsidP="00F33AEC">
      <w:r>
        <w:t>5. b) Computing using quantum-mechanical phenomena</w:t>
      </w:r>
    </w:p>
    <w:p w14:paraId="643EA5F1" w14:textId="77777777" w:rsidR="003E5939" w:rsidRDefault="003E5939" w:rsidP="003E5939"/>
    <w:p w14:paraId="07937E2E" w14:textId="5ACF9B9F" w:rsidR="00BB3B6E" w:rsidRDefault="00BB3B6E" w:rsidP="00BB3B6E">
      <w:pPr>
        <w:pStyle w:val="Heading2"/>
      </w:pPr>
      <w:r>
        <w:t>Digital Citizenship Questions</w:t>
      </w:r>
    </w:p>
    <w:p w14:paraId="7DB7BFDB" w14:textId="7F4ADADD" w:rsidR="00BB3B6E" w:rsidRDefault="00BB3B6E" w:rsidP="00BB3B6E">
      <w:bookmarkStart w:id="0" w:name="_Hlk175088046"/>
      <w:r>
        <w:t>1. What is a digital footprint?</w:t>
      </w:r>
    </w:p>
    <w:p w14:paraId="0D48324B" w14:textId="77777777" w:rsidR="00BB3B6E" w:rsidRDefault="00BB3B6E" w:rsidP="00BB3B6E">
      <w:r>
        <w:t xml:space="preserve">    a) A measure of computer processing power</w:t>
      </w:r>
    </w:p>
    <w:p w14:paraId="25BE12EE" w14:textId="77777777" w:rsidR="00BB3B6E" w:rsidRDefault="00BB3B6E" w:rsidP="00BB3B6E">
      <w:r>
        <w:lastRenderedPageBreak/>
        <w:t xml:space="preserve">    b) The trail of data you leave online</w:t>
      </w:r>
    </w:p>
    <w:p w14:paraId="07E90A55" w14:textId="77777777" w:rsidR="00BB3B6E" w:rsidRDefault="00BB3B6E" w:rsidP="00BB3B6E">
      <w:r>
        <w:t xml:space="preserve">    c) A type of computer virus</w:t>
      </w:r>
    </w:p>
    <w:p w14:paraId="123E1880" w14:textId="77777777" w:rsidR="00BB3B6E" w:rsidRDefault="00BB3B6E" w:rsidP="00BB3B6E">
      <w:r>
        <w:t xml:space="preserve">    d) A digital signature</w:t>
      </w:r>
    </w:p>
    <w:p w14:paraId="733EB41F" w14:textId="77777777" w:rsidR="00BB3B6E" w:rsidRDefault="00BB3B6E" w:rsidP="00BB3B6E"/>
    <w:p w14:paraId="4791105B" w14:textId="051673A6" w:rsidR="00BB3B6E" w:rsidRDefault="00BB3B6E" w:rsidP="00BB3B6E">
      <w:r>
        <w:t>2. What does Creative Commons provide?</w:t>
      </w:r>
    </w:p>
    <w:p w14:paraId="232D6015" w14:textId="77777777" w:rsidR="00BB3B6E" w:rsidRDefault="00BB3B6E" w:rsidP="00BB3B6E">
      <w:r>
        <w:t xml:space="preserve">    a) A platform for creating digital art</w:t>
      </w:r>
    </w:p>
    <w:p w14:paraId="1ECBC41F" w14:textId="77777777" w:rsidR="00BB3B6E" w:rsidRDefault="00BB3B6E" w:rsidP="00BB3B6E">
      <w:r>
        <w:t xml:space="preserve">    b) A set of licenses for sharing and using creative work</w:t>
      </w:r>
    </w:p>
    <w:p w14:paraId="0A2F9F79" w14:textId="77777777" w:rsidR="00BB3B6E" w:rsidRDefault="00BB3B6E" w:rsidP="00BB3B6E">
      <w:r>
        <w:t xml:space="preserve">    c) A social media network for artists</w:t>
      </w:r>
    </w:p>
    <w:p w14:paraId="6005A000" w14:textId="77777777" w:rsidR="00BB3B6E" w:rsidRDefault="00BB3B6E" w:rsidP="00BB3B6E">
      <w:r>
        <w:t xml:space="preserve">    d) A software for editing videos</w:t>
      </w:r>
    </w:p>
    <w:p w14:paraId="52D7FEEF" w14:textId="77777777" w:rsidR="00BB3B6E" w:rsidRDefault="00BB3B6E" w:rsidP="00BB3B6E"/>
    <w:p w14:paraId="435BF5FC" w14:textId="495F5B4E" w:rsidR="00BB3B6E" w:rsidRDefault="00BB3B6E" w:rsidP="00BB3B6E">
      <w:r>
        <w:t>3. What is cyberbullying?</w:t>
      </w:r>
    </w:p>
    <w:p w14:paraId="39F89240" w14:textId="77777777" w:rsidR="00BB3B6E" w:rsidRDefault="00BB3B6E" w:rsidP="00BB3B6E">
      <w:r>
        <w:t xml:space="preserve">    a) A type of computer virus</w:t>
      </w:r>
    </w:p>
    <w:p w14:paraId="100F6297" w14:textId="77777777" w:rsidR="00BB3B6E" w:rsidRDefault="00BB3B6E" w:rsidP="00BB3B6E">
      <w:r>
        <w:t xml:space="preserve">    b) The use of digital technologies to deliberately upset someone</w:t>
      </w:r>
    </w:p>
    <w:p w14:paraId="3945FD51" w14:textId="77777777" w:rsidR="00BB3B6E" w:rsidRDefault="00BB3B6E" w:rsidP="00BB3B6E">
      <w:r>
        <w:t xml:space="preserve">    c) An online gaming strategy</w:t>
      </w:r>
    </w:p>
    <w:p w14:paraId="4D13EAAF" w14:textId="77777777" w:rsidR="00BB3B6E" w:rsidRDefault="00BB3B6E" w:rsidP="00BB3B6E">
      <w:r>
        <w:t xml:space="preserve">    d) A method of digital marketing</w:t>
      </w:r>
    </w:p>
    <w:p w14:paraId="101F28BF" w14:textId="77777777" w:rsidR="00BB3B6E" w:rsidRDefault="00BB3B6E" w:rsidP="00BB3B6E"/>
    <w:p w14:paraId="166AF3D1" w14:textId="0DE472EE" w:rsidR="00BB3B6E" w:rsidRDefault="00BB3B6E" w:rsidP="00BB3B6E">
      <w:r>
        <w:t>4. What is netiquette?</w:t>
      </w:r>
    </w:p>
    <w:p w14:paraId="201856E5" w14:textId="77777777" w:rsidR="00BB3B6E" w:rsidRDefault="00BB3B6E" w:rsidP="00BB3B6E">
      <w:r>
        <w:t xml:space="preserve">    a) A type of internet connection</w:t>
      </w:r>
    </w:p>
    <w:p w14:paraId="60CA4AFC" w14:textId="77777777" w:rsidR="00BB3B6E" w:rsidRDefault="00BB3B6E" w:rsidP="00BB3B6E">
      <w:r>
        <w:t xml:space="preserve">    b) Rules for polite behavior online</w:t>
      </w:r>
    </w:p>
    <w:p w14:paraId="4BAB7D70" w14:textId="77777777" w:rsidR="00BB3B6E" w:rsidRDefault="00BB3B6E" w:rsidP="00BB3B6E">
      <w:r>
        <w:t xml:space="preserve">    c) A website building tool</w:t>
      </w:r>
    </w:p>
    <w:p w14:paraId="0CF80E01" w14:textId="77777777" w:rsidR="00BB3B6E" w:rsidRDefault="00BB3B6E" w:rsidP="00BB3B6E">
      <w:r>
        <w:t xml:space="preserve">    d) An antivirus software</w:t>
      </w:r>
    </w:p>
    <w:p w14:paraId="233DE773" w14:textId="77777777" w:rsidR="00BB3B6E" w:rsidRDefault="00BB3B6E" w:rsidP="00BB3B6E"/>
    <w:p w14:paraId="18E4EB44" w14:textId="25A510C0" w:rsidR="00BB3B6E" w:rsidRDefault="00BB3B6E" w:rsidP="00BB3B6E">
      <w:r>
        <w:t>5. What does it mean to be a good digital citizen?</w:t>
      </w:r>
    </w:p>
    <w:p w14:paraId="212243EE" w14:textId="77777777" w:rsidR="00BB3B6E" w:rsidRDefault="00BB3B6E" w:rsidP="00BB3B6E">
      <w:r>
        <w:t xml:space="preserve">    a) Spending all your time online</w:t>
      </w:r>
    </w:p>
    <w:p w14:paraId="796664E5" w14:textId="4BC85AA4" w:rsidR="00BB3B6E" w:rsidRDefault="00BB3B6E" w:rsidP="00BB3B6E">
      <w:r>
        <w:t xml:space="preserve">    b) Having the fastest internet connection</w:t>
      </w:r>
    </w:p>
    <w:p w14:paraId="48910815" w14:textId="14BB7388" w:rsidR="00BB3B6E" w:rsidRDefault="00BB3B6E" w:rsidP="00BB3B6E">
      <w:r>
        <w:t xml:space="preserve">    c) Using technology responsibly and respectfully</w:t>
      </w:r>
    </w:p>
    <w:p w14:paraId="2323D422" w14:textId="6A5DA086" w:rsidR="00BB3B6E" w:rsidRDefault="00BB3B6E" w:rsidP="003E5939">
      <w:r>
        <w:t xml:space="preserve">    d) Owning the latest gadgets</w:t>
      </w:r>
      <w:bookmarkEnd w:id="0"/>
    </w:p>
    <w:p w14:paraId="4E44E8D7" w14:textId="56CD8F8E" w:rsidR="00BB3B6E" w:rsidRDefault="00BB3B6E" w:rsidP="00BB3B6E">
      <w:pPr>
        <w:pStyle w:val="Heading2"/>
      </w:pPr>
      <w:r>
        <w:t>Digital Citizenship Answer Key</w:t>
      </w:r>
    </w:p>
    <w:p w14:paraId="02185258" w14:textId="62E4F0B5" w:rsidR="00BB3B6E" w:rsidRDefault="00BB3B6E" w:rsidP="00BB3B6E">
      <w:r>
        <w:t>1. b) The trail of data you leave online</w:t>
      </w:r>
    </w:p>
    <w:p w14:paraId="7A1BADF7" w14:textId="47EEE3D3" w:rsidR="00BB3B6E" w:rsidRDefault="00BB3B6E" w:rsidP="00BB3B6E">
      <w:r>
        <w:t>2. b) A set of licenses for sharing and using creative work</w:t>
      </w:r>
    </w:p>
    <w:p w14:paraId="12EDDF30" w14:textId="2DF278BA" w:rsidR="00BB3B6E" w:rsidRDefault="00BB3B6E" w:rsidP="00BB3B6E">
      <w:r>
        <w:lastRenderedPageBreak/>
        <w:t>3. b) The use of digital technologies to deliberately upset someone</w:t>
      </w:r>
    </w:p>
    <w:p w14:paraId="4A97E19E" w14:textId="7F032BDF" w:rsidR="00BB3B6E" w:rsidRDefault="00BB3B6E" w:rsidP="00BB3B6E">
      <w:r>
        <w:t>4. b) Rules for polite behavior online</w:t>
      </w:r>
    </w:p>
    <w:p w14:paraId="303D6424" w14:textId="76CCC0D2" w:rsidR="00BB3B6E" w:rsidRDefault="00BB3B6E" w:rsidP="003E5939">
      <w:r>
        <w:t>5. c) Using technology responsibly and respectfully</w:t>
      </w:r>
    </w:p>
    <w:p w14:paraId="460FBAB5" w14:textId="77777777" w:rsidR="00BB3B6E" w:rsidRDefault="00BB3B6E" w:rsidP="003E5939"/>
    <w:p w14:paraId="4CFC5CB7" w14:textId="3A121F11" w:rsidR="00F14E0B" w:rsidRDefault="00FB6792" w:rsidP="00FB6792">
      <w:pPr>
        <w:pStyle w:val="Heading2"/>
      </w:pPr>
      <w:r>
        <w:t>Microsoft Word Questions</w:t>
      </w:r>
    </w:p>
    <w:p w14:paraId="6EFEF44A" w14:textId="72BC7D90" w:rsidR="00FB6792" w:rsidRDefault="00FB6792" w:rsidP="00FB6792">
      <w:r>
        <w:t>1. Which tab would you use to change the page orientation?</w:t>
      </w:r>
    </w:p>
    <w:p w14:paraId="45EEB2D8" w14:textId="77777777" w:rsidR="00FB6792" w:rsidRDefault="00FB6792" w:rsidP="00FB6792">
      <w:r>
        <w:t xml:space="preserve">   a) Home</w:t>
      </w:r>
    </w:p>
    <w:p w14:paraId="714FDAF6" w14:textId="77777777" w:rsidR="00FB6792" w:rsidRDefault="00FB6792" w:rsidP="00FB6792">
      <w:r>
        <w:t xml:space="preserve">   b) Insert</w:t>
      </w:r>
    </w:p>
    <w:p w14:paraId="1F900F0C" w14:textId="77777777" w:rsidR="00FB6792" w:rsidRDefault="00FB6792" w:rsidP="00FB6792">
      <w:r>
        <w:t xml:space="preserve">   c) Layout</w:t>
      </w:r>
    </w:p>
    <w:p w14:paraId="749E069D" w14:textId="77777777" w:rsidR="00FB6792" w:rsidRDefault="00FB6792" w:rsidP="00FB6792">
      <w:r>
        <w:t xml:space="preserve">   d) Review</w:t>
      </w:r>
    </w:p>
    <w:p w14:paraId="6D70AB45" w14:textId="77777777" w:rsidR="00FB6792" w:rsidRDefault="00FB6792" w:rsidP="00FB6792"/>
    <w:p w14:paraId="1667682F" w14:textId="7530C07C" w:rsidR="00FB6792" w:rsidRDefault="00FB6792" w:rsidP="00FB6792">
      <w:pPr>
        <w:rPr>
          <w:u w:val="double"/>
        </w:rPr>
      </w:pPr>
      <w:r>
        <w:t>2. What is the default file extension for Microsoft Word documents?</w:t>
      </w:r>
    </w:p>
    <w:p w14:paraId="18149F21" w14:textId="77777777" w:rsidR="00FB6792" w:rsidRDefault="00FB6792" w:rsidP="00FB6792">
      <w:r>
        <w:t xml:space="preserve">   a) .doc</w:t>
      </w:r>
    </w:p>
    <w:p w14:paraId="6A297679" w14:textId="77777777" w:rsidR="00FB6792" w:rsidRDefault="00FB6792" w:rsidP="00FB6792">
      <w:r>
        <w:t xml:space="preserve">   b) .docx</w:t>
      </w:r>
    </w:p>
    <w:p w14:paraId="53B2F6B8" w14:textId="77777777" w:rsidR="00FB6792" w:rsidRDefault="00FB6792" w:rsidP="00FB6792">
      <w:r>
        <w:t xml:space="preserve">   c) .txt</w:t>
      </w:r>
    </w:p>
    <w:p w14:paraId="13AFC6DD" w14:textId="77777777" w:rsidR="00FB6792" w:rsidRDefault="00FB6792" w:rsidP="00FB6792">
      <w:r>
        <w:t xml:space="preserve">   d) .rtf</w:t>
      </w:r>
    </w:p>
    <w:p w14:paraId="596CD3D7" w14:textId="77777777" w:rsidR="00FB6792" w:rsidRDefault="00FB6792" w:rsidP="00FB6792"/>
    <w:p w14:paraId="3F07CADA" w14:textId="770F8722" w:rsidR="00FB6792" w:rsidRDefault="00FB6792" w:rsidP="00FB6792">
      <w:r>
        <w:t>3. Where can you find the 'Find and Replace' feature?</w:t>
      </w:r>
    </w:p>
    <w:p w14:paraId="28FDEEAE" w14:textId="77777777" w:rsidR="00FB6792" w:rsidRDefault="00FB6792" w:rsidP="00FB6792">
      <w:r>
        <w:t xml:space="preserve">   a) Home tab</w:t>
      </w:r>
    </w:p>
    <w:p w14:paraId="30BA48C0" w14:textId="77777777" w:rsidR="00FB6792" w:rsidRDefault="00FB6792" w:rsidP="00FB6792">
      <w:r>
        <w:t xml:space="preserve">   b) Insert tab</w:t>
      </w:r>
    </w:p>
    <w:p w14:paraId="7585C8C9" w14:textId="77777777" w:rsidR="00FB6792" w:rsidRDefault="00FB6792" w:rsidP="00FB6792">
      <w:r>
        <w:t xml:space="preserve">   c) Review tab</w:t>
      </w:r>
    </w:p>
    <w:p w14:paraId="2874BB76" w14:textId="77777777" w:rsidR="00FB6792" w:rsidRDefault="00FB6792" w:rsidP="00FB6792">
      <w:r>
        <w:t xml:space="preserve">   d) View tab</w:t>
      </w:r>
    </w:p>
    <w:p w14:paraId="21485BD6" w14:textId="77777777" w:rsidR="00FB6792" w:rsidRDefault="00FB6792" w:rsidP="00FB6792"/>
    <w:p w14:paraId="6FF7DC88" w14:textId="721907FC" w:rsidR="00FB6792" w:rsidRDefault="00FB6792" w:rsidP="00FB6792">
      <w:r>
        <w:t>4. Which view shows your document as it would appear when printed?</w:t>
      </w:r>
    </w:p>
    <w:p w14:paraId="12D44BAA" w14:textId="77777777" w:rsidR="00FB6792" w:rsidRDefault="00FB6792" w:rsidP="00FB6792">
      <w:r>
        <w:t xml:space="preserve">   a) Draft</w:t>
      </w:r>
    </w:p>
    <w:p w14:paraId="75676EC7" w14:textId="77777777" w:rsidR="00FB6792" w:rsidRDefault="00FB6792" w:rsidP="00FB6792">
      <w:r>
        <w:t xml:space="preserve">   b) Web Layout</w:t>
      </w:r>
    </w:p>
    <w:p w14:paraId="1C11C713" w14:textId="77777777" w:rsidR="00FB6792" w:rsidRDefault="00FB6792" w:rsidP="00FB6792">
      <w:r>
        <w:t xml:space="preserve">   c) Print Layout</w:t>
      </w:r>
    </w:p>
    <w:p w14:paraId="710EE443" w14:textId="77777777" w:rsidR="00FB6792" w:rsidRDefault="00FB6792" w:rsidP="00FB6792">
      <w:r>
        <w:t xml:space="preserve">   d) Outline</w:t>
      </w:r>
    </w:p>
    <w:p w14:paraId="6357DFAA" w14:textId="77777777" w:rsidR="00FB6792" w:rsidRDefault="00FB6792" w:rsidP="00FB6792"/>
    <w:p w14:paraId="3D2C6A61" w14:textId="70AD6A36" w:rsidR="00FB6792" w:rsidRDefault="00FB6792" w:rsidP="00FB6792">
      <w:r>
        <w:lastRenderedPageBreak/>
        <w:t>5. How can you quickly apply the same formatting to multiple parts of your document?</w:t>
      </w:r>
    </w:p>
    <w:p w14:paraId="6BF9DB1C" w14:textId="77777777" w:rsidR="00FB6792" w:rsidRDefault="00FB6792" w:rsidP="00FB6792">
      <w:r>
        <w:t xml:space="preserve">   a) Copy and Paste</w:t>
      </w:r>
    </w:p>
    <w:p w14:paraId="6B57B323" w14:textId="77777777" w:rsidR="00FB6792" w:rsidRDefault="00FB6792" w:rsidP="00FB6792">
      <w:r>
        <w:t xml:space="preserve">   b) Format Painter</w:t>
      </w:r>
    </w:p>
    <w:p w14:paraId="1E802A32" w14:textId="77777777" w:rsidR="00FB6792" w:rsidRDefault="00FB6792" w:rsidP="00FB6792">
      <w:r>
        <w:t xml:space="preserve">   c) Style Gallery</w:t>
      </w:r>
    </w:p>
    <w:p w14:paraId="35DF89F8" w14:textId="77777777" w:rsidR="00FB6792" w:rsidRDefault="00FB6792" w:rsidP="00FB6792">
      <w:r>
        <w:t xml:space="preserve">   d) Quick Format</w:t>
      </w:r>
    </w:p>
    <w:p w14:paraId="54810C00" w14:textId="69C10A51" w:rsidR="00FB6792" w:rsidRDefault="00FB6792" w:rsidP="00FB6792">
      <w:pPr>
        <w:pStyle w:val="Heading2"/>
      </w:pPr>
      <w:r>
        <w:t>Microsoft Word Answer Key</w:t>
      </w:r>
    </w:p>
    <w:p w14:paraId="1E4A5A2D" w14:textId="77777777" w:rsidR="00FB6792" w:rsidRDefault="00FB6792" w:rsidP="00FB6792">
      <w:r>
        <w:t>1. c) Layout</w:t>
      </w:r>
    </w:p>
    <w:p w14:paraId="257223FA" w14:textId="77777777" w:rsidR="00FB6792" w:rsidRDefault="00FB6792" w:rsidP="00FB6792">
      <w:r>
        <w:t>2. b) .docx</w:t>
      </w:r>
    </w:p>
    <w:p w14:paraId="26DAE711" w14:textId="77777777" w:rsidR="00FB6792" w:rsidRDefault="00FB6792" w:rsidP="00FB6792">
      <w:r>
        <w:t>3. a) Home tab</w:t>
      </w:r>
    </w:p>
    <w:p w14:paraId="36DF4853" w14:textId="77777777" w:rsidR="00FB6792" w:rsidRDefault="00FB6792" w:rsidP="00FB6792">
      <w:r>
        <w:t>4. c) Print Layout</w:t>
      </w:r>
    </w:p>
    <w:p w14:paraId="24B7E8C0" w14:textId="21A4040F" w:rsidR="00FB6792" w:rsidRDefault="00FB6792" w:rsidP="00F14E0B">
      <w:r>
        <w:t>5. b) Format Painter</w:t>
      </w:r>
    </w:p>
    <w:p w14:paraId="70DCE3BD" w14:textId="77777777" w:rsidR="00FB6792" w:rsidRDefault="00FB6792" w:rsidP="00F14E0B"/>
    <w:p w14:paraId="27C9C766" w14:textId="75D84839" w:rsidR="00FB6792" w:rsidRDefault="00FB6792" w:rsidP="00FB6792">
      <w:pPr>
        <w:pStyle w:val="Heading2"/>
      </w:pPr>
      <w:r>
        <w:t>Microsoft PowerPoint Questions</w:t>
      </w:r>
    </w:p>
    <w:p w14:paraId="5CFCA2A9" w14:textId="77777777" w:rsidR="00FB6792" w:rsidRDefault="00FB6792" w:rsidP="00FB6792">
      <w:r>
        <w:t>1. Which view allows you to see all your slides at once in thumbnail form?</w:t>
      </w:r>
    </w:p>
    <w:p w14:paraId="62F91ADD" w14:textId="77777777" w:rsidR="00FB6792" w:rsidRDefault="00FB6792" w:rsidP="00FB6792">
      <w:r>
        <w:t xml:space="preserve">   a) Normal view</w:t>
      </w:r>
    </w:p>
    <w:p w14:paraId="09887897" w14:textId="77777777" w:rsidR="00FB6792" w:rsidRDefault="00FB6792" w:rsidP="00FB6792">
      <w:r>
        <w:t xml:space="preserve">   b) Slide Sorter view</w:t>
      </w:r>
    </w:p>
    <w:p w14:paraId="5386E656" w14:textId="77777777" w:rsidR="00FB6792" w:rsidRDefault="00FB6792" w:rsidP="00FB6792">
      <w:r>
        <w:t xml:space="preserve">   c) Reading view</w:t>
      </w:r>
    </w:p>
    <w:p w14:paraId="793F54E5" w14:textId="77777777" w:rsidR="00FB6792" w:rsidRDefault="00FB6792" w:rsidP="00FB6792">
      <w:r>
        <w:t xml:space="preserve">   d) Slide Show view</w:t>
      </w:r>
    </w:p>
    <w:p w14:paraId="0DA8C55D" w14:textId="77777777" w:rsidR="00FB6792" w:rsidRDefault="00FB6792" w:rsidP="00FB6792"/>
    <w:p w14:paraId="1EA8311E" w14:textId="77777777" w:rsidR="00FB6792" w:rsidRDefault="00FB6792" w:rsidP="00FB6792">
      <w:r>
        <w:t>2. What is the term for the visual transition between slides?</w:t>
      </w:r>
    </w:p>
    <w:p w14:paraId="35710572" w14:textId="77777777" w:rsidR="00FB6792" w:rsidRDefault="00FB6792" w:rsidP="00FB6792">
      <w:r>
        <w:t xml:space="preserve">   a) Animation</w:t>
      </w:r>
    </w:p>
    <w:p w14:paraId="4BEAAD12" w14:textId="77777777" w:rsidR="00FB6792" w:rsidRDefault="00FB6792" w:rsidP="00FB6792">
      <w:r>
        <w:t xml:space="preserve">   b) Morph</w:t>
      </w:r>
    </w:p>
    <w:p w14:paraId="04FE7065" w14:textId="77777777" w:rsidR="00FB6792" w:rsidRDefault="00FB6792" w:rsidP="00FB6792">
      <w:r>
        <w:t xml:space="preserve">   c) Transition</w:t>
      </w:r>
    </w:p>
    <w:p w14:paraId="302A98E7" w14:textId="77777777" w:rsidR="00FB6792" w:rsidRDefault="00FB6792" w:rsidP="00FB6792">
      <w:r>
        <w:t xml:space="preserve">   d) Progression</w:t>
      </w:r>
    </w:p>
    <w:p w14:paraId="6D3890F6" w14:textId="77777777" w:rsidR="00FB6792" w:rsidRDefault="00FB6792" w:rsidP="00FB6792"/>
    <w:p w14:paraId="2E1E0C4E" w14:textId="77777777" w:rsidR="00FB6792" w:rsidRDefault="00FB6792" w:rsidP="00FB6792">
      <w:r>
        <w:t>3. Which feature allows you to create a non-linear presentation?</w:t>
      </w:r>
    </w:p>
    <w:p w14:paraId="51CAC535" w14:textId="77777777" w:rsidR="00FB6792" w:rsidRDefault="00FB6792" w:rsidP="00FB6792">
      <w:r>
        <w:t xml:space="preserve">   a) Slide Linking</w:t>
      </w:r>
    </w:p>
    <w:p w14:paraId="6AFC56EC" w14:textId="77777777" w:rsidR="00FB6792" w:rsidRDefault="00FB6792" w:rsidP="00FB6792">
      <w:r>
        <w:t xml:space="preserve">   b) Hyperlinks</w:t>
      </w:r>
    </w:p>
    <w:p w14:paraId="6D9F7F50" w14:textId="77777777" w:rsidR="00FB6792" w:rsidRDefault="00FB6792" w:rsidP="00FB6792">
      <w:r>
        <w:t xml:space="preserve">   c) Action Buttons</w:t>
      </w:r>
    </w:p>
    <w:p w14:paraId="1AE40957" w14:textId="77777777" w:rsidR="00FB6792" w:rsidRDefault="00FB6792" w:rsidP="00FB6792">
      <w:r>
        <w:lastRenderedPageBreak/>
        <w:t xml:space="preserve">   d) All of the above</w:t>
      </w:r>
    </w:p>
    <w:p w14:paraId="39470A06" w14:textId="77777777" w:rsidR="00FB6792" w:rsidRDefault="00FB6792" w:rsidP="00FB6792"/>
    <w:p w14:paraId="75586397" w14:textId="77777777" w:rsidR="00FB6792" w:rsidRDefault="00FB6792" w:rsidP="00FB6792">
      <w:r>
        <w:t>4. What's the best way to ensure your presentation is consistent in style?</w:t>
      </w:r>
    </w:p>
    <w:p w14:paraId="5AF188C5" w14:textId="77777777" w:rsidR="00FB6792" w:rsidRDefault="00FB6792" w:rsidP="00FB6792">
      <w:r>
        <w:t xml:space="preserve">   a) Manually format each slide</w:t>
      </w:r>
    </w:p>
    <w:p w14:paraId="7F18E393" w14:textId="77777777" w:rsidR="00FB6792" w:rsidRDefault="00FB6792" w:rsidP="00FB6792">
      <w:r>
        <w:t xml:space="preserve">   b) Use a Theme</w:t>
      </w:r>
    </w:p>
    <w:p w14:paraId="78DF81D3" w14:textId="77777777" w:rsidR="00FB6792" w:rsidRDefault="00FB6792" w:rsidP="00FB6792">
      <w:r>
        <w:t xml:space="preserve">   c) Copy and paste formatting</w:t>
      </w:r>
    </w:p>
    <w:p w14:paraId="31846C92" w14:textId="77777777" w:rsidR="00FB6792" w:rsidRDefault="00FB6792" w:rsidP="00FB6792">
      <w:r>
        <w:t xml:space="preserve">   d) Use only default layouts</w:t>
      </w:r>
    </w:p>
    <w:p w14:paraId="4045ECB0" w14:textId="77777777" w:rsidR="00FB6792" w:rsidRDefault="00FB6792" w:rsidP="00FB6792"/>
    <w:p w14:paraId="5595F8FF" w14:textId="77777777" w:rsidR="00FB6792" w:rsidRDefault="00FB6792" w:rsidP="00FB6792">
      <w:r>
        <w:t>5. Which view is best for adding speaker notes to your slides?</w:t>
      </w:r>
    </w:p>
    <w:p w14:paraId="757E3F67" w14:textId="77777777" w:rsidR="00FB6792" w:rsidRDefault="00FB6792" w:rsidP="00FB6792">
      <w:r>
        <w:t xml:space="preserve">    a) Normal view</w:t>
      </w:r>
    </w:p>
    <w:p w14:paraId="07533A6C" w14:textId="77777777" w:rsidR="00FB6792" w:rsidRDefault="00FB6792" w:rsidP="00FB6792">
      <w:r>
        <w:t xml:space="preserve">    b) Slide Sorter view</w:t>
      </w:r>
    </w:p>
    <w:p w14:paraId="1EF4F935" w14:textId="77777777" w:rsidR="00FB6792" w:rsidRDefault="00FB6792" w:rsidP="00FB6792">
      <w:r>
        <w:t xml:space="preserve">    c) Notes Page view</w:t>
      </w:r>
    </w:p>
    <w:p w14:paraId="1038293D" w14:textId="7DCF3379" w:rsidR="00FB6792" w:rsidRDefault="00FB6792" w:rsidP="00F14E0B">
      <w:r>
        <w:t xml:space="preserve">    d) Outline view</w:t>
      </w:r>
    </w:p>
    <w:p w14:paraId="4824CA4A" w14:textId="07F94B0F" w:rsidR="00FB6792" w:rsidRDefault="00FB6792" w:rsidP="00FB6792">
      <w:pPr>
        <w:pStyle w:val="Heading2"/>
      </w:pPr>
      <w:r>
        <w:t>Microsoft PowerPoint Answer Key</w:t>
      </w:r>
    </w:p>
    <w:p w14:paraId="7E81A276" w14:textId="52DD6762" w:rsidR="00FB6792" w:rsidRDefault="004E73D3" w:rsidP="00FB6792">
      <w:r>
        <w:t>1</w:t>
      </w:r>
      <w:r w:rsidR="00FB6792">
        <w:t>. b) Slide Sorter view</w:t>
      </w:r>
    </w:p>
    <w:p w14:paraId="4E427C7B" w14:textId="68AE80B6" w:rsidR="00FB6792" w:rsidRDefault="004E73D3" w:rsidP="00FB6792">
      <w:r>
        <w:t>2</w:t>
      </w:r>
      <w:r w:rsidR="00FB6792">
        <w:t>. c) Transition</w:t>
      </w:r>
    </w:p>
    <w:p w14:paraId="67AE5F03" w14:textId="76AA0017" w:rsidR="00FB6792" w:rsidRDefault="004E73D3" w:rsidP="00FB6792">
      <w:r>
        <w:t>3</w:t>
      </w:r>
      <w:r w:rsidR="00FB6792">
        <w:t>. d) All of the above</w:t>
      </w:r>
    </w:p>
    <w:p w14:paraId="277FD83F" w14:textId="0D4857DF" w:rsidR="00FB6792" w:rsidRDefault="004E73D3" w:rsidP="00FB6792">
      <w:r>
        <w:t>4</w:t>
      </w:r>
      <w:r w:rsidR="00FB6792">
        <w:t>. b) Use a Theme</w:t>
      </w:r>
    </w:p>
    <w:p w14:paraId="6E97C0C6" w14:textId="2DFEB585" w:rsidR="00FB6792" w:rsidRDefault="004E73D3" w:rsidP="00FB6792">
      <w:r>
        <w:t>5</w:t>
      </w:r>
      <w:r w:rsidR="00FB6792">
        <w:t>. c) Notes Page view</w:t>
      </w:r>
    </w:p>
    <w:p w14:paraId="76C1A91D" w14:textId="77777777" w:rsidR="00FB6792" w:rsidRDefault="00FB6792" w:rsidP="00FB6792"/>
    <w:p w14:paraId="50E38EAC" w14:textId="0C299C6D" w:rsidR="00FB6792" w:rsidRDefault="00FB6792" w:rsidP="00FB6792">
      <w:pPr>
        <w:pStyle w:val="Heading2"/>
      </w:pPr>
      <w:r>
        <w:t>Microsoft Excel Questions</w:t>
      </w:r>
    </w:p>
    <w:p w14:paraId="6834058D" w14:textId="77777777" w:rsidR="00FB6792" w:rsidRDefault="00FB6792" w:rsidP="00FB6792">
      <w:r>
        <w:t>1. What's the correct way to start a formula in Excel?</w:t>
      </w:r>
    </w:p>
    <w:p w14:paraId="2EC5CDB6" w14:textId="77777777" w:rsidR="00FB6792" w:rsidRDefault="00FB6792" w:rsidP="00FB6792">
      <w:r>
        <w:t xml:space="preserve">    a) =</w:t>
      </w:r>
    </w:p>
    <w:p w14:paraId="757190A3" w14:textId="77777777" w:rsidR="00FB6792" w:rsidRDefault="00FB6792" w:rsidP="00FB6792">
      <w:r>
        <w:t xml:space="preserve">    b) +</w:t>
      </w:r>
    </w:p>
    <w:p w14:paraId="20C6AF08" w14:textId="77777777" w:rsidR="00FB6792" w:rsidRDefault="00FB6792" w:rsidP="00FB6792">
      <w:r>
        <w:t xml:space="preserve">    c) -</w:t>
      </w:r>
    </w:p>
    <w:p w14:paraId="01359C74" w14:textId="77777777" w:rsidR="00FB6792" w:rsidRDefault="00FB6792" w:rsidP="00FB6792">
      <w:r>
        <w:t xml:space="preserve">    d) *</w:t>
      </w:r>
    </w:p>
    <w:p w14:paraId="00BFB9C1" w14:textId="77777777" w:rsidR="00FB6792" w:rsidRDefault="00FB6792" w:rsidP="00FB6792"/>
    <w:p w14:paraId="5645C9A6" w14:textId="77777777" w:rsidR="00FB6792" w:rsidRDefault="00FB6792" w:rsidP="00FB6792">
      <w:r>
        <w:t>2. Which function would you use to find the highest value in a range of cells?</w:t>
      </w:r>
    </w:p>
    <w:p w14:paraId="4E55D4E8" w14:textId="77777777" w:rsidR="00FB6792" w:rsidRDefault="00FB6792" w:rsidP="00FB6792">
      <w:r>
        <w:t xml:space="preserve">    a) AVERAGE</w:t>
      </w:r>
    </w:p>
    <w:p w14:paraId="4DD5B394" w14:textId="77777777" w:rsidR="00FB6792" w:rsidRDefault="00FB6792" w:rsidP="00FB6792">
      <w:r>
        <w:lastRenderedPageBreak/>
        <w:t xml:space="preserve">    b) SUM</w:t>
      </w:r>
    </w:p>
    <w:p w14:paraId="1A5712CE" w14:textId="77777777" w:rsidR="00FB6792" w:rsidRDefault="00FB6792" w:rsidP="00FB6792">
      <w:r>
        <w:t xml:space="preserve">    c) MAX</w:t>
      </w:r>
    </w:p>
    <w:p w14:paraId="19791ABE" w14:textId="77777777" w:rsidR="00FB6792" w:rsidRDefault="00FB6792" w:rsidP="00FB6792">
      <w:r>
        <w:t xml:space="preserve">    d) COUNT</w:t>
      </w:r>
    </w:p>
    <w:p w14:paraId="56039D73" w14:textId="77777777" w:rsidR="00FB6792" w:rsidRDefault="00FB6792" w:rsidP="00FB6792"/>
    <w:p w14:paraId="63BC27FB" w14:textId="77777777" w:rsidR="00FB6792" w:rsidRDefault="00FB6792" w:rsidP="00FB6792">
      <w:r>
        <w:t>3. What does the '$' symbol do when used in a cell reference?</w:t>
      </w:r>
    </w:p>
    <w:p w14:paraId="4456B4E8" w14:textId="77777777" w:rsidR="00FB6792" w:rsidRDefault="00FB6792" w:rsidP="00FB6792">
      <w:r>
        <w:t xml:space="preserve">    a) Adds a currency format</w:t>
      </w:r>
    </w:p>
    <w:p w14:paraId="4D66F143" w14:textId="77777777" w:rsidR="00FB6792" w:rsidRDefault="00FB6792" w:rsidP="00FB6792">
      <w:r>
        <w:t xml:space="preserve">    b) Makes the reference absolute</w:t>
      </w:r>
    </w:p>
    <w:p w14:paraId="01426E09" w14:textId="77777777" w:rsidR="00FB6792" w:rsidRDefault="00FB6792" w:rsidP="00FB6792">
      <w:r>
        <w:t xml:space="preserve">    c) Indicates a percentage</w:t>
      </w:r>
    </w:p>
    <w:p w14:paraId="6C8408D0" w14:textId="77777777" w:rsidR="00FB6792" w:rsidRDefault="00FB6792" w:rsidP="00FB6792">
      <w:r>
        <w:t xml:space="preserve">    d) Allows text entry</w:t>
      </w:r>
    </w:p>
    <w:p w14:paraId="20530096" w14:textId="77777777" w:rsidR="00FB6792" w:rsidRDefault="00FB6792" w:rsidP="00FB6792"/>
    <w:p w14:paraId="2B4A4499" w14:textId="77777777" w:rsidR="00FB6792" w:rsidRDefault="00FB6792" w:rsidP="00FB6792">
      <w:r>
        <w:t>4. Which chart type is best for showing parts of a whole?</w:t>
      </w:r>
    </w:p>
    <w:p w14:paraId="5B366DB5" w14:textId="77777777" w:rsidR="00FB6792" w:rsidRDefault="00FB6792" w:rsidP="00FB6792">
      <w:r>
        <w:t xml:space="preserve">    a) Line chart</w:t>
      </w:r>
    </w:p>
    <w:p w14:paraId="521BA792" w14:textId="77777777" w:rsidR="00FB6792" w:rsidRDefault="00FB6792" w:rsidP="00FB6792">
      <w:r>
        <w:t xml:space="preserve">    b) Bar chart</w:t>
      </w:r>
    </w:p>
    <w:p w14:paraId="09F87EAF" w14:textId="77777777" w:rsidR="00FB6792" w:rsidRDefault="00FB6792" w:rsidP="00FB6792">
      <w:r>
        <w:t xml:space="preserve">    c) Pie chart</w:t>
      </w:r>
    </w:p>
    <w:p w14:paraId="1D20AF9B" w14:textId="77777777" w:rsidR="00FB6792" w:rsidRDefault="00FB6792" w:rsidP="00FB6792">
      <w:r>
        <w:t xml:space="preserve">    d) Scatter plot</w:t>
      </w:r>
    </w:p>
    <w:p w14:paraId="09FD9159" w14:textId="77777777" w:rsidR="00FB6792" w:rsidRDefault="00FB6792" w:rsidP="00FB6792"/>
    <w:p w14:paraId="5FBDB41C" w14:textId="77777777" w:rsidR="00FB6792" w:rsidRDefault="00FB6792" w:rsidP="00FB6792">
      <w:r>
        <w:t>5. What's the term for a predefined formula in Excel?</w:t>
      </w:r>
    </w:p>
    <w:p w14:paraId="0BB37988" w14:textId="77777777" w:rsidR="00FB6792" w:rsidRDefault="00FB6792" w:rsidP="00FB6792">
      <w:r>
        <w:t xml:space="preserve">    a) Equation</w:t>
      </w:r>
    </w:p>
    <w:p w14:paraId="7F4A0455" w14:textId="77777777" w:rsidR="00FB6792" w:rsidRDefault="00FB6792" w:rsidP="00FB6792">
      <w:r>
        <w:t xml:space="preserve">    b) Function</w:t>
      </w:r>
    </w:p>
    <w:p w14:paraId="55953E58" w14:textId="77777777" w:rsidR="00FB6792" w:rsidRDefault="00FB6792" w:rsidP="00FB6792">
      <w:r>
        <w:t xml:space="preserve">    c) Calculation</w:t>
      </w:r>
    </w:p>
    <w:p w14:paraId="59858D69" w14:textId="77777777" w:rsidR="00FB6792" w:rsidRDefault="00FB6792" w:rsidP="00FB6792">
      <w:r>
        <w:t xml:space="preserve">    d) Algorithm</w:t>
      </w:r>
    </w:p>
    <w:p w14:paraId="6F7B4C89" w14:textId="1FE564FB" w:rsidR="00FB6792" w:rsidRDefault="00FB6792" w:rsidP="00FB6792">
      <w:pPr>
        <w:pStyle w:val="Heading2"/>
      </w:pPr>
      <w:r>
        <w:t>Microsoft Excel Answer Key</w:t>
      </w:r>
    </w:p>
    <w:p w14:paraId="3B0865DF" w14:textId="195E5982" w:rsidR="00FB6792" w:rsidRDefault="00FB6792" w:rsidP="00FB6792">
      <w:r>
        <w:t>1. a) =</w:t>
      </w:r>
    </w:p>
    <w:p w14:paraId="4C38EC69" w14:textId="539CA14C" w:rsidR="00FB6792" w:rsidRDefault="00FB6792" w:rsidP="00FB6792">
      <w:r>
        <w:t>2. c) MAX</w:t>
      </w:r>
    </w:p>
    <w:p w14:paraId="3ED24E2A" w14:textId="3AE4CEFB" w:rsidR="00FB6792" w:rsidRDefault="00FB6792" w:rsidP="00FB6792">
      <w:r>
        <w:t>3. b) Makes the reference absolute</w:t>
      </w:r>
    </w:p>
    <w:p w14:paraId="250D68D1" w14:textId="76E53C03" w:rsidR="00FB6792" w:rsidRDefault="00FB6792" w:rsidP="00FB6792">
      <w:r>
        <w:t>4. c) Pie chart</w:t>
      </w:r>
    </w:p>
    <w:p w14:paraId="0E7ADF50" w14:textId="533C2E35" w:rsidR="00FB6792" w:rsidRDefault="00FB6792" w:rsidP="00FB6792">
      <w:r>
        <w:t>5. b) Function</w:t>
      </w:r>
    </w:p>
    <w:p w14:paraId="241E2E90" w14:textId="26873ACB" w:rsidR="00FB6792" w:rsidRPr="00FB6792" w:rsidRDefault="00FB6792" w:rsidP="00FB6792"/>
    <w:sectPr w:rsidR="00FB6792" w:rsidRPr="00FB6792" w:rsidSect="00B50492">
      <w:headerReference w:type="default" r:id="rId13"/>
      <w:pgSz w:w="12240" w:h="15840"/>
      <w:pgMar w:top="432" w:right="1152" w:bottom="432" w:left="1152" w:header="720" w:footer="720" w:gutter="0"/>
      <w:pgBorders w:offsetFrom="page">
        <w:top w:val="single" w:sz="12" w:space="24" w:color="00377A"/>
        <w:left w:val="single" w:sz="12" w:space="24" w:color="00377A"/>
        <w:bottom w:val="single" w:sz="12" w:space="24" w:color="00377A"/>
        <w:right w:val="single" w:sz="12" w:space="24" w:color="00377A"/>
      </w:pgBorders>
      <w:cols w:space="720"/>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75660" w14:textId="77777777" w:rsidR="00DC7DC6" w:rsidRDefault="00DC7DC6">
      <w:pPr>
        <w:spacing w:before="0" w:after="0"/>
      </w:pPr>
      <w:r>
        <w:separator/>
      </w:r>
    </w:p>
  </w:endnote>
  <w:endnote w:type="continuationSeparator" w:id="0">
    <w:p w14:paraId="18A9FBDE" w14:textId="77777777" w:rsidR="00DC7DC6" w:rsidRDefault="00DC7DC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Kanit Light">
    <w:altName w:val="Browallia New"/>
    <w:charset w:val="00"/>
    <w:family w:val="auto"/>
    <w:pitch w:val="variable"/>
    <w:sig w:usb0="A10000FF" w:usb1="5000207B" w:usb2="00000000" w:usb3="00000000" w:csb0="00010193"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E92E0" w14:textId="10DD1C7C" w:rsidR="00AA3462" w:rsidRPr="00C720B9" w:rsidRDefault="609E7100" w:rsidP="00F80991">
    <w:pPr>
      <w:pStyle w:val="Footer"/>
    </w:pPr>
    <w:r>
      <w:t>Last modified 28 Aug 2024</w:t>
    </w:r>
    <w:r w:rsidR="008F7A28">
      <w:tab/>
    </w:r>
    <w:r>
      <w:t xml:space="preserve">                                                          Page </w:t>
    </w:r>
    <w:r w:rsidR="008F7A28" w:rsidRPr="609E7100">
      <w:rPr>
        <w:noProof/>
        <w:sz w:val="32"/>
        <w:szCs w:val="32"/>
      </w:rPr>
      <w:fldChar w:fldCharType="begin"/>
    </w:r>
    <w:r w:rsidR="008F7A28" w:rsidRPr="609E7100">
      <w:rPr>
        <w:sz w:val="32"/>
        <w:szCs w:val="32"/>
      </w:rPr>
      <w:instrText xml:space="preserve"> PAGE   \* MERGEFORMAT </w:instrText>
    </w:r>
    <w:r w:rsidR="008F7A28" w:rsidRPr="609E7100">
      <w:rPr>
        <w:sz w:val="32"/>
        <w:szCs w:val="32"/>
      </w:rPr>
      <w:fldChar w:fldCharType="separate"/>
    </w:r>
    <w:r w:rsidRPr="609E7100">
      <w:rPr>
        <w:noProof/>
        <w:sz w:val="32"/>
        <w:szCs w:val="32"/>
      </w:rPr>
      <w:t>1</w:t>
    </w:r>
    <w:r w:rsidR="008F7A28" w:rsidRPr="609E7100">
      <w:rPr>
        <w:noProof/>
        <w:sz w:val="32"/>
        <w:szCs w:val="32"/>
      </w:rPr>
      <w:fldChar w:fldCharType="end"/>
    </w:r>
    <w:r>
      <w:t xml:space="preserve"> of </w:t>
    </w:r>
    <w:r w:rsidR="008F7A28" w:rsidRPr="609E7100">
      <w:rPr>
        <w:noProof/>
      </w:rPr>
      <w:fldChar w:fldCharType="begin"/>
    </w:r>
    <w:r w:rsidR="008F7A28">
      <w:instrText xml:space="preserve"> NUMPAGES   \* MERGEFORMAT </w:instrText>
    </w:r>
    <w:r w:rsidR="008F7A28" w:rsidRPr="609E7100">
      <w:fldChar w:fldCharType="separate"/>
    </w:r>
    <w:r w:rsidRPr="609E7100">
      <w:rPr>
        <w:noProof/>
      </w:rPr>
      <w:t>11</w:t>
    </w:r>
    <w:r w:rsidR="008F7A28" w:rsidRPr="609E710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BB759" w14:textId="77777777" w:rsidR="00DC7DC6" w:rsidRDefault="00DC7DC6">
      <w:pPr>
        <w:spacing w:before="0" w:after="0"/>
      </w:pPr>
      <w:r>
        <w:separator/>
      </w:r>
    </w:p>
  </w:footnote>
  <w:footnote w:type="continuationSeparator" w:id="0">
    <w:p w14:paraId="2AD91DFB" w14:textId="77777777" w:rsidR="00DC7DC6" w:rsidRDefault="00DC7DC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5"/>
      <w:gridCol w:w="3215"/>
      <w:gridCol w:w="3215"/>
    </w:tblGrid>
    <w:tr w:rsidR="609E7100" w14:paraId="5AE8A766" w14:textId="77777777" w:rsidTr="609E7100">
      <w:trPr>
        <w:trHeight w:val="300"/>
      </w:trPr>
      <w:tc>
        <w:tcPr>
          <w:tcW w:w="3215" w:type="dxa"/>
        </w:tcPr>
        <w:p w14:paraId="2724476F" w14:textId="3633DB98" w:rsidR="609E7100" w:rsidRDefault="609E7100" w:rsidP="609E7100">
          <w:pPr>
            <w:pStyle w:val="Header"/>
            <w:ind w:left="-115"/>
          </w:pPr>
        </w:p>
      </w:tc>
      <w:tc>
        <w:tcPr>
          <w:tcW w:w="3215" w:type="dxa"/>
        </w:tcPr>
        <w:p w14:paraId="3A5AD53B" w14:textId="70D45EB7" w:rsidR="609E7100" w:rsidRDefault="609E7100" w:rsidP="609E7100">
          <w:pPr>
            <w:pStyle w:val="Header"/>
            <w:jc w:val="center"/>
          </w:pPr>
        </w:p>
      </w:tc>
      <w:tc>
        <w:tcPr>
          <w:tcW w:w="3215" w:type="dxa"/>
        </w:tcPr>
        <w:p w14:paraId="68CF2F10" w14:textId="5D073D4B" w:rsidR="609E7100" w:rsidRDefault="609E7100" w:rsidP="609E7100">
          <w:pPr>
            <w:pStyle w:val="Header"/>
            <w:ind w:right="-115"/>
            <w:jc w:val="right"/>
          </w:pPr>
        </w:p>
      </w:tc>
    </w:tr>
  </w:tbl>
  <w:p w14:paraId="3C21D07F" w14:textId="1844EEF6" w:rsidR="609E7100" w:rsidRDefault="609E7100" w:rsidP="609E7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10"/>
      <w:gridCol w:w="3310"/>
      <w:gridCol w:w="3310"/>
    </w:tblGrid>
    <w:tr w:rsidR="609E7100" w14:paraId="5045C80E" w14:textId="77777777" w:rsidTr="609E7100">
      <w:trPr>
        <w:trHeight w:val="300"/>
      </w:trPr>
      <w:tc>
        <w:tcPr>
          <w:tcW w:w="3310" w:type="dxa"/>
        </w:tcPr>
        <w:p w14:paraId="6835E2ED" w14:textId="26B9B23E" w:rsidR="609E7100" w:rsidRDefault="609E7100" w:rsidP="609E7100">
          <w:pPr>
            <w:pStyle w:val="Header"/>
            <w:ind w:left="-115"/>
          </w:pPr>
        </w:p>
      </w:tc>
      <w:tc>
        <w:tcPr>
          <w:tcW w:w="3310" w:type="dxa"/>
        </w:tcPr>
        <w:p w14:paraId="4816D2DD" w14:textId="324E40F5" w:rsidR="609E7100" w:rsidRDefault="609E7100" w:rsidP="609E7100">
          <w:pPr>
            <w:pStyle w:val="Header"/>
            <w:jc w:val="center"/>
          </w:pPr>
        </w:p>
      </w:tc>
      <w:tc>
        <w:tcPr>
          <w:tcW w:w="3310" w:type="dxa"/>
        </w:tcPr>
        <w:p w14:paraId="11B70863" w14:textId="0C4E561F" w:rsidR="609E7100" w:rsidRDefault="609E7100" w:rsidP="609E7100">
          <w:pPr>
            <w:pStyle w:val="Header"/>
            <w:ind w:right="-115"/>
            <w:jc w:val="right"/>
          </w:pPr>
        </w:p>
      </w:tc>
    </w:tr>
  </w:tbl>
  <w:p w14:paraId="30314AFC" w14:textId="0BDBABF5" w:rsidR="609E7100" w:rsidRDefault="609E7100" w:rsidP="609E7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80209"/>
    <w:multiLevelType w:val="hybridMultilevel"/>
    <w:tmpl w:val="7DBC23F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0D8E2368"/>
    <w:multiLevelType w:val="multilevel"/>
    <w:tmpl w:val="2632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F2604"/>
    <w:multiLevelType w:val="hybridMultilevel"/>
    <w:tmpl w:val="3A16B69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4A77276"/>
    <w:multiLevelType w:val="hybridMultilevel"/>
    <w:tmpl w:val="B664C2DE"/>
    <w:lvl w:ilvl="0" w:tplc="FFFFFFF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75B36D3"/>
    <w:multiLevelType w:val="hybridMultilevel"/>
    <w:tmpl w:val="25905CB8"/>
    <w:lvl w:ilvl="0" w:tplc="577EFE3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3121E46"/>
    <w:multiLevelType w:val="multilevel"/>
    <w:tmpl w:val="417A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D45A0"/>
    <w:multiLevelType w:val="hybridMultilevel"/>
    <w:tmpl w:val="D7C426D6"/>
    <w:lvl w:ilvl="0" w:tplc="9CA4D674">
      <w:start w:val="1"/>
      <w:numFmt w:val="upperRoman"/>
      <w:lvlText w:val="%1."/>
      <w:lvlJc w:val="left"/>
      <w:pPr>
        <w:ind w:left="864" w:hanging="72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28946E5A"/>
    <w:multiLevelType w:val="multilevel"/>
    <w:tmpl w:val="85A6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32923"/>
    <w:multiLevelType w:val="hybridMultilevel"/>
    <w:tmpl w:val="4FB06622"/>
    <w:lvl w:ilvl="0" w:tplc="517A1EAE">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2F103240"/>
    <w:multiLevelType w:val="multilevel"/>
    <w:tmpl w:val="F91A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F5090"/>
    <w:multiLevelType w:val="multilevel"/>
    <w:tmpl w:val="ECB6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142A5"/>
    <w:multiLevelType w:val="multilevel"/>
    <w:tmpl w:val="E5048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BD57C0"/>
    <w:multiLevelType w:val="multilevel"/>
    <w:tmpl w:val="3A8C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EA0777"/>
    <w:multiLevelType w:val="hybridMultilevel"/>
    <w:tmpl w:val="0C406D8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47E85875"/>
    <w:multiLevelType w:val="multilevel"/>
    <w:tmpl w:val="B57C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CB3CA3"/>
    <w:multiLevelType w:val="multilevel"/>
    <w:tmpl w:val="D8C4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0C1EB7"/>
    <w:multiLevelType w:val="hybridMultilevel"/>
    <w:tmpl w:val="22768E4E"/>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15:restartNumberingAfterBreak="0">
    <w:nsid w:val="55E211BA"/>
    <w:multiLevelType w:val="multilevel"/>
    <w:tmpl w:val="9DBC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7A15E1"/>
    <w:multiLevelType w:val="multilevel"/>
    <w:tmpl w:val="1A3E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8F0367"/>
    <w:multiLevelType w:val="multilevel"/>
    <w:tmpl w:val="4892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D621C8"/>
    <w:multiLevelType w:val="multilevel"/>
    <w:tmpl w:val="47A2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7E62EC"/>
    <w:multiLevelType w:val="multilevel"/>
    <w:tmpl w:val="A33E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115612"/>
    <w:multiLevelType w:val="hybridMultilevel"/>
    <w:tmpl w:val="66622710"/>
    <w:lvl w:ilvl="0" w:tplc="F5E85A50">
      <w:start w:val="1"/>
      <w:numFmt w:val="upperRoman"/>
      <w:pStyle w:val="Heading1"/>
      <w:lvlText w:val="%1."/>
      <w:lvlJc w:val="left"/>
      <w:pPr>
        <w:ind w:left="864" w:hanging="72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3" w15:restartNumberingAfterBreak="0">
    <w:nsid w:val="74D67886"/>
    <w:multiLevelType w:val="multilevel"/>
    <w:tmpl w:val="DFA8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547CB6"/>
    <w:multiLevelType w:val="hybridMultilevel"/>
    <w:tmpl w:val="482E5B8E"/>
    <w:lvl w:ilvl="0" w:tplc="9D288C56">
      <w:start w:val="1"/>
      <w:numFmt w:val="upperRoman"/>
      <w:lvlText w:val="%1."/>
      <w:lvlJc w:val="left"/>
      <w:pPr>
        <w:ind w:left="864" w:hanging="72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5" w15:restartNumberingAfterBreak="0">
    <w:nsid w:val="7F74602F"/>
    <w:multiLevelType w:val="multilevel"/>
    <w:tmpl w:val="7288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788457">
    <w:abstractNumId w:val="21"/>
  </w:num>
  <w:num w:numId="2" w16cid:durableId="1328366552">
    <w:abstractNumId w:val="11"/>
  </w:num>
  <w:num w:numId="3" w16cid:durableId="776288277">
    <w:abstractNumId w:val="4"/>
  </w:num>
  <w:num w:numId="4" w16cid:durableId="1222012799">
    <w:abstractNumId w:val="3"/>
  </w:num>
  <w:num w:numId="5" w16cid:durableId="585192683">
    <w:abstractNumId w:val="0"/>
  </w:num>
  <w:num w:numId="6" w16cid:durableId="1163085584">
    <w:abstractNumId w:val="2"/>
  </w:num>
  <w:num w:numId="7" w16cid:durableId="2046370979">
    <w:abstractNumId w:val="15"/>
  </w:num>
  <w:num w:numId="8" w16cid:durableId="862864741">
    <w:abstractNumId w:val="1"/>
  </w:num>
  <w:num w:numId="9" w16cid:durableId="1878086123">
    <w:abstractNumId w:val="20"/>
  </w:num>
  <w:num w:numId="10" w16cid:durableId="859121463">
    <w:abstractNumId w:val="25"/>
  </w:num>
  <w:num w:numId="11" w16cid:durableId="1383870713">
    <w:abstractNumId w:val="18"/>
  </w:num>
  <w:num w:numId="12" w16cid:durableId="182397884">
    <w:abstractNumId w:val="14"/>
  </w:num>
  <w:num w:numId="13" w16cid:durableId="324481835">
    <w:abstractNumId w:val="17"/>
  </w:num>
  <w:num w:numId="14" w16cid:durableId="251355735">
    <w:abstractNumId w:val="10"/>
  </w:num>
  <w:num w:numId="15" w16cid:durableId="161432739">
    <w:abstractNumId w:val="5"/>
  </w:num>
  <w:num w:numId="16" w16cid:durableId="739980103">
    <w:abstractNumId w:val="9"/>
  </w:num>
  <w:num w:numId="17" w16cid:durableId="958875324">
    <w:abstractNumId w:val="7"/>
  </w:num>
  <w:num w:numId="18" w16cid:durableId="1253707833">
    <w:abstractNumId w:val="19"/>
  </w:num>
  <w:num w:numId="19" w16cid:durableId="1851720101">
    <w:abstractNumId w:val="23"/>
  </w:num>
  <w:num w:numId="20" w16cid:durableId="330761265">
    <w:abstractNumId w:val="12"/>
  </w:num>
  <w:num w:numId="21" w16cid:durableId="519782194">
    <w:abstractNumId w:val="13"/>
  </w:num>
  <w:num w:numId="22" w16cid:durableId="936786997">
    <w:abstractNumId w:val="8"/>
  </w:num>
  <w:num w:numId="23" w16cid:durableId="925920958">
    <w:abstractNumId w:val="16"/>
  </w:num>
  <w:num w:numId="24" w16cid:durableId="835608953">
    <w:abstractNumId w:val="6"/>
  </w:num>
  <w:num w:numId="25" w16cid:durableId="655645167">
    <w:abstractNumId w:val="24"/>
  </w:num>
  <w:num w:numId="26" w16cid:durableId="158086519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F8"/>
    <w:rsid w:val="000148F8"/>
    <w:rsid w:val="00041D18"/>
    <w:rsid w:val="0012004D"/>
    <w:rsid w:val="00147C79"/>
    <w:rsid w:val="001928FA"/>
    <w:rsid w:val="001C2EB7"/>
    <w:rsid w:val="001E409E"/>
    <w:rsid w:val="001F6667"/>
    <w:rsid w:val="00287E18"/>
    <w:rsid w:val="002C36B8"/>
    <w:rsid w:val="002F4EA1"/>
    <w:rsid w:val="00305FE6"/>
    <w:rsid w:val="003436FC"/>
    <w:rsid w:val="003729B5"/>
    <w:rsid w:val="003A4E89"/>
    <w:rsid w:val="003E0F1B"/>
    <w:rsid w:val="003E5939"/>
    <w:rsid w:val="0049066A"/>
    <w:rsid w:val="004C5D24"/>
    <w:rsid w:val="004E73D3"/>
    <w:rsid w:val="00502F9A"/>
    <w:rsid w:val="00506326"/>
    <w:rsid w:val="00554911"/>
    <w:rsid w:val="00592FD6"/>
    <w:rsid w:val="005E4718"/>
    <w:rsid w:val="00605667"/>
    <w:rsid w:val="007212C5"/>
    <w:rsid w:val="00725C70"/>
    <w:rsid w:val="00760150"/>
    <w:rsid w:val="0083573F"/>
    <w:rsid w:val="0084158C"/>
    <w:rsid w:val="008F1A8E"/>
    <w:rsid w:val="008F7A28"/>
    <w:rsid w:val="009266CD"/>
    <w:rsid w:val="00927683"/>
    <w:rsid w:val="009510EF"/>
    <w:rsid w:val="00961E5E"/>
    <w:rsid w:val="0097010E"/>
    <w:rsid w:val="009E0A25"/>
    <w:rsid w:val="00AA3462"/>
    <w:rsid w:val="00AA5AC1"/>
    <w:rsid w:val="00AB3867"/>
    <w:rsid w:val="00B455C7"/>
    <w:rsid w:val="00B50492"/>
    <w:rsid w:val="00BB3B6E"/>
    <w:rsid w:val="00BE3510"/>
    <w:rsid w:val="00BE6335"/>
    <w:rsid w:val="00C43EA3"/>
    <w:rsid w:val="00C67845"/>
    <w:rsid w:val="00DC7DC6"/>
    <w:rsid w:val="00DF6A12"/>
    <w:rsid w:val="00E0708F"/>
    <w:rsid w:val="00E712DB"/>
    <w:rsid w:val="00EE1F2F"/>
    <w:rsid w:val="00F00B6A"/>
    <w:rsid w:val="00F14E0B"/>
    <w:rsid w:val="00F33AEC"/>
    <w:rsid w:val="00F6654E"/>
    <w:rsid w:val="00F71BE2"/>
    <w:rsid w:val="00FB4B03"/>
    <w:rsid w:val="00FB651C"/>
    <w:rsid w:val="00FB6792"/>
    <w:rsid w:val="04E784B0"/>
    <w:rsid w:val="1025F463"/>
    <w:rsid w:val="2AA513C3"/>
    <w:rsid w:val="2E93C4CE"/>
    <w:rsid w:val="3B13828D"/>
    <w:rsid w:val="52E40CF4"/>
    <w:rsid w:val="539C06C1"/>
    <w:rsid w:val="5DB8A789"/>
    <w:rsid w:val="609E7100"/>
    <w:rsid w:val="665F2890"/>
    <w:rsid w:val="6A1703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DE19"/>
  <w15:chartTrackingRefBased/>
  <w15:docId w15:val="{0157FE89-1783-483D-9B11-656AE969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492"/>
    <w:pPr>
      <w:spacing w:before="120" w:after="120" w:line="240" w:lineRule="auto"/>
      <w:ind w:left="144"/>
    </w:pPr>
    <w:rPr>
      <w:rFonts w:ascii="Lato" w:hAnsi="Lato" w:cs="Kanit Light"/>
      <w:color w:val="000000" w:themeColor="text1"/>
      <w:kern w:val="0"/>
      <w:sz w:val="26"/>
      <w:szCs w:val="26"/>
      <w:shd w:val="clear" w:color="auto" w:fill="FFFFFF"/>
      <w14:ligatures w14:val="none"/>
    </w:rPr>
  </w:style>
  <w:style w:type="paragraph" w:styleId="Heading1">
    <w:name w:val="heading 1"/>
    <w:basedOn w:val="Normal"/>
    <w:next w:val="Normal"/>
    <w:link w:val="Heading1Char"/>
    <w:uiPriority w:val="9"/>
    <w:qFormat/>
    <w:rsid w:val="002C36B8"/>
    <w:pPr>
      <w:keepNext/>
      <w:keepLines/>
      <w:numPr>
        <w:numId w:val="26"/>
      </w:numPr>
      <w:spacing w:before="100" w:beforeAutospacing="1" w:after="80"/>
      <w:outlineLvl w:val="0"/>
    </w:pPr>
    <w:rPr>
      <w:rFonts w:eastAsiaTheme="majorEastAsia" w:cstheme="majorBidi"/>
      <w:b/>
      <w:bCs/>
      <w:color w:val="002060"/>
      <w:sz w:val="40"/>
      <w:szCs w:val="40"/>
    </w:rPr>
  </w:style>
  <w:style w:type="paragraph" w:styleId="Heading2">
    <w:name w:val="heading 2"/>
    <w:basedOn w:val="Normal"/>
    <w:next w:val="Normal"/>
    <w:link w:val="Heading2Char"/>
    <w:uiPriority w:val="9"/>
    <w:unhideWhenUsed/>
    <w:qFormat/>
    <w:rsid w:val="003E0F1B"/>
    <w:pPr>
      <w:keepNext/>
      <w:keepLines/>
      <w:pBdr>
        <w:bottom w:val="single" w:sz="12" w:space="1" w:color="00377A"/>
      </w:pBdr>
      <w:spacing w:before="200" w:after="80"/>
      <w:outlineLvl w:val="1"/>
    </w:pPr>
    <w:rPr>
      <w:rFonts w:eastAsiaTheme="majorEastAsia" w:cstheme="majorBidi"/>
      <w:b/>
      <w:bCs/>
      <w:color w:val="002060"/>
      <w:sz w:val="32"/>
      <w:szCs w:val="32"/>
    </w:rPr>
  </w:style>
  <w:style w:type="paragraph" w:styleId="Heading3">
    <w:name w:val="heading 3"/>
    <w:basedOn w:val="Normal"/>
    <w:next w:val="Normal"/>
    <w:link w:val="Heading3Char"/>
    <w:uiPriority w:val="9"/>
    <w:unhideWhenUsed/>
    <w:qFormat/>
    <w:rsid w:val="00B504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4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4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4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4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4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4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6B8"/>
    <w:rPr>
      <w:rFonts w:ascii="Lato" w:eastAsiaTheme="majorEastAsia" w:hAnsi="Lato" w:cstheme="majorBidi"/>
      <w:b/>
      <w:bCs/>
      <w:color w:val="002060"/>
      <w:kern w:val="0"/>
      <w:sz w:val="40"/>
      <w:szCs w:val="40"/>
      <w14:ligatures w14:val="none"/>
    </w:rPr>
  </w:style>
  <w:style w:type="character" w:customStyle="1" w:styleId="Heading2Char">
    <w:name w:val="Heading 2 Char"/>
    <w:basedOn w:val="DefaultParagraphFont"/>
    <w:link w:val="Heading2"/>
    <w:uiPriority w:val="9"/>
    <w:rsid w:val="003E0F1B"/>
    <w:rPr>
      <w:rFonts w:ascii="Lato" w:eastAsiaTheme="majorEastAsia" w:hAnsi="Lato" w:cstheme="majorBidi"/>
      <w:b/>
      <w:bCs/>
      <w:color w:val="002060"/>
      <w:kern w:val="0"/>
      <w:sz w:val="32"/>
      <w:szCs w:val="32"/>
      <w14:ligatures w14:val="none"/>
    </w:rPr>
  </w:style>
  <w:style w:type="character" w:customStyle="1" w:styleId="Heading3Char">
    <w:name w:val="Heading 3 Char"/>
    <w:basedOn w:val="DefaultParagraphFont"/>
    <w:link w:val="Heading3"/>
    <w:uiPriority w:val="9"/>
    <w:rsid w:val="00B504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4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4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4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4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4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492"/>
    <w:rPr>
      <w:rFonts w:eastAsiaTheme="majorEastAsia" w:cstheme="majorBidi"/>
      <w:color w:val="272727" w:themeColor="text1" w:themeTint="D8"/>
    </w:rPr>
  </w:style>
  <w:style w:type="paragraph" w:styleId="Title">
    <w:name w:val="Title"/>
    <w:basedOn w:val="Normal"/>
    <w:next w:val="Normal"/>
    <w:link w:val="TitleChar"/>
    <w:uiPriority w:val="10"/>
    <w:qFormat/>
    <w:rsid w:val="001E409E"/>
    <w:pPr>
      <w:spacing w:before="100" w:beforeAutospacing="1" w:after="80"/>
      <w:contextualSpacing/>
      <w:jc w:val="center"/>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1E409E"/>
    <w:rPr>
      <w:rFonts w:asciiTheme="majorHAnsi" w:eastAsiaTheme="majorEastAsia" w:hAnsiTheme="majorHAnsi" w:cstheme="majorBidi"/>
      <w:color w:val="000000" w:themeColor="text1"/>
      <w:spacing w:val="-10"/>
      <w:kern w:val="28"/>
      <w:sz w:val="48"/>
      <w:szCs w:val="48"/>
      <w14:ligatures w14:val="none"/>
    </w:rPr>
  </w:style>
  <w:style w:type="paragraph" w:styleId="Subtitle">
    <w:name w:val="Subtitle"/>
    <w:basedOn w:val="Normal"/>
    <w:next w:val="Normal"/>
    <w:link w:val="SubtitleChar"/>
    <w:uiPriority w:val="11"/>
    <w:qFormat/>
    <w:rsid w:val="00B50492"/>
    <w:pPr>
      <w:numPr>
        <w:ilvl w:val="1"/>
      </w:numPr>
      <w:ind w:left="14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4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492"/>
    <w:pPr>
      <w:spacing w:before="160"/>
      <w:jc w:val="center"/>
    </w:pPr>
    <w:rPr>
      <w:i/>
      <w:iCs/>
      <w:color w:val="404040" w:themeColor="text1" w:themeTint="BF"/>
    </w:rPr>
  </w:style>
  <w:style w:type="character" w:customStyle="1" w:styleId="QuoteChar">
    <w:name w:val="Quote Char"/>
    <w:basedOn w:val="DefaultParagraphFont"/>
    <w:link w:val="Quote"/>
    <w:uiPriority w:val="29"/>
    <w:rsid w:val="00B50492"/>
    <w:rPr>
      <w:i/>
      <w:iCs/>
      <w:color w:val="404040" w:themeColor="text1" w:themeTint="BF"/>
    </w:rPr>
  </w:style>
  <w:style w:type="paragraph" w:styleId="ListParagraph">
    <w:name w:val="List Paragraph"/>
    <w:basedOn w:val="Normal"/>
    <w:uiPriority w:val="34"/>
    <w:qFormat/>
    <w:rsid w:val="00B50492"/>
    <w:pPr>
      <w:ind w:left="720"/>
      <w:contextualSpacing/>
    </w:pPr>
  </w:style>
  <w:style w:type="character" w:styleId="IntenseEmphasis">
    <w:name w:val="Intense Emphasis"/>
    <w:basedOn w:val="DefaultParagraphFont"/>
    <w:uiPriority w:val="21"/>
    <w:qFormat/>
    <w:rsid w:val="00B50492"/>
    <w:rPr>
      <w:i/>
      <w:iCs/>
      <w:color w:val="0F4761" w:themeColor="accent1" w:themeShade="BF"/>
    </w:rPr>
  </w:style>
  <w:style w:type="paragraph" w:styleId="IntenseQuote">
    <w:name w:val="Intense Quote"/>
    <w:basedOn w:val="Normal"/>
    <w:next w:val="Normal"/>
    <w:link w:val="IntenseQuoteChar"/>
    <w:uiPriority w:val="30"/>
    <w:qFormat/>
    <w:rsid w:val="00B50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492"/>
    <w:rPr>
      <w:i/>
      <w:iCs/>
      <w:color w:val="0F4761" w:themeColor="accent1" w:themeShade="BF"/>
    </w:rPr>
  </w:style>
  <w:style w:type="character" w:styleId="IntenseReference">
    <w:name w:val="Intense Reference"/>
    <w:basedOn w:val="DefaultParagraphFont"/>
    <w:uiPriority w:val="32"/>
    <w:qFormat/>
    <w:rsid w:val="00B50492"/>
    <w:rPr>
      <w:b/>
      <w:bCs/>
      <w:smallCaps/>
      <w:color w:val="0F4761" w:themeColor="accent1" w:themeShade="BF"/>
      <w:spacing w:val="5"/>
    </w:rPr>
  </w:style>
  <w:style w:type="character" w:styleId="Hyperlink">
    <w:name w:val="Hyperlink"/>
    <w:basedOn w:val="DefaultParagraphFont"/>
    <w:uiPriority w:val="99"/>
    <w:unhideWhenUsed/>
    <w:rsid w:val="00B50492"/>
    <w:rPr>
      <w:color w:val="467886" w:themeColor="hyperlink"/>
      <w:u w:val="single"/>
    </w:rPr>
  </w:style>
  <w:style w:type="character" w:styleId="UnresolvedMention">
    <w:name w:val="Unresolved Mention"/>
    <w:basedOn w:val="DefaultParagraphFont"/>
    <w:uiPriority w:val="99"/>
    <w:semiHidden/>
    <w:unhideWhenUsed/>
    <w:rsid w:val="00B50492"/>
    <w:rPr>
      <w:color w:val="605E5C"/>
      <w:shd w:val="clear" w:color="auto" w:fill="E1DFDD"/>
    </w:rPr>
  </w:style>
  <w:style w:type="paragraph" w:styleId="Footer">
    <w:name w:val="footer"/>
    <w:basedOn w:val="Normal"/>
    <w:link w:val="FooterChar"/>
    <w:uiPriority w:val="99"/>
    <w:unhideWhenUsed/>
    <w:rsid w:val="00B50492"/>
    <w:pPr>
      <w:tabs>
        <w:tab w:val="center" w:pos="4680"/>
        <w:tab w:val="right" w:pos="9360"/>
      </w:tabs>
    </w:pPr>
  </w:style>
  <w:style w:type="character" w:customStyle="1" w:styleId="FooterChar">
    <w:name w:val="Footer Char"/>
    <w:basedOn w:val="DefaultParagraphFont"/>
    <w:link w:val="Footer"/>
    <w:uiPriority w:val="99"/>
    <w:rsid w:val="00B50492"/>
    <w:rPr>
      <w:rFonts w:ascii="Lato" w:hAnsi="Lato" w:cs="Kanit Light"/>
      <w:color w:val="000000" w:themeColor="text1"/>
      <w:kern w:val="0"/>
      <w:sz w:val="26"/>
      <w:szCs w:val="26"/>
      <w14:ligatures w14:val="none"/>
    </w:rPr>
  </w:style>
  <w:style w:type="paragraph" w:customStyle="1" w:styleId="BorderBoxOrangeText">
    <w:name w:val="Border Box Orange Text"/>
    <w:basedOn w:val="BorderBoxBlue"/>
    <w:link w:val="BorderBoxOrangeTextChar"/>
    <w:qFormat/>
    <w:rsid w:val="003E0F1B"/>
    <w:rPr>
      <w:color w:val="E97132" w:themeColor="accent2"/>
    </w:rPr>
  </w:style>
  <w:style w:type="character" w:customStyle="1" w:styleId="BorderBoxOrangeTextChar">
    <w:name w:val="Border Box Orange Text Char"/>
    <w:basedOn w:val="DefaultParagraphFont"/>
    <w:link w:val="BorderBoxOrangeText"/>
    <w:rsid w:val="003E0F1B"/>
    <w:rPr>
      <w:rFonts w:ascii="Lato" w:hAnsi="Lato" w:cs="Kanit Light"/>
      <w:i/>
      <w:iCs/>
      <w:color w:val="E97132" w:themeColor="accent2"/>
      <w:kern w:val="0"/>
      <w:sz w:val="26"/>
      <w:szCs w:val="26"/>
      <w14:ligatures w14:val="none"/>
    </w:rPr>
  </w:style>
  <w:style w:type="paragraph" w:customStyle="1" w:styleId="BorderBoxBlue">
    <w:name w:val="Border Box Blue"/>
    <w:basedOn w:val="Normal"/>
    <w:link w:val="BorderBoxBlueChar"/>
    <w:qFormat/>
    <w:rsid w:val="003E0F1B"/>
    <w:pPr>
      <w:pBdr>
        <w:top w:val="single" w:sz="8" w:space="4" w:color="002060"/>
        <w:left w:val="single" w:sz="8" w:space="4" w:color="002060"/>
        <w:bottom w:val="single" w:sz="8" w:space="4" w:color="002060"/>
        <w:right w:val="single" w:sz="8" w:space="4" w:color="002060"/>
        <w:between w:val="single" w:sz="8" w:space="4" w:color="002060"/>
        <w:bar w:val="single" w:sz="8" w:color="002060"/>
      </w:pBdr>
      <w:ind w:left="270"/>
    </w:pPr>
    <w:rPr>
      <w:i/>
      <w:iCs/>
      <w:color w:val="215E99" w:themeColor="text2" w:themeTint="BF"/>
    </w:rPr>
  </w:style>
  <w:style w:type="character" w:customStyle="1" w:styleId="BorderBoxBlueChar">
    <w:name w:val="Border Box Blue Char"/>
    <w:basedOn w:val="DefaultParagraphFont"/>
    <w:link w:val="BorderBoxBlue"/>
    <w:rsid w:val="003E0F1B"/>
    <w:rPr>
      <w:rFonts w:ascii="Lato" w:hAnsi="Lato" w:cs="Kanit Light"/>
      <w:i/>
      <w:iCs/>
      <w:color w:val="215E99" w:themeColor="text2" w:themeTint="BF"/>
      <w:kern w:val="0"/>
      <w:sz w:val="26"/>
      <w:szCs w:val="26"/>
      <w14:ligatures w14:val="none"/>
    </w:rPr>
  </w:style>
  <w:style w:type="paragraph" w:styleId="NoSpacing">
    <w:name w:val="No Spacing"/>
    <w:uiPriority w:val="1"/>
    <w:qFormat/>
    <w:rsid w:val="008F1A8E"/>
    <w:pPr>
      <w:spacing w:after="0" w:line="240" w:lineRule="auto"/>
      <w:ind w:left="144"/>
    </w:pPr>
    <w:rPr>
      <w:rFonts w:ascii="Lato" w:hAnsi="Lato" w:cs="Kanit Light"/>
      <w:color w:val="000000" w:themeColor="text1"/>
      <w:kern w:val="0"/>
      <w:sz w:val="26"/>
      <w:szCs w:val="26"/>
      <w:shd w:val="clear" w:color="auto" w:fill="FFFFFF"/>
      <w14:ligatures w14:val="none"/>
    </w:rPr>
  </w:style>
  <w:style w:type="character" w:styleId="Emphasis">
    <w:name w:val="Emphasis"/>
    <w:basedOn w:val="DefaultParagraphFont"/>
    <w:uiPriority w:val="20"/>
    <w:qFormat/>
    <w:rsid w:val="000148F8"/>
    <w:rPr>
      <w:i/>
      <w:iCs/>
    </w:rPr>
  </w:style>
  <w:style w:type="paragraph" w:styleId="Header">
    <w:name w:val="header"/>
    <w:basedOn w:val="Normal"/>
    <w:link w:val="HeaderChar"/>
    <w:uiPriority w:val="99"/>
    <w:unhideWhenUsed/>
    <w:rsid w:val="00F14E0B"/>
    <w:pPr>
      <w:tabs>
        <w:tab w:val="center" w:pos="4680"/>
        <w:tab w:val="right" w:pos="9360"/>
      </w:tabs>
      <w:spacing w:before="0" w:after="0"/>
    </w:pPr>
  </w:style>
  <w:style w:type="character" w:customStyle="1" w:styleId="HeaderChar">
    <w:name w:val="Header Char"/>
    <w:basedOn w:val="DefaultParagraphFont"/>
    <w:link w:val="Header"/>
    <w:uiPriority w:val="99"/>
    <w:rsid w:val="00F14E0B"/>
    <w:rPr>
      <w:rFonts w:ascii="Lato" w:hAnsi="Lato" w:cs="Kanit Light"/>
      <w:color w:val="000000" w:themeColor="text1"/>
      <w:kern w:val="0"/>
      <w:sz w:val="26"/>
      <w:szCs w:val="26"/>
      <w14:ligatures w14: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013209">
      <w:bodyDiv w:val="1"/>
      <w:marLeft w:val="0"/>
      <w:marRight w:val="0"/>
      <w:marTop w:val="0"/>
      <w:marBottom w:val="0"/>
      <w:divBdr>
        <w:top w:val="none" w:sz="0" w:space="0" w:color="auto"/>
        <w:left w:val="none" w:sz="0" w:space="0" w:color="auto"/>
        <w:bottom w:val="none" w:sz="0" w:space="0" w:color="auto"/>
        <w:right w:val="none" w:sz="0" w:space="0" w:color="auto"/>
      </w:divBdr>
    </w:div>
    <w:div w:id="658073593">
      <w:bodyDiv w:val="1"/>
      <w:marLeft w:val="0"/>
      <w:marRight w:val="0"/>
      <w:marTop w:val="0"/>
      <w:marBottom w:val="0"/>
      <w:divBdr>
        <w:top w:val="none" w:sz="0" w:space="0" w:color="auto"/>
        <w:left w:val="none" w:sz="0" w:space="0" w:color="auto"/>
        <w:bottom w:val="none" w:sz="0" w:space="0" w:color="auto"/>
        <w:right w:val="none" w:sz="0" w:space="0" w:color="auto"/>
      </w:divBdr>
      <w:divsChild>
        <w:div w:id="724794209">
          <w:marLeft w:val="0"/>
          <w:marRight w:val="0"/>
          <w:marTop w:val="0"/>
          <w:marBottom w:val="0"/>
          <w:divBdr>
            <w:top w:val="none" w:sz="0" w:space="0" w:color="auto"/>
            <w:left w:val="none" w:sz="0" w:space="0" w:color="auto"/>
            <w:bottom w:val="single" w:sz="18" w:space="1" w:color="auto"/>
            <w:right w:val="none" w:sz="0" w:space="0" w:color="auto"/>
          </w:divBdr>
        </w:div>
        <w:div w:id="1115321171">
          <w:marLeft w:val="0"/>
          <w:marRight w:val="172"/>
          <w:marTop w:val="0"/>
          <w:marBottom w:val="0"/>
          <w:divBdr>
            <w:top w:val="none" w:sz="0" w:space="0" w:color="auto"/>
            <w:left w:val="none" w:sz="0" w:space="0" w:color="auto"/>
            <w:bottom w:val="single" w:sz="12" w:space="1" w:color="auto"/>
            <w:right w:val="none" w:sz="0" w:space="0" w:color="auto"/>
          </w:divBdr>
        </w:div>
        <w:div w:id="1644045342">
          <w:marLeft w:val="0"/>
          <w:marRight w:val="0"/>
          <w:marTop w:val="0"/>
          <w:marBottom w:val="0"/>
          <w:divBdr>
            <w:top w:val="none" w:sz="0" w:space="0" w:color="auto"/>
            <w:left w:val="none" w:sz="0" w:space="0" w:color="auto"/>
            <w:bottom w:val="single" w:sz="12" w:space="1" w:color="auto"/>
            <w:right w:val="none" w:sz="0" w:space="0" w:color="auto"/>
          </w:divBdr>
        </w:div>
      </w:divsChild>
    </w:div>
    <w:div w:id="1484084826">
      <w:bodyDiv w:val="1"/>
      <w:marLeft w:val="0"/>
      <w:marRight w:val="0"/>
      <w:marTop w:val="0"/>
      <w:marBottom w:val="0"/>
      <w:divBdr>
        <w:top w:val="none" w:sz="0" w:space="0" w:color="auto"/>
        <w:left w:val="none" w:sz="0" w:space="0" w:color="auto"/>
        <w:bottom w:val="none" w:sz="0" w:space="0" w:color="auto"/>
        <w:right w:val="none" w:sz="0" w:space="0" w:color="auto"/>
      </w:divBdr>
      <w:divsChild>
        <w:div w:id="936133802">
          <w:marLeft w:val="0"/>
          <w:marRight w:val="0"/>
          <w:marTop w:val="0"/>
          <w:marBottom w:val="0"/>
          <w:divBdr>
            <w:top w:val="none" w:sz="0" w:space="0" w:color="auto"/>
            <w:left w:val="none" w:sz="0" w:space="0" w:color="auto"/>
            <w:bottom w:val="single" w:sz="18" w:space="1" w:color="auto"/>
            <w:right w:val="none" w:sz="0" w:space="0" w:color="auto"/>
          </w:divBdr>
        </w:div>
        <w:div w:id="1969314862">
          <w:marLeft w:val="0"/>
          <w:marRight w:val="172"/>
          <w:marTop w:val="0"/>
          <w:marBottom w:val="0"/>
          <w:divBdr>
            <w:top w:val="none" w:sz="0" w:space="0" w:color="auto"/>
            <w:left w:val="none" w:sz="0" w:space="0" w:color="auto"/>
            <w:bottom w:val="single" w:sz="12" w:space="1" w:color="auto"/>
            <w:right w:val="none" w:sz="0" w:space="0" w:color="auto"/>
          </w:divBdr>
        </w:div>
        <w:div w:id="1921912738">
          <w:marLeft w:val="0"/>
          <w:marRight w:val="0"/>
          <w:marTop w:val="0"/>
          <w:marBottom w:val="0"/>
          <w:divBdr>
            <w:top w:val="none" w:sz="0" w:space="0" w:color="auto"/>
            <w:left w:val="none" w:sz="0" w:space="0" w:color="auto"/>
            <w:bottom w:val="single" w:sz="12" w:space="1" w:color="auto"/>
            <w:right w:val="none" w:sz="0" w:space="0" w:color="auto"/>
          </w:divBdr>
        </w:div>
      </w:divsChild>
    </w:div>
    <w:div w:id="157077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Documents\Custom%20Office%20Templates\D2L%20News%20Template%20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145BE5AE52F3469964E817008C274F" ma:contentTypeVersion="4" ma:contentTypeDescription="Create a new document." ma:contentTypeScope="" ma:versionID="4517f51a61f654f93c3f5edb8aa8ebe5">
  <xsd:schema xmlns:xsd="http://www.w3.org/2001/XMLSchema" xmlns:xs="http://www.w3.org/2001/XMLSchema" xmlns:p="http://schemas.microsoft.com/office/2006/metadata/properties" xmlns:ns2="93d922b9-7a0e-4a69-861b-17749a484e0d" targetNamespace="http://schemas.microsoft.com/office/2006/metadata/properties" ma:root="true" ma:fieldsID="7a60d96b0011ae9e382786c03adb54ad" ns2:_="">
    <xsd:import namespace="93d922b9-7a0e-4a69-861b-17749a484e0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d922b9-7a0e-4a69-861b-17749a484e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D77F03-AA90-4899-AA79-D61611630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d922b9-7a0e-4a69-861b-17749a484e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4F9DFC-6368-4DFC-B847-D7506C030E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37DADE-EF0A-4E35-B2AF-E200A57A23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D2L News Template v1.dotx</Template>
  <TotalTime>8</TotalTime>
  <Pages>21</Pages>
  <Words>2830</Words>
  <Characters>16136</Characters>
  <Application>Microsoft Office Word</Application>
  <DocSecurity>0</DocSecurity>
  <Lines>134</Lines>
  <Paragraphs>37</Paragraphs>
  <ScaleCrop>false</ScaleCrop>
  <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1100 Comprehensive Study Guide - Last updated Fall 2024</dc:title>
  <dc:subject/>
  <dc:creator>Ryan</dc:creator>
  <cp:keywords>2024, study, guide, csci, 1100, 1150, proficiency, exam</cp:keywords>
  <dc:description/>
  <cp:lastModifiedBy>Haas, Ryan R</cp:lastModifiedBy>
  <cp:revision>9</cp:revision>
  <cp:lastPrinted>2024-08-22T15:32:00Z</cp:lastPrinted>
  <dcterms:created xsi:type="dcterms:W3CDTF">2024-08-29T02:22:00Z</dcterms:created>
  <dcterms:modified xsi:type="dcterms:W3CDTF">2024-08-29T02:42:00Z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0x01010034145BE5AE52F3469964E817008C274F</vt:lpwstr>
  </property>
  <property fmtid="{D5CDD505-2E9C-101B-9397-08002B2CF9AE}" pid="3" name="MediaServiceImageTags">
    <vt:lpwstr/>
  </property>
</Properties>
</file>