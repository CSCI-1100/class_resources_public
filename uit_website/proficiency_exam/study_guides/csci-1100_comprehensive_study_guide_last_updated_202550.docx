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85D5A" w14:textId="08515AF6" w:rsidR="001E409E" w:rsidRPr="00A85C19" w:rsidRDefault="00FB651C" w:rsidP="609E7100">
      <w:pPr>
        <w:ind w:left="0"/>
        <w:jc w:val="center"/>
      </w:pPr>
      <w:r>
        <w:rPr>
          <w:noProof/>
        </w:rPr>
        <w:drawing>
          <wp:inline distT="0" distB="0" distL="0" distR="0" wp14:anchorId="341B368E" wp14:editId="570E812F">
            <wp:extent cx="3382661" cy="1401288"/>
            <wp:effectExtent l="0" t="0" r="8255" b="889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2661" cy="1401288"/>
                    </a:xfrm>
                    <a:prstGeom prst="rect">
                      <a:avLst/>
                    </a:prstGeom>
                  </pic:spPr>
                </pic:pic>
              </a:graphicData>
            </a:graphic>
          </wp:inline>
        </w:drawing>
      </w:r>
    </w:p>
    <w:p w14:paraId="63A2289F" w14:textId="0C985EDC" w:rsidR="001E409E" w:rsidRPr="00FB651C" w:rsidRDefault="00502F9A" w:rsidP="001E409E">
      <w:pPr>
        <w:pStyle w:val="Title"/>
        <w:spacing w:before="360" w:beforeAutospacing="0"/>
        <w:rPr>
          <w:color w:val="002060"/>
        </w:rPr>
      </w:pPr>
      <w:r w:rsidRPr="00FB651C">
        <w:rPr>
          <w:color w:val="002060"/>
        </w:rPr>
        <w:t xml:space="preserve">CSCI 1100 – </w:t>
      </w:r>
      <w:r w:rsidR="00927683" w:rsidRPr="00FB651C">
        <w:rPr>
          <w:color w:val="002060"/>
        </w:rPr>
        <w:t>Using Information Technology</w:t>
      </w:r>
    </w:p>
    <w:p w14:paraId="2626C5F0" w14:textId="580219BC" w:rsidR="000148F8" w:rsidRPr="00FB651C" w:rsidRDefault="000148F8" w:rsidP="001E409E">
      <w:pPr>
        <w:pStyle w:val="Title"/>
        <w:spacing w:before="360" w:beforeAutospacing="0"/>
        <w:rPr>
          <w:color w:val="002060"/>
        </w:rPr>
      </w:pPr>
      <w:r w:rsidRPr="00FB651C">
        <w:rPr>
          <w:color w:val="002060"/>
        </w:rPr>
        <w:t>Comprehensive Study Guide</w:t>
      </w:r>
    </w:p>
    <w:p w14:paraId="4573D796" w14:textId="023E9698" w:rsidR="00F14E0B" w:rsidRPr="002C36B8" w:rsidRDefault="00F14E0B" w:rsidP="002C36B8">
      <w:pPr>
        <w:pStyle w:val="Heading1"/>
      </w:pPr>
      <w:r w:rsidRPr="002C36B8">
        <w:t>Topics</w:t>
      </w:r>
    </w:p>
    <w:p w14:paraId="22DB7386" w14:textId="15DB72FD" w:rsidR="000148F8" w:rsidRPr="000148F8" w:rsidRDefault="00E23159" w:rsidP="000148F8">
      <w:pPr>
        <w:pStyle w:val="Heading2"/>
      </w:pPr>
      <w:r>
        <w:t>Information</w:t>
      </w:r>
      <w:r w:rsidR="000148F8" w:rsidRPr="000148F8">
        <w:t xml:space="preserve"> Literacy</w:t>
      </w:r>
    </w:p>
    <w:p w14:paraId="57EB8D95" w14:textId="77777777" w:rsidR="000148F8" w:rsidRPr="000148F8" w:rsidRDefault="000148F8" w:rsidP="000148F8">
      <w:pPr>
        <w:pStyle w:val="ListParagraph"/>
        <w:numPr>
          <w:ilvl w:val="0"/>
          <w:numId w:val="21"/>
        </w:numPr>
        <w:ind w:left="540"/>
      </w:pPr>
      <w:r w:rsidRPr="000148F8">
        <w:t>Evaluating online information</w:t>
      </w:r>
    </w:p>
    <w:p w14:paraId="02A365EC" w14:textId="77777777" w:rsidR="000148F8" w:rsidRPr="000148F8" w:rsidRDefault="000148F8" w:rsidP="000148F8">
      <w:pPr>
        <w:pStyle w:val="ListParagraph"/>
        <w:numPr>
          <w:ilvl w:val="0"/>
          <w:numId w:val="21"/>
        </w:numPr>
        <w:ind w:left="540"/>
      </w:pPr>
      <w:r w:rsidRPr="000148F8">
        <w:t>Critical thinking in the digital age</w:t>
      </w:r>
    </w:p>
    <w:p w14:paraId="5189CB93" w14:textId="77777777" w:rsidR="000148F8" w:rsidRPr="000148F8" w:rsidRDefault="000148F8" w:rsidP="000148F8">
      <w:pPr>
        <w:pStyle w:val="ListParagraph"/>
        <w:numPr>
          <w:ilvl w:val="0"/>
          <w:numId w:val="21"/>
        </w:numPr>
        <w:ind w:left="540"/>
      </w:pPr>
      <w:r w:rsidRPr="000148F8">
        <w:t>Navigating digital platforms and interfaces</w:t>
      </w:r>
    </w:p>
    <w:p w14:paraId="65BD1BAC" w14:textId="7F901C87" w:rsidR="000148F8" w:rsidRPr="000148F8" w:rsidRDefault="000148F8" w:rsidP="000148F8">
      <w:pPr>
        <w:pStyle w:val="ListParagraph"/>
        <w:numPr>
          <w:ilvl w:val="0"/>
          <w:numId w:val="21"/>
        </w:numPr>
        <w:ind w:left="540"/>
      </w:pPr>
      <w:r w:rsidRPr="000148F8">
        <w:t>Understanding digital trends and their impacts</w:t>
      </w:r>
    </w:p>
    <w:p w14:paraId="20118251" w14:textId="79187F7F" w:rsidR="000148F8" w:rsidRPr="000148F8" w:rsidRDefault="000148F8" w:rsidP="000148F8">
      <w:pPr>
        <w:pStyle w:val="Heading2"/>
      </w:pPr>
      <w:r w:rsidRPr="000148F8">
        <w:t>Tech Product Literacy</w:t>
      </w:r>
    </w:p>
    <w:p w14:paraId="5AC11A57" w14:textId="77777777" w:rsidR="000148F8" w:rsidRPr="000148F8" w:rsidRDefault="000148F8" w:rsidP="000148F8">
      <w:pPr>
        <w:pStyle w:val="ListParagraph"/>
        <w:numPr>
          <w:ilvl w:val="0"/>
          <w:numId w:val="21"/>
        </w:numPr>
        <w:ind w:left="540"/>
      </w:pPr>
      <w:r w:rsidRPr="000148F8">
        <w:t>Basic computer components</w:t>
      </w:r>
    </w:p>
    <w:p w14:paraId="3D1C6F4C" w14:textId="77777777" w:rsidR="000148F8" w:rsidRPr="000148F8" w:rsidRDefault="000148F8" w:rsidP="000148F8">
      <w:pPr>
        <w:pStyle w:val="ListParagraph"/>
        <w:numPr>
          <w:ilvl w:val="0"/>
          <w:numId w:val="21"/>
        </w:numPr>
        <w:ind w:left="540"/>
      </w:pPr>
      <w:r w:rsidRPr="000148F8">
        <w:t>Mobile device hardware</w:t>
      </w:r>
    </w:p>
    <w:p w14:paraId="06E67B79" w14:textId="77777777" w:rsidR="000148F8" w:rsidRPr="000148F8" w:rsidRDefault="000148F8" w:rsidP="000148F8">
      <w:pPr>
        <w:pStyle w:val="ListParagraph"/>
        <w:numPr>
          <w:ilvl w:val="0"/>
          <w:numId w:val="21"/>
        </w:numPr>
        <w:ind w:left="540"/>
      </w:pPr>
      <w:r w:rsidRPr="000148F8">
        <w:t>Peripheral devices and connectivity</w:t>
      </w:r>
    </w:p>
    <w:p w14:paraId="216DEF24" w14:textId="0969ADBE" w:rsidR="003729B5" w:rsidRDefault="000148F8" w:rsidP="003729B5">
      <w:pPr>
        <w:pStyle w:val="ListParagraph"/>
        <w:numPr>
          <w:ilvl w:val="0"/>
          <w:numId w:val="21"/>
        </w:numPr>
        <w:ind w:left="540"/>
      </w:pPr>
      <w:r w:rsidRPr="000148F8">
        <w:t>Troubleshooting common hardware issues</w:t>
      </w:r>
    </w:p>
    <w:p w14:paraId="09CF9065" w14:textId="77777777" w:rsidR="003729B5" w:rsidRPr="000148F8" w:rsidRDefault="003729B5" w:rsidP="003729B5">
      <w:pPr>
        <w:pStyle w:val="Heading2"/>
      </w:pPr>
      <w:r w:rsidRPr="000148F8">
        <w:t>Introduct</w:t>
      </w:r>
      <w:r>
        <w:t>ion to</w:t>
      </w:r>
      <w:r w:rsidRPr="000148F8">
        <w:t xml:space="preserve"> Programming</w:t>
      </w:r>
    </w:p>
    <w:p w14:paraId="7AE335E6" w14:textId="77777777" w:rsidR="003729B5" w:rsidRPr="000148F8" w:rsidRDefault="003729B5" w:rsidP="003729B5">
      <w:pPr>
        <w:pStyle w:val="ListParagraph"/>
        <w:numPr>
          <w:ilvl w:val="0"/>
          <w:numId w:val="21"/>
        </w:numPr>
        <w:ind w:left="540"/>
      </w:pPr>
      <w:r w:rsidRPr="000148F8">
        <w:t>Basic programming concepts</w:t>
      </w:r>
    </w:p>
    <w:p w14:paraId="7997B622" w14:textId="77777777" w:rsidR="003729B5" w:rsidRPr="000148F8" w:rsidRDefault="003729B5" w:rsidP="003729B5">
      <w:pPr>
        <w:pStyle w:val="ListParagraph"/>
        <w:numPr>
          <w:ilvl w:val="0"/>
          <w:numId w:val="21"/>
        </w:numPr>
        <w:ind w:left="540"/>
      </w:pPr>
      <w:r w:rsidRPr="000148F8">
        <w:t>Common programming languages overview</w:t>
      </w:r>
    </w:p>
    <w:p w14:paraId="4C3320AD" w14:textId="77777777" w:rsidR="003729B5" w:rsidRPr="000148F8" w:rsidRDefault="003729B5" w:rsidP="003729B5">
      <w:pPr>
        <w:pStyle w:val="ListParagraph"/>
        <w:numPr>
          <w:ilvl w:val="0"/>
          <w:numId w:val="21"/>
        </w:numPr>
        <w:ind w:left="540"/>
      </w:pPr>
      <w:r w:rsidRPr="000148F8">
        <w:t>Simple algorithm design</w:t>
      </w:r>
    </w:p>
    <w:p w14:paraId="6D0974D2" w14:textId="77777777" w:rsidR="003729B5" w:rsidRDefault="003729B5" w:rsidP="003729B5">
      <w:pPr>
        <w:pStyle w:val="ListParagraph"/>
        <w:numPr>
          <w:ilvl w:val="0"/>
          <w:numId w:val="21"/>
        </w:numPr>
        <w:ind w:left="540"/>
      </w:pPr>
      <w:r w:rsidRPr="000148F8">
        <w:t>Debugging basics</w:t>
      </w:r>
    </w:p>
    <w:p w14:paraId="2AF5502A" w14:textId="4151752F" w:rsidR="003729B5" w:rsidRPr="000148F8" w:rsidRDefault="003729B5" w:rsidP="003729B5">
      <w:pPr>
        <w:pStyle w:val="Heading2"/>
      </w:pPr>
      <w:r w:rsidRPr="000148F8">
        <w:t xml:space="preserve">Web </w:t>
      </w:r>
      <w:r>
        <w:t>Literacy</w:t>
      </w:r>
    </w:p>
    <w:p w14:paraId="20112B0F" w14:textId="77777777" w:rsidR="003729B5" w:rsidRPr="000148F8" w:rsidRDefault="003729B5" w:rsidP="003729B5">
      <w:pPr>
        <w:pStyle w:val="ListParagraph"/>
        <w:numPr>
          <w:ilvl w:val="0"/>
          <w:numId w:val="21"/>
        </w:numPr>
        <w:ind w:left="540"/>
      </w:pPr>
      <w:r w:rsidRPr="000148F8">
        <w:t>Roles of HTML, CSS, and browsers</w:t>
      </w:r>
    </w:p>
    <w:p w14:paraId="4DADA315" w14:textId="77777777" w:rsidR="003729B5" w:rsidRPr="000148F8" w:rsidRDefault="003729B5" w:rsidP="003729B5">
      <w:pPr>
        <w:pStyle w:val="ListParagraph"/>
        <w:numPr>
          <w:ilvl w:val="0"/>
          <w:numId w:val="21"/>
        </w:numPr>
        <w:ind w:left="540"/>
      </w:pPr>
      <w:r w:rsidRPr="000148F8">
        <w:t>HTML's function in webpage structure</w:t>
      </w:r>
    </w:p>
    <w:p w14:paraId="19564528" w14:textId="77777777" w:rsidR="003729B5" w:rsidRPr="000148F8" w:rsidRDefault="003729B5" w:rsidP="003729B5">
      <w:pPr>
        <w:pStyle w:val="ListParagraph"/>
        <w:numPr>
          <w:ilvl w:val="0"/>
          <w:numId w:val="21"/>
        </w:numPr>
        <w:ind w:left="540"/>
      </w:pPr>
      <w:r w:rsidRPr="000148F8">
        <w:t>CSS's role in styling webpages</w:t>
      </w:r>
    </w:p>
    <w:p w14:paraId="1DA7D1EC" w14:textId="77777777" w:rsidR="003729B5" w:rsidRPr="000148F8" w:rsidRDefault="003729B5" w:rsidP="003729B5">
      <w:pPr>
        <w:pStyle w:val="ListParagraph"/>
        <w:numPr>
          <w:ilvl w:val="0"/>
          <w:numId w:val="21"/>
        </w:numPr>
        <w:ind w:left="540"/>
      </w:pPr>
      <w:r w:rsidRPr="000148F8">
        <w:t>Browser responsibilities in rendering webpages</w:t>
      </w:r>
    </w:p>
    <w:p w14:paraId="05E9C191" w14:textId="4745B3B4" w:rsidR="009266CD" w:rsidRDefault="2E93C4CE" w:rsidP="609E7100">
      <w:pPr>
        <w:pStyle w:val="ListParagraph"/>
        <w:numPr>
          <w:ilvl w:val="0"/>
          <w:numId w:val="21"/>
        </w:numPr>
        <w:spacing w:before="0" w:after="160" w:line="278" w:lineRule="auto"/>
        <w:ind w:left="540"/>
      </w:pPr>
      <w:r>
        <w:t>Developer tools for inspecting and debugging</w:t>
      </w:r>
    </w:p>
    <w:p w14:paraId="26292045" w14:textId="1A2C8F08" w:rsidR="003729B5" w:rsidRPr="000148F8" w:rsidRDefault="003729B5" w:rsidP="009266CD">
      <w:pPr>
        <w:pStyle w:val="Heading2"/>
      </w:pPr>
      <w:r>
        <w:lastRenderedPageBreak/>
        <w:t xml:space="preserve">The </w:t>
      </w:r>
      <w:r w:rsidRPr="000148F8">
        <w:t>Connected World</w:t>
      </w:r>
    </w:p>
    <w:p w14:paraId="12C7AB98" w14:textId="77777777" w:rsidR="003729B5" w:rsidRPr="000148F8" w:rsidRDefault="003729B5" w:rsidP="003729B5">
      <w:pPr>
        <w:pStyle w:val="ListParagraph"/>
        <w:numPr>
          <w:ilvl w:val="0"/>
          <w:numId w:val="21"/>
        </w:numPr>
        <w:ind w:left="540"/>
      </w:pPr>
      <w:r w:rsidRPr="000148F8">
        <w:t>Basic network concepts</w:t>
      </w:r>
    </w:p>
    <w:p w14:paraId="110EA65C" w14:textId="77777777" w:rsidR="003729B5" w:rsidRPr="000148F8" w:rsidRDefault="003729B5" w:rsidP="003729B5">
      <w:pPr>
        <w:pStyle w:val="ListParagraph"/>
        <w:numPr>
          <w:ilvl w:val="0"/>
          <w:numId w:val="21"/>
        </w:numPr>
        <w:ind w:left="540"/>
      </w:pPr>
      <w:r w:rsidRPr="000148F8">
        <w:t>Types of networks (LAN, WAN, etc.)</w:t>
      </w:r>
    </w:p>
    <w:p w14:paraId="7A10DD7A" w14:textId="77777777" w:rsidR="003729B5" w:rsidRPr="000148F8" w:rsidRDefault="003729B5" w:rsidP="003729B5">
      <w:pPr>
        <w:pStyle w:val="ListParagraph"/>
        <w:numPr>
          <w:ilvl w:val="0"/>
          <w:numId w:val="21"/>
        </w:numPr>
        <w:ind w:left="540"/>
      </w:pPr>
      <w:r w:rsidRPr="000148F8">
        <w:t>Internet protocols</w:t>
      </w:r>
    </w:p>
    <w:p w14:paraId="740D8B27" w14:textId="2480A8AE" w:rsidR="003729B5" w:rsidRDefault="003729B5" w:rsidP="003729B5">
      <w:pPr>
        <w:pStyle w:val="ListParagraph"/>
        <w:numPr>
          <w:ilvl w:val="0"/>
          <w:numId w:val="21"/>
        </w:numPr>
        <w:ind w:left="540"/>
      </w:pPr>
      <w:r w:rsidRPr="000148F8">
        <w:t>Cloud computing basics</w:t>
      </w:r>
    </w:p>
    <w:p w14:paraId="54BA5EB0" w14:textId="55A6A1A3" w:rsidR="003729B5" w:rsidRDefault="003729B5" w:rsidP="003729B5">
      <w:pPr>
        <w:pStyle w:val="Heading2"/>
      </w:pPr>
      <w:r>
        <w:t>Data Literacy</w:t>
      </w:r>
    </w:p>
    <w:p w14:paraId="670859E6" w14:textId="27839111" w:rsidR="003729B5" w:rsidRDefault="003729B5" w:rsidP="003729B5">
      <w:pPr>
        <w:pStyle w:val="ListParagraph"/>
        <w:numPr>
          <w:ilvl w:val="0"/>
          <w:numId w:val="23"/>
        </w:numPr>
      </w:pPr>
      <w:r>
        <w:t>Understanding data sources and data types.</w:t>
      </w:r>
    </w:p>
    <w:p w14:paraId="0E7CC524" w14:textId="05792B2A" w:rsidR="003729B5" w:rsidRDefault="003729B5" w:rsidP="003729B5">
      <w:pPr>
        <w:pStyle w:val="ListParagraph"/>
        <w:numPr>
          <w:ilvl w:val="0"/>
          <w:numId w:val="23"/>
        </w:numPr>
      </w:pPr>
      <w:r>
        <w:t>Understanding the context in which data is used.</w:t>
      </w:r>
    </w:p>
    <w:p w14:paraId="6653B1B9" w14:textId="138700E7" w:rsidR="003729B5" w:rsidRDefault="003729B5" w:rsidP="003729B5">
      <w:pPr>
        <w:pStyle w:val="ListParagraph"/>
        <w:numPr>
          <w:ilvl w:val="0"/>
          <w:numId w:val="23"/>
        </w:numPr>
      </w:pPr>
      <w:r>
        <w:t>Basic knowledge of quantitative and qualitative data</w:t>
      </w:r>
      <w:r w:rsidR="0083573F">
        <w:t>,</w:t>
      </w:r>
      <w:r>
        <w:t xml:space="preserve"> the DIKW model, and</w:t>
      </w:r>
      <w:r w:rsidR="0083573F">
        <w:t xml:space="preserve"> how it relates to the data lifecycle.</w:t>
      </w:r>
    </w:p>
    <w:p w14:paraId="19DB7901" w14:textId="4801C321" w:rsidR="003729B5" w:rsidRDefault="003729B5" w:rsidP="003729B5">
      <w:pPr>
        <w:pStyle w:val="ListParagraph"/>
        <w:numPr>
          <w:ilvl w:val="0"/>
          <w:numId w:val="23"/>
        </w:numPr>
      </w:pPr>
      <w:r>
        <w:t>Accurately interpreting trends and behaviors and making informed inferences.</w:t>
      </w:r>
    </w:p>
    <w:p w14:paraId="1E9A4AEE" w14:textId="7EABD533" w:rsidR="0083573F" w:rsidRDefault="0083573F" w:rsidP="0083573F">
      <w:pPr>
        <w:pStyle w:val="ListParagraph"/>
        <w:numPr>
          <w:ilvl w:val="0"/>
          <w:numId w:val="23"/>
        </w:numPr>
      </w:pPr>
      <w:r>
        <w:t>Storytelling with data, how to use common chart types, and how charts are commonly manipulated.</w:t>
      </w:r>
    </w:p>
    <w:p w14:paraId="3613E14B" w14:textId="77777777" w:rsidR="0083573F" w:rsidRPr="000148F8" w:rsidRDefault="0083573F" w:rsidP="0083573F">
      <w:pPr>
        <w:pStyle w:val="Heading2"/>
      </w:pPr>
      <w:r w:rsidRPr="000148F8">
        <w:t>Digital Content Creation</w:t>
      </w:r>
    </w:p>
    <w:p w14:paraId="33B6D6A2" w14:textId="77777777" w:rsidR="0083573F" w:rsidRPr="000148F8" w:rsidRDefault="0083573F" w:rsidP="0083573F">
      <w:pPr>
        <w:pStyle w:val="ListParagraph"/>
        <w:numPr>
          <w:ilvl w:val="0"/>
          <w:numId w:val="21"/>
        </w:numPr>
        <w:ind w:left="540"/>
      </w:pPr>
      <w:r w:rsidRPr="000148F8">
        <w:t>Types of digital content (text, images, video, audio)</w:t>
      </w:r>
    </w:p>
    <w:p w14:paraId="0854DD45" w14:textId="77777777" w:rsidR="0083573F" w:rsidRPr="000148F8" w:rsidRDefault="0083573F" w:rsidP="0083573F">
      <w:pPr>
        <w:pStyle w:val="ListParagraph"/>
        <w:numPr>
          <w:ilvl w:val="0"/>
          <w:numId w:val="21"/>
        </w:numPr>
        <w:ind w:left="540"/>
      </w:pPr>
      <w:r w:rsidRPr="000148F8">
        <w:t>Basic principles of design</w:t>
      </w:r>
    </w:p>
    <w:p w14:paraId="3AB9606E" w14:textId="77777777" w:rsidR="0083573F" w:rsidRPr="000148F8" w:rsidRDefault="0083573F" w:rsidP="0083573F">
      <w:pPr>
        <w:pStyle w:val="ListParagraph"/>
        <w:numPr>
          <w:ilvl w:val="0"/>
          <w:numId w:val="21"/>
        </w:numPr>
        <w:ind w:left="540"/>
      </w:pPr>
      <w:r w:rsidRPr="000148F8">
        <w:t>Content creation tools and platforms</w:t>
      </w:r>
    </w:p>
    <w:p w14:paraId="3C8ADB82" w14:textId="423EFEB7" w:rsidR="0083573F" w:rsidRPr="003729B5" w:rsidRDefault="0083573F" w:rsidP="0083573F">
      <w:pPr>
        <w:pStyle w:val="ListParagraph"/>
        <w:numPr>
          <w:ilvl w:val="0"/>
          <w:numId w:val="21"/>
        </w:numPr>
        <w:ind w:left="540"/>
      </w:pPr>
      <w:r w:rsidRPr="000148F8">
        <w:t>Copyright and licensing for digital content</w:t>
      </w:r>
    </w:p>
    <w:p w14:paraId="5FFA8D4B" w14:textId="5BA7F04B" w:rsidR="000148F8" w:rsidRPr="000148F8" w:rsidRDefault="000148F8" w:rsidP="003729B5">
      <w:pPr>
        <w:pStyle w:val="Heading2"/>
      </w:pPr>
      <w:r w:rsidRPr="000148F8">
        <w:t>Artificial Intelligence and Machine Learning</w:t>
      </w:r>
    </w:p>
    <w:p w14:paraId="2A0B5375" w14:textId="77777777" w:rsidR="000148F8" w:rsidRPr="000148F8" w:rsidRDefault="000148F8" w:rsidP="000148F8">
      <w:pPr>
        <w:pStyle w:val="ListParagraph"/>
        <w:numPr>
          <w:ilvl w:val="0"/>
          <w:numId w:val="21"/>
        </w:numPr>
        <w:ind w:left="540"/>
      </w:pPr>
      <w:r w:rsidRPr="000148F8">
        <w:t>Basic AI concepts and terminology</w:t>
      </w:r>
    </w:p>
    <w:p w14:paraId="0F8D87D9" w14:textId="77777777" w:rsidR="000148F8" w:rsidRPr="000148F8" w:rsidRDefault="000148F8" w:rsidP="000148F8">
      <w:pPr>
        <w:pStyle w:val="ListParagraph"/>
        <w:numPr>
          <w:ilvl w:val="0"/>
          <w:numId w:val="21"/>
        </w:numPr>
        <w:ind w:left="540"/>
      </w:pPr>
      <w:r w:rsidRPr="000148F8">
        <w:t>Machine learning algorithms and applications</w:t>
      </w:r>
    </w:p>
    <w:p w14:paraId="43A1493A" w14:textId="77777777" w:rsidR="000148F8" w:rsidRPr="000148F8" w:rsidRDefault="000148F8" w:rsidP="000148F8">
      <w:pPr>
        <w:pStyle w:val="ListParagraph"/>
        <w:numPr>
          <w:ilvl w:val="0"/>
          <w:numId w:val="21"/>
        </w:numPr>
        <w:ind w:left="540"/>
      </w:pPr>
      <w:r w:rsidRPr="000148F8">
        <w:t>Ethical considerations in AI development</w:t>
      </w:r>
    </w:p>
    <w:p w14:paraId="1D831528" w14:textId="77777777" w:rsidR="000148F8" w:rsidRPr="000148F8" w:rsidRDefault="000148F8" w:rsidP="000148F8">
      <w:pPr>
        <w:pStyle w:val="ListParagraph"/>
        <w:numPr>
          <w:ilvl w:val="0"/>
          <w:numId w:val="21"/>
        </w:numPr>
        <w:ind w:left="540"/>
      </w:pPr>
      <w:r w:rsidRPr="000148F8">
        <w:t>AI's impact on various industries</w:t>
      </w:r>
    </w:p>
    <w:p w14:paraId="224670D0" w14:textId="57ED500A" w:rsidR="000148F8" w:rsidRPr="000148F8" w:rsidRDefault="000148F8" w:rsidP="003729B5">
      <w:pPr>
        <w:pStyle w:val="Heading2"/>
      </w:pPr>
      <w:r w:rsidRPr="000148F8">
        <w:t>Cybersecurity and Privacy</w:t>
      </w:r>
    </w:p>
    <w:p w14:paraId="0362AB24" w14:textId="77777777" w:rsidR="000148F8" w:rsidRPr="000148F8" w:rsidRDefault="000148F8" w:rsidP="000148F8">
      <w:pPr>
        <w:pStyle w:val="ListParagraph"/>
        <w:numPr>
          <w:ilvl w:val="0"/>
          <w:numId w:val="21"/>
        </w:numPr>
        <w:ind w:left="540"/>
      </w:pPr>
      <w:r w:rsidRPr="000148F8">
        <w:t>Common cyber threats</w:t>
      </w:r>
    </w:p>
    <w:p w14:paraId="7B4C33CE" w14:textId="77777777" w:rsidR="000148F8" w:rsidRPr="000148F8" w:rsidRDefault="000148F8" w:rsidP="000148F8">
      <w:pPr>
        <w:pStyle w:val="ListParagraph"/>
        <w:numPr>
          <w:ilvl w:val="0"/>
          <w:numId w:val="21"/>
        </w:numPr>
        <w:ind w:left="540"/>
      </w:pPr>
      <w:r w:rsidRPr="000148F8">
        <w:t>Best practices for online security</w:t>
      </w:r>
    </w:p>
    <w:p w14:paraId="356C5ABA" w14:textId="77777777" w:rsidR="000148F8" w:rsidRPr="000148F8" w:rsidRDefault="000148F8" w:rsidP="000148F8">
      <w:pPr>
        <w:pStyle w:val="ListParagraph"/>
        <w:numPr>
          <w:ilvl w:val="0"/>
          <w:numId w:val="21"/>
        </w:numPr>
        <w:ind w:left="540"/>
      </w:pPr>
      <w:r w:rsidRPr="000148F8">
        <w:t>Data privacy concepts</w:t>
      </w:r>
    </w:p>
    <w:p w14:paraId="18E152D6" w14:textId="77777777" w:rsidR="000148F8" w:rsidRPr="000148F8" w:rsidRDefault="000148F8" w:rsidP="000148F8">
      <w:pPr>
        <w:pStyle w:val="ListParagraph"/>
        <w:numPr>
          <w:ilvl w:val="0"/>
          <w:numId w:val="21"/>
        </w:numPr>
        <w:ind w:left="540"/>
      </w:pPr>
      <w:r w:rsidRPr="000148F8">
        <w:t>Password management and two-factor authentication</w:t>
      </w:r>
    </w:p>
    <w:p w14:paraId="1B03A1B5" w14:textId="77777777" w:rsidR="00F14E0B" w:rsidRPr="000148F8" w:rsidRDefault="00F14E0B" w:rsidP="00F14E0B">
      <w:pPr>
        <w:pStyle w:val="Heading2"/>
      </w:pPr>
      <w:r w:rsidRPr="000148F8">
        <w:t>Emerging Technologies</w:t>
      </w:r>
    </w:p>
    <w:p w14:paraId="755F5AA4" w14:textId="77777777" w:rsidR="00F14E0B" w:rsidRPr="000148F8" w:rsidRDefault="00F14E0B" w:rsidP="00F14E0B">
      <w:pPr>
        <w:pStyle w:val="ListParagraph"/>
        <w:numPr>
          <w:ilvl w:val="0"/>
          <w:numId w:val="21"/>
        </w:numPr>
        <w:ind w:left="540"/>
      </w:pPr>
      <w:r w:rsidRPr="000148F8">
        <w:t>Overview of current emerging tech (e.g., IoT, blockchain, VR/AR)</w:t>
      </w:r>
    </w:p>
    <w:p w14:paraId="66254721" w14:textId="77777777" w:rsidR="00F14E0B" w:rsidRPr="000148F8" w:rsidRDefault="00F14E0B" w:rsidP="00F14E0B">
      <w:pPr>
        <w:pStyle w:val="ListParagraph"/>
        <w:numPr>
          <w:ilvl w:val="0"/>
          <w:numId w:val="21"/>
        </w:numPr>
        <w:ind w:left="540"/>
      </w:pPr>
      <w:r w:rsidRPr="000148F8">
        <w:t>Potential impacts on society and industry</w:t>
      </w:r>
    </w:p>
    <w:p w14:paraId="3F269913" w14:textId="77777777" w:rsidR="00F14E0B" w:rsidRPr="000148F8" w:rsidRDefault="00F14E0B" w:rsidP="00F14E0B">
      <w:pPr>
        <w:pStyle w:val="ListParagraph"/>
        <w:numPr>
          <w:ilvl w:val="0"/>
          <w:numId w:val="21"/>
        </w:numPr>
        <w:ind w:left="540"/>
      </w:pPr>
      <w:r w:rsidRPr="000148F8">
        <w:t>Ethical considerations of new technologies</w:t>
      </w:r>
    </w:p>
    <w:p w14:paraId="46CB50CF" w14:textId="5D28A310" w:rsidR="009266CD" w:rsidRDefault="00F14E0B" w:rsidP="00F14E0B">
      <w:pPr>
        <w:pStyle w:val="ListParagraph"/>
        <w:numPr>
          <w:ilvl w:val="0"/>
          <w:numId w:val="21"/>
        </w:numPr>
        <w:ind w:left="540"/>
      </w:pPr>
      <w:r w:rsidRPr="000148F8">
        <w:lastRenderedPageBreak/>
        <w:t>Future trends in technology</w:t>
      </w:r>
    </w:p>
    <w:p w14:paraId="1733973D" w14:textId="0675131C" w:rsidR="000148F8" w:rsidRPr="000148F8" w:rsidRDefault="6A17036D" w:rsidP="609E7100">
      <w:pPr>
        <w:pStyle w:val="Heading2"/>
        <w:spacing w:before="0" w:after="160" w:line="278" w:lineRule="auto"/>
        <w:ind w:left="0"/>
      </w:pPr>
      <w:r>
        <w:t>Digital Citizenship</w:t>
      </w:r>
    </w:p>
    <w:p w14:paraId="313DBB2E" w14:textId="77777777" w:rsidR="000148F8" w:rsidRPr="000148F8" w:rsidRDefault="000148F8" w:rsidP="000148F8">
      <w:pPr>
        <w:pStyle w:val="ListParagraph"/>
        <w:numPr>
          <w:ilvl w:val="0"/>
          <w:numId w:val="21"/>
        </w:numPr>
        <w:ind w:left="540"/>
      </w:pPr>
      <w:r w:rsidRPr="000148F8">
        <w:t>Online etiquette and communication</w:t>
      </w:r>
    </w:p>
    <w:p w14:paraId="28429A25" w14:textId="77777777" w:rsidR="000148F8" w:rsidRPr="000148F8" w:rsidRDefault="000148F8" w:rsidP="000148F8">
      <w:pPr>
        <w:pStyle w:val="ListParagraph"/>
        <w:numPr>
          <w:ilvl w:val="0"/>
          <w:numId w:val="21"/>
        </w:numPr>
        <w:ind w:left="540"/>
      </w:pPr>
      <w:r w:rsidRPr="000148F8">
        <w:t>Digital footprint awareness</w:t>
      </w:r>
    </w:p>
    <w:p w14:paraId="7E1D8D0D" w14:textId="77777777" w:rsidR="00F14E0B" w:rsidRDefault="000148F8" w:rsidP="00F14E0B">
      <w:pPr>
        <w:pStyle w:val="ListParagraph"/>
        <w:numPr>
          <w:ilvl w:val="0"/>
          <w:numId w:val="21"/>
        </w:numPr>
        <w:ind w:left="540"/>
      </w:pPr>
      <w:r w:rsidRPr="000148F8">
        <w:t>Responsible use of social media</w:t>
      </w:r>
    </w:p>
    <w:p w14:paraId="2D841B20" w14:textId="77777777" w:rsidR="00F14E0B" w:rsidRDefault="000148F8" w:rsidP="00F14E0B">
      <w:pPr>
        <w:pStyle w:val="ListParagraph"/>
        <w:numPr>
          <w:ilvl w:val="0"/>
          <w:numId w:val="21"/>
        </w:numPr>
        <w:ind w:left="540"/>
      </w:pPr>
      <w:r w:rsidRPr="00F14E0B">
        <w:t>Copyright and fair use in the digital world</w:t>
      </w:r>
    </w:p>
    <w:p w14:paraId="7D5377B0" w14:textId="24C2CAA0" w:rsidR="003729B5" w:rsidRPr="00F14E0B" w:rsidRDefault="003729B5" w:rsidP="00F14E0B">
      <w:pPr>
        <w:pStyle w:val="Heading2"/>
      </w:pPr>
      <w:r w:rsidRPr="00F14E0B">
        <w:t>Tools For Technology: Microsoft Office Suite</w:t>
      </w:r>
    </w:p>
    <w:p w14:paraId="06238783" w14:textId="77777777" w:rsidR="003729B5" w:rsidRPr="000148F8" w:rsidRDefault="003729B5" w:rsidP="003729B5">
      <w:pPr>
        <w:pStyle w:val="Heading3"/>
      </w:pPr>
      <w:r w:rsidRPr="000148F8">
        <w:t>Microsoft Word</w:t>
      </w:r>
    </w:p>
    <w:p w14:paraId="1C1267B6" w14:textId="77777777" w:rsidR="003729B5" w:rsidRPr="000148F8" w:rsidRDefault="003729B5" w:rsidP="003729B5">
      <w:pPr>
        <w:pStyle w:val="ListParagraph"/>
        <w:numPr>
          <w:ilvl w:val="0"/>
          <w:numId w:val="21"/>
        </w:numPr>
      </w:pPr>
      <w:r w:rsidRPr="000148F8">
        <w:t>Basic document operations (saving, file formats)</w:t>
      </w:r>
    </w:p>
    <w:p w14:paraId="092170A9" w14:textId="77777777" w:rsidR="003729B5" w:rsidRPr="000148F8" w:rsidRDefault="003729B5" w:rsidP="003729B5">
      <w:pPr>
        <w:pStyle w:val="ListParagraph"/>
        <w:numPr>
          <w:ilvl w:val="0"/>
          <w:numId w:val="21"/>
        </w:numPr>
      </w:pPr>
      <w:r w:rsidRPr="000148F8">
        <w:t>Text formatting and styling</w:t>
      </w:r>
    </w:p>
    <w:p w14:paraId="62EBB811" w14:textId="77777777" w:rsidR="003729B5" w:rsidRPr="000148F8" w:rsidRDefault="003729B5" w:rsidP="003729B5">
      <w:pPr>
        <w:pStyle w:val="ListParagraph"/>
        <w:numPr>
          <w:ilvl w:val="0"/>
          <w:numId w:val="21"/>
        </w:numPr>
      </w:pPr>
      <w:r w:rsidRPr="000148F8">
        <w:t>Page layout and orientation</w:t>
      </w:r>
    </w:p>
    <w:p w14:paraId="4E380933" w14:textId="77777777" w:rsidR="003729B5" w:rsidRPr="000148F8" w:rsidRDefault="003729B5" w:rsidP="003729B5">
      <w:pPr>
        <w:pStyle w:val="ListParagraph"/>
        <w:numPr>
          <w:ilvl w:val="0"/>
          <w:numId w:val="21"/>
        </w:numPr>
      </w:pPr>
      <w:r w:rsidRPr="000148F8">
        <w:t>Find and Replace functionality</w:t>
      </w:r>
    </w:p>
    <w:p w14:paraId="56C5C9A9" w14:textId="77777777" w:rsidR="003729B5" w:rsidRDefault="003729B5" w:rsidP="003729B5">
      <w:pPr>
        <w:pStyle w:val="ListParagraph"/>
        <w:numPr>
          <w:ilvl w:val="0"/>
          <w:numId w:val="21"/>
        </w:numPr>
      </w:pPr>
      <w:r w:rsidRPr="000148F8">
        <w:t>Headers, footers, and page numbers</w:t>
      </w:r>
    </w:p>
    <w:p w14:paraId="329EFC98" w14:textId="01E0B037" w:rsidR="0049066A" w:rsidRPr="000148F8" w:rsidRDefault="0049066A" w:rsidP="003729B5">
      <w:pPr>
        <w:pStyle w:val="ListParagraph"/>
        <w:numPr>
          <w:ilvl w:val="0"/>
          <w:numId w:val="21"/>
        </w:numPr>
      </w:pPr>
      <w:r>
        <w:t xml:space="preserve">Using grammar checking, citation tooling, and table of contents. </w:t>
      </w:r>
    </w:p>
    <w:p w14:paraId="7CD633F4" w14:textId="77777777" w:rsidR="003729B5" w:rsidRPr="000148F8" w:rsidRDefault="003729B5" w:rsidP="003729B5">
      <w:pPr>
        <w:pStyle w:val="Heading3"/>
      </w:pPr>
      <w:r w:rsidRPr="000148F8">
        <w:t>Microsoft PowerPoint</w:t>
      </w:r>
    </w:p>
    <w:p w14:paraId="4094167F" w14:textId="77777777" w:rsidR="003729B5" w:rsidRPr="000148F8" w:rsidRDefault="003729B5" w:rsidP="003729B5">
      <w:pPr>
        <w:pStyle w:val="ListParagraph"/>
        <w:numPr>
          <w:ilvl w:val="0"/>
          <w:numId w:val="21"/>
        </w:numPr>
      </w:pPr>
      <w:r w:rsidRPr="000148F8">
        <w:t>Creating and editing slides</w:t>
      </w:r>
    </w:p>
    <w:p w14:paraId="0C2FCD8C" w14:textId="77777777" w:rsidR="003729B5" w:rsidRPr="000148F8" w:rsidRDefault="003729B5" w:rsidP="003729B5">
      <w:pPr>
        <w:pStyle w:val="ListParagraph"/>
        <w:numPr>
          <w:ilvl w:val="0"/>
          <w:numId w:val="21"/>
        </w:numPr>
      </w:pPr>
      <w:r w:rsidRPr="000148F8">
        <w:t>Adding and formatting text, images, and multimedia</w:t>
      </w:r>
    </w:p>
    <w:p w14:paraId="20ED2B4F" w14:textId="2F6412EC" w:rsidR="003729B5" w:rsidRDefault="003729B5" w:rsidP="003729B5">
      <w:pPr>
        <w:pStyle w:val="ListParagraph"/>
        <w:numPr>
          <w:ilvl w:val="0"/>
          <w:numId w:val="21"/>
        </w:numPr>
      </w:pPr>
      <w:r w:rsidRPr="000148F8">
        <w:t>Applying themes</w:t>
      </w:r>
      <w:r w:rsidR="005E4718">
        <w:t xml:space="preserve"> and </w:t>
      </w:r>
      <w:r w:rsidRPr="000148F8">
        <w:t>designs</w:t>
      </w:r>
    </w:p>
    <w:p w14:paraId="28AA1635" w14:textId="4BD234C0" w:rsidR="005E4718" w:rsidRPr="000148F8" w:rsidRDefault="005E4718" w:rsidP="003729B5">
      <w:pPr>
        <w:pStyle w:val="ListParagraph"/>
        <w:numPr>
          <w:ilvl w:val="0"/>
          <w:numId w:val="21"/>
        </w:numPr>
      </w:pPr>
      <w:r>
        <w:t>Customizing the design through the Slide Master</w:t>
      </w:r>
    </w:p>
    <w:p w14:paraId="45A3390F" w14:textId="2ACA022E" w:rsidR="003729B5" w:rsidRPr="000148F8" w:rsidRDefault="005E4718" w:rsidP="003729B5">
      <w:pPr>
        <w:pStyle w:val="ListParagraph"/>
        <w:numPr>
          <w:ilvl w:val="0"/>
          <w:numId w:val="21"/>
        </w:numPr>
      </w:pPr>
      <w:r>
        <w:t>Applying</w:t>
      </w:r>
      <w:r w:rsidR="003729B5" w:rsidRPr="000148F8">
        <w:t xml:space="preserve"> transitions and animations</w:t>
      </w:r>
    </w:p>
    <w:p w14:paraId="21D0D99B" w14:textId="77777777" w:rsidR="003729B5" w:rsidRPr="000148F8" w:rsidRDefault="003729B5" w:rsidP="003729B5">
      <w:pPr>
        <w:pStyle w:val="ListParagraph"/>
        <w:numPr>
          <w:ilvl w:val="0"/>
          <w:numId w:val="21"/>
        </w:numPr>
      </w:pPr>
      <w:r w:rsidRPr="000148F8">
        <w:t>Presenting slideshows</w:t>
      </w:r>
    </w:p>
    <w:p w14:paraId="6438CB06" w14:textId="77777777" w:rsidR="003729B5" w:rsidRPr="000148F8" w:rsidRDefault="003729B5" w:rsidP="003729B5">
      <w:pPr>
        <w:pStyle w:val="Heading3"/>
      </w:pPr>
      <w:r w:rsidRPr="000148F8">
        <w:t>Microsoft Excel</w:t>
      </w:r>
    </w:p>
    <w:p w14:paraId="71D19C76" w14:textId="77777777" w:rsidR="003729B5" w:rsidRPr="000148F8" w:rsidRDefault="003729B5" w:rsidP="003729B5">
      <w:pPr>
        <w:pStyle w:val="ListParagraph"/>
        <w:numPr>
          <w:ilvl w:val="0"/>
          <w:numId w:val="21"/>
        </w:numPr>
      </w:pPr>
      <w:r w:rsidRPr="000148F8">
        <w:t>Basic spreadsheet operations</w:t>
      </w:r>
    </w:p>
    <w:p w14:paraId="116C61AB" w14:textId="6751F0DF" w:rsidR="003729B5" w:rsidRPr="000148F8" w:rsidRDefault="003729B5" w:rsidP="003729B5">
      <w:pPr>
        <w:pStyle w:val="ListParagraph"/>
        <w:numPr>
          <w:ilvl w:val="0"/>
          <w:numId w:val="21"/>
        </w:numPr>
      </w:pPr>
      <w:r w:rsidRPr="000148F8">
        <w:t>Entering</w:t>
      </w:r>
      <w:r w:rsidR="005E4718">
        <w:t xml:space="preserve">, </w:t>
      </w:r>
      <w:r w:rsidRPr="000148F8">
        <w:t>formatting</w:t>
      </w:r>
      <w:r w:rsidR="005E4718">
        <w:t xml:space="preserve">, and transforming </w:t>
      </w:r>
      <w:r w:rsidRPr="000148F8">
        <w:t>data</w:t>
      </w:r>
    </w:p>
    <w:p w14:paraId="05EB87E9" w14:textId="77777777" w:rsidR="003729B5" w:rsidRPr="000148F8" w:rsidRDefault="003729B5" w:rsidP="003729B5">
      <w:pPr>
        <w:pStyle w:val="ListParagraph"/>
        <w:numPr>
          <w:ilvl w:val="0"/>
          <w:numId w:val="21"/>
        </w:numPr>
      </w:pPr>
      <w:r w:rsidRPr="000148F8">
        <w:t>Using formulas and functions</w:t>
      </w:r>
    </w:p>
    <w:p w14:paraId="4809E091" w14:textId="77777777" w:rsidR="00C43EA3" w:rsidRDefault="003729B5" w:rsidP="00C43EA3">
      <w:pPr>
        <w:pStyle w:val="ListParagraph"/>
        <w:numPr>
          <w:ilvl w:val="0"/>
          <w:numId w:val="21"/>
        </w:numPr>
        <w:sectPr w:rsidR="00C43EA3" w:rsidSect="00B50492">
          <w:headerReference w:type="default" r:id="rId11"/>
          <w:footerReference w:type="default" r:id="rId12"/>
          <w:pgSz w:w="12240" w:h="15840"/>
          <w:pgMar w:top="576" w:right="2074" w:bottom="1440" w:left="1440" w:header="720" w:footer="720" w:gutter="0"/>
          <w:pgBorders w:offsetFrom="page">
            <w:top w:val="single" w:sz="12" w:space="24" w:color="00377A"/>
            <w:left w:val="single" w:sz="12" w:space="24" w:color="00377A"/>
            <w:bottom w:val="single" w:sz="12" w:space="24" w:color="00377A"/>
            <w:right w:val="single" w:sz="12" w:space="24" w:color="00377A"/>
          </w:pgBorders>
          <w:cols w:space="720"/>
          <w:docGrid w:linePitch="408"/>
        </w:sectPr>
      </w:pPr>
      <w:r w:rsidRPr="000148F8">
        <w:t>Creating charts and graphs</w:t>
      </w:r>
    </w:p>
    <w:p w14:paraId="57BFEF4F" w14:textId="3FC3ACC5" w:rsidR="000148F8" w:rsidRDefault="00F14E0B" w:rsidP="002C36B8">
      <w:pPr>
        <w:pStyle w:val="Heading1"/>
        <w:spacing w:before="0" w:beforeAutospacing="0"/>
      </w:pPr>
      <w:r>
        <w:lastRenderedPageBreak/>
        <w:t>Sample Questions</w:t>
      </w:r>
    </w:p>
    <w:p w14:paraId="491F83C7" w14:textId="3A60E87D" w:rsidR="00F33AEC" w:rsidRDefault="009E0A25" w:rsidP="00F33AEC">
      <w:r>
        <w:t>The sets of multiple-choice questions provided below</w:t>
      </w:r>
      <w:r w:rsidR="00506326">
        <w:t xml:space="preserve"> are similar in content to questions that are featured on the proficiency exam, however, th</w:t>
      </w:r>
      <w:r>
        <w:t>ese</w:t>
      </w:r>
      <w:r w:rsidR="00506326">
        <w:t xml:space="preserve"> question set</w:t>
      </w:r>
      <w:r>
        <w:t>s</w:t>
      </w:r>
      <w:r w:rsidR="00506326">
        <w:t xml:space="preserve"> do not reflect the complete set of concepts and knowledge </w:t>
      </w:r>
      <w:r>
        <w:t>covered in the topics we teach in CSCI 1100 or that we feature in the proficiency exam. While reviewing these questions can contribute to your success on the proficiency exam, familiarity with the topics</w:t>
      </w:r>
      <w:r w:rsidR="00554911">
        <w:t xml:space="preserve"> as they are </w:t>
      </w:r>
      <w:r w:rsidR="00760150">
        <w:t>described above is</w:t>
      </w:r>
      <w:r>
        <w:t xml:space="preserve"> necessary for that success.</w:t>
      </w:r>
    </w:p>
    <w:p w14:paraId="3A63F774" w14:textId="0107A4DC" w:rsidR="00F33AEC" w:rsidRDefault="0082762B" w:rsidP="00F33AEC">
      <w:pPr>
        <w:pStyle w:val="Heading2"/>
      </w:pPr>
      <w:r>
        <w:t>Information</w:t>
      </w:r>
      <w:r w:rsidR="00F33AEC">
        <w:t xml:space="preserve"> Literacy Questions</w:t>
      </w:r>
    </w:p>
    <w:p w14:paraId="200A44EA" w14:textId="037C0D86" w:rsidR="00F33AEC" w:rsidRDefault="00F33AEC" w:rsidP="00F33AEC">
      <w:r>
        <w:t>1. What is the term for the ability to identify false or misleading information online?</w:t>
      </w:r>
    </w:p>
    <w:p w14:paraId="45029901" w14:textId="77777777" w:rsidR="00F33AEC" w:rsidRDefault="00F33AEC" w:rsidP="00F33AEC">
      <w:r>
        <w:t xml:space="preserve">    a) Digital detective</w:t>
      </w:r>
    </w:p>
    <w:p w14:paraId="0FB48698" w14:textId="77777777" w:rsidR="00F33AEC" w:rsidRDefault="00F33AEC" w:rsidP="00F33AEC">
      <w:r>
        <w:t xml:space="preserve">    b) Information literacy</w:t>
      </w:r>
    </w:p>
    <w:p w14:paraId="1B9C36C9" w14:textId="77777777" w:rsidR="00F33AEC" w:rsidRDefault="00F33AEC" w:rsidP="00F33AEC">
      <w:r>
        <w:t xml:space="preserve">    c) Cyber skepticism</w:t>
      </w:r>
    </w:p>
    <w:p w14:paraId="52EE6E06" w14:textId="77777777" w:rsidR="00F33AEC" w:rsidRDefault="00F33AEC" w:rsidP="00F33AEC">
      <w:r>
        <w:t xml:space="preserve">    d) Web wisdom</w:t>
      </w:r>
    </w:p>
    <w:p w14:paraId="1FFFAE14" w14:textId="77777777" w:rsidR="00F33AEC" w:rsidRDefault="00F33AEC" w:rsidP="00F33AEC"/>
    <w:p w14:paraId="2EC5FD33" w14:textId="57DD1233" w:rsidR="00F33AEC" w:rsidRDefault="00F33AEC" w:rsidP="00F33AEC">
      <w:r>
        <w:t xml:space="preserve">2. </w:t>
      </w:r>
      <w:r w:rsidR="0082762B">
        <w:t>According to the SIFT method, what should you do first when encountering potentially questionable information?</w:t>
      </w:r>
    </w:p>
    <w:p w14:paraId="7C8F4F63" w14:textId="38FE6914" w:rsidR="00F33AEC" w:rsidRDefault="00F33AEC" w:rsidP="00F33AEC">
      <w:r>
        <w:t xml:space="preserve">    a) </w:t>
      </w:r>
      <w:r w:rsidR="0082762B">
        <w:t>Immediately investigate the source</w:t>
      </w:r>
    </w:p>
    <w:p w14:paraId="20E57C35" w14:textId="3042F3A0" w:rsidR="00F33AEC" w:rsidRDefault="00F33AEC" w:rsidP="00F33AEC">
      <w:r>
        <w:t xml:space="preserve">    b) </w:t>
      </w:r>
      <w:r w:rsidR="0082762B">
        <w:t>Stop and check your emotional response</w:t>
      </w:r>
    </w:p>
    <w:p w14:paraId="1EDABED2" w14:textId="72AA4E7E" w:rsidR="00F33AEC" w:rsidRDefault="00F33AEC" w:rsidP="00F33AEC">
      <w:r>
        <w:t xml:space="preserve">    c) </w:t>
      </w:r>
      <w:r w:rsidR="0082762B">
        <w:t>Find better coverage from other sources</w:t>
      </w:r>
    </w:p>
    <w:p w14:paraId="48D72F4B" w14:textId="6F27ADEC" w:rsidR="00F33AEC" w:rsidRDefault="00F33AEC" w:rsidP="00F33AEC">
      <w:r>
        <w:t xml:space="preserve">    d) T</w:t>
      </w:r>
      <w:r w:rsidR="0082762B">
        <w:t>race the information or claim back to its origin</w:t>
      </w:r>
    </w:p>
    <w:p w14:paraId="023E2226" w14:textId="77777777" w:rsidR="00F33AEC" w:rsidRDefault="00F33AEC" w:rsidP="00F33AEC"/>
    <w:p w14:paraId="24B0AD60" w14:textId="7F671ED1" w:rsidR="00F33AEC" w:rsidRDefault="00F33AEC" w:rsidP="00F33AEC">
      <w:r>
        <w:t xml:space="preserve">3. </w:t>
      </w:r>
      <w:r w:rsidR="0082762B">
        <w:t>According to research on social media, which type of information spreads faster?</w:t>
      </w:r>
    </w:p>
    <w:p w14:paraId="3C13BB83" w14:textId="77777777" w:rsidR="0082762B" w:rsidRDefault="0082762B" w:rsidP="0082762B">
      <w:pPr>
        <w:ind w:left="450"/>
      </w:pPr>
      <w:r w:rsidRPr="0082762B">
        <w:t>a) Factual, well-researched content</w:t>
      </w:r>
    </w:p>
    <w:p w14:paraId="648784D5" w14:textId="7CD9F407" w:rsidR="003E4D4A" w:rsidRDefault="003E4D4A" w:rsidP="003E4D4A">
      <w:pPr>
        <w:ind w:left="450"/>
      </w:pPr>
      <w:r>
        <w:t>b</w:t>
      </w:r>
      <w:r w:rsidRPr="0082762B">
        <w:t>) Content from verified accounts only</w:t>
      </w:r>
    </w:p>
    <w:p w14:paraId="0822879B" w14:textId="406B8E6C" w:rsidR="0082762B" w:rsidRDefault="003E4D4A" w:rsidP="0082762B">
      <w:pPr>
        <w:ind w:left="450"/>
      </w:pPr>
      <w:r>
        <w:t>c</w:t>
      </w:r>
      <w:r w:rsidR="0082762B" w:rsidRPr="0082762B">
        <w:t>) Emotional content, regardless of accuracy</w:t>
      </w:r>
    </w:p>
    <w:p w14:paraId="4971A245" w14:textId="65471309" w:rsidR="00F33AEC" w:rsidRDefault="0082762B" w:rsidP="0082762B">
      <w:pPr>
        <w:ind w:left="450"/>
      </w:pPr>
      <w:r w:rsidRPr="0082762B">
        <w:t>d) Content with multiple sources cited</w:t>
      </w:r>
    </w:p>
    <w:p w14:paraId="45CCFC47" w14:textId="77777777" w:rsidR="0082762B" w:rsidRDefault="0082762B" w:rsidP="0082762B">
      <w:pPr>
        <w:ind w:left="0"/>
      </w:pPr>
    </w:p>
    <w:p w14:paraId="276B17A5" w14:textId="417D87CB" w:rsidR="00F33AEC" w:rsidRDefault="00F33AEC" w:rsidP="00F33AEC">
      <w:r>
        <w:t xml:space="preserve">4. </w:t>
      </w:r>
      <w:r w:rsidR="0082762B" w:rsidRPr="0082762B">
        <w:t>Which SIFT step involves opening new tabs to search for information about the source</w:t>
      </w:r>
      <w:r w:rsidR="0082762B">
        <w:t>?</w:t>
      </w:r>
    </w:p>
    <w:p w14:paraId="43D680EA" w14:textId="77777777" w:rsidR="0082762B" w:rsidRDefault="0082762B" w:rsidP="0082762B">
      <w:pPr>
        <w:ind w:left="450"/>
      </w:pPr>
      <w:r w:rsidRPr="0082762B">
        <w:t>a) Stop</w:t>
      </w:r>
    </w:p>
    <w:p w14:paraId="09670B1A" w14:textId="0F301D08" w:rsidR="0082762B" w:rsidRDefault="0082762B" w:rsidP="0082762B">
      <w:pPr>
        <w:ind w:left="450"/>
      </w:pPr>
      <w:r w:rsidRPr="0082762B">
        <w:t>b) Investigate the source</w:t>
      </w:r>
    </w:p>
    <w:p w14:paraId="19E947F7" w14:textId="77777777" w:rsidR="0082762B" w:rsidRDefault="0082762B" w:rsidP="0082762B">
      <w:pPr>
        <w:ind w:left="450"/>
      </w:pPr>
      <w:r w:rsidRPr="0082762B">
        <w:lastRenderedPageBreak/>
        <w:t>c) Find better coverage</w:t>
      </w:r>
    </w:p>
    <w:p w14:paraId="5D0FDBE1" w14:textId="39E8253C" w:rsidR="00F33AEC" w:rsidRDefault="0082762B" w:rsidP="0082762B">
      <w:pPr>
        <w:ind w:left="450"/>
      </w:pPr>
      <w:r w:rsidRPr="0082762B">
        <w:t>d) Trace claims, quotes, and media to the original context</w:t>
      </w:r>
    </w:p>
    <w:p w14:paraId="68C232D6" w14:textId="77777777" w:rsidR="0082762B" w:rsidRDefault="0082762B" w:rsidP="00F33AEC"/>
    <w:p w14:paraId="44733329" w14:textId="5F1D1BBC" w:rsidR="00F33AEC" w:rsidRDefault="00F33AEC" w:rsidP="00F33AEC">
      <w:r>
        <w:t xml:space="preserve">5. </w:t>
      </w:r>
      <w:r w:rsidR="0082762B" w:rsidRPr="0082762B">
        <w:t xml:space="preserve">When </w:t>
      </w:r>
      <w:proofErr w:type="gramStart"/>
      <w:r w:rsidR="0082762B" w:rsidRPr="0082762B">
        <w:t>applying</w:t>
      </w:r>
      <w:proofErr w:type="gramEnd"/>
      <w:r w:rsidR="0082762B" w:rsidRPr="0082762B">
        <w:t xml:space="preserve"> the "Trace" step of SIFT, what are you primarily trying to do?</w:t>
      </w:r>
    </w:p>
    <w:p w14:paraId="5DAA5FE2" w14:textId="77777777" w:rsidR="0082762B" w:rsidRPr="0082762B" w:rsidRDefault="0082762B" w:rsidP="0082762B">
      <w:pPr>
        <w:ind w:left="450"/>
      </w:pPr>
      <w:r w:rsidRPr="0082762B">
        <w:t>a) Follow the author's social media accounts</w:t>
      </w:r>
    </w:p>
    <w:p w14:paraId="6C2D4594" w14:textId="77777777" w:rsidR="0082762B" w:rsidRPr="0082762B" w:rsidRDefault="0082762B" w:rsidP="0082762B">
      <w:pPr>
        <w:ind w:left="450"/>
      </w:pPr>
      <w:r w:rsidRPr="0082762B">
        <w:t>b) Find the original source of claims, quotes, or media</w:t>
      </w:r>
    </w:p>
    <w:p w14:paraId="1FD32EDC" w14:textId="77777777" w:rsidR="0082762B" w:rsidRPr="0082762B" w:rsidRDefault="0082762B" w:rsidP="0082762B">
      <w:pPr>
        <w:ind w:left="450"/>
      </w:pPr>
      <w:r w:rsidRPr="0082762B">
        <w:t>c) Track how many times the information has been shared</w:t>
      </w:r>
    </w:p>
    <w:p w14:paraId="78635FF0" w14:textId="03B97D93" w:rsidR="0082762B" w:rsidRDefault="0082762B" w:rsidP="0082762B">
      <w:pPr>
        <w:ind w:left="450"/>
      </w:pPr>
      <w:r w:rsidRPr="0082762B">
        <w:t>d) Trace the IP address of the website</w:t>
      </w:r>
    </w:p>
    <w:p w14:paraId="69633ABB" w14:textId="0531555F" w:rsidR="00F33AEC" w:rsidRDefault="003E4D4A" w:rsidP="00F33AEC">
      <w:pPr>
        <w:pStyle w:val="Heading2"/>
      </w:pPr>
      <w:r>
        <w:t>Information</w:t>
      </w:r>
      <w:r w:rsidR="00F33AEC">
        <w:t xml:space="preserve"> Literacy Answer Key</w:t>
      </w:r>
    </w:p>
    <w:p w14:paraId="381E07E7" w14:textId="324AC8F8" w:rsidR="00F33AEC" w:rsidRDefault="00592FD6" w:rsidP="00F33AEC">
      <w:r>
        <w:t>1</w:t>
      </w:r>
      <w:r w:rsidR="00F33AEC">
        <w:t xml:space="preserve">. </w:t>
      </w:r>
      <w:r w:rsidR="003E4D4A">
        <w:t>b) Stop, Investigate, Find, Trace</w:t>
      </w:r>
    </w:p>
    <w:p w14:paraId="7321F09F" w14:textId="536AE946" w:rsidR="00F33AEC" w:rsidRDefault="00592FD6" w:rsidP="00F33AEC">
      <w:r>
        <w:t>2</w:t>
      </w:r>
      <w:r w:rsidR="00F33AEC">
        <w:t xml:space="preserve">. b) </w:t>
      </w:r>
      <w:r w:rsidR="003E4D4A">
        <w:t>Stop and check your emotional response</w:t>
      </w:r>
    </w:p>
    <w:p w14:paraId="7818FD71" w14:textId="03334B69" w:rsidR="00F33AEC" w:rsidRDefault="00592FD6" w:rsidP="00F33AEC">
      <w:r>
        <w:t>3</w:t>
      </w:r>
      <w:r w:rsidR="00F33AEC">
        <w:t xml:space="preserve">. </w:t>
      </w:r>
      <w:r w:rsidR="003E4D4A">
        <w:t>c</w:t>
      </w:r>
      <w:r w:rsidR="00F33AEC">
        <w:t xml:space="preserve">) </w:t>
      </w:r>
      <w:r w:rsidR="003E4D4A">
        <w:t>Emotional content, regardless of accuracy</w:t>
      </w:r>
    </w:p>
    <w:p w14:paraId="71BFD7A7" w14:textId="57A86EDC" w:rsidR="00F33AEC" w:rsidRDefault="00592FD6" w:rsidP="00F33AEC">
      <w:r>
        <w:t>4</w:t>
      </w:r>
      <w:r w:rsidR="00F33AEC">
        <w:t xml:space="preserve">. b) </w:t>
      </w:r>
      <w:r w:rsidR="003E4D4A">
        <w:t>Investigate the source</w:t>
      </w:r>
    </w:p>
    <w:p w14:paraId="67C10864" w14:textId="7880536A" w:rsidR="00F33AEC" w:rsidRDefault="00F33AEC" w:rsidP="00F33AEC">
      <w:r>
        <w:t xml:space="preserve">5. b) </w:t>
      </w:r>
      <w:r w:rsidR="00001D1E">
        <w:t>Find the original source of claims, quotes, or media</w:t>
      </w:r>
    </w:p>
    <w:p w14:paraId="319FFAA7" w14:textId="77777777" w:rsidR="00F33AEC" w:rsidRDefault="00F33AEC" w:rsidP="00FB6792"/>
    <w:p w14:paraId="32DC5983" w14:textId="12069254" w:rsidR="00F33AEC" w:rsidRDefault="00F33AEC" w:rsidP="00F33AEC">
      <w:pPr>
        <w:pStyle w:val="Heading2"/>
      </w:pPr>
      <w:r>
        <w:t>Tech Product Literacy Questions</w:t>
      </w:r>
    </w:p>
    <w:p w14:paraId="2FA2957F" w14:textId="4022C1B5" w:rsidR="00F33AEC" w:rsidRDefault="00592FD6" w:rsidP="00F33AEC">
      <w:r>
        <w:t>1</w:t>
      </w:r>
      <w:r w:rsidR="00F33AEC">
        <w:t xml:space="preserve">. What is RAM </w:t>
      </w:r>
      <w:proofErr w:type="gramStart"/>
      <w:r w:rsidR="00F33AEC">
        <w:t>in</w:t>
      </w:r>
      <w:proofErr w:type="gramEnd"/>
      <w:r w:rsidR="00F33AEC">
        <w:t xml:space="preserve"> a computer?</w:t>
      </w:r>
    </w:p>
    <w:p w14:paraId="0B4DF857" w14:textId="77777777" w:rsidR="00F33AEC" w:rsidRDefault="00F33AEC" w:rsidP="00F33AEC">
      <w:r>
        <w:t xml:space="preserve">    a) Random Access Memory</w:t>
      </w:r>
    </w:p>
    <w:p w14:paraId="493CD4DB" w14:textId="77777777" w:rsidR="00F33AEC" w:rsidRDefault="00F33AEC" w:rsidP="00F33AEC">
      <w:r>
        <w:t xml:space="preserve">    b) Read-Only Memory</w:t>
      </w:r>
    </w:p>
    <w:p w14:paraId="3DBEB8B0" w14:textId="77777777" w:rsidR="00F33AEC" w:rsidRDefault="00F33AEC" w:rsidP="00F33AEC">
      <w:r>
        <w:t xml:space="preserve">    c) Rapid Application Management</w:t>
      </w:r>
    </w:p>
    <w:p w14:paraId="58C01DB0" w14:textId="77777777" w:rsidR="00F33AEC" w:rsidRDefault="00F33AEC" w:rsidP="00F33AEC">
      <w:r>
        <w:t xml:space="preserve">    d) Remote Access Module</w:t>
      </w:r>
    </w:p>
    <w:p w14:paraId="5D3FDC67" w14:textId="77777777" w:rsidR="00F33AEC" w:rsidRDefault="00F33AEC" w:rsidP="00F33AEC"/>
    <w:p w14:paraId="75F731BB" w14:textId="19731288" w:rsidR="00F33AEC" w:rsidRDefault="00592FD6" w:rsidP="00F33AEC">
      <w:r>
        <w:t>2</w:t>
      </w:r>
      <w:r w:rsidR="00F33AEC">
        <w:t>. What does CPU stand for?</w:t>
      </w:r>
    </w:p>
    <w:p w14:paraId="273BDCBB" w14:textId="77777777" w:rsidR="00F33AEC" w:rsidRDefault="00F33AEC" w:rsidP="00F33AEC">
      <w:r>
        <w:t xml:space="preserve">    a) Computer Processing Unit</w:t>
      </w:r>
    </w:p>
    <w:p w14:paraId="3E8FA6E9" w14:textId="77777777" w:rsidR="00F33AEC" w:rsidRDefault="00F33AEC" w:rsidP="00F33AEC">
      <w:r>
        <w:t xml:space="preserve">    b) Central Processing Unit</w:t>
      </w:r>
    </w:p>
    <w:p w14:paraId="2802FC3B" w14:textId="77777777" w:rsidR="00F33AEC" w:rsidRDefault="00F33AEC" w:rsidP="00F33AEC">
      <w:r>
        <w:t xml:space="preserve">    c) Control Processing Unit</w:t>
      </w:r>
    </w:p>
    <w:p w14:paraId="15933722" w14:textId="77777777" w:rsidR="00F33AEC" w:rsidRDefault="00F33AEC" w:rsidP="00F33AEC">
      <w:r>
        <w:t xml:space="preserve">    d) Core Processing Unit</w:t>
      </w:r>
    </w:p>
    <w:p w14:paraId="4BB6C2B5" w14:textId="77777777" w:rsidR="00F33AEC" w:rsidRDefault="00F33AEC" w:rsidP="00F33AEC"/>
    <w:p w14:paraId="3D586BCD" w14:textId="60D2A2E8" w:rsidR="00F33AEC" w:rsidRDefault="00592FD6" w:rsidP="00F33AEC">
      <w:r>
        <w:t>3</w:t>
      </w:r>
      <w:r w:rsidR="00F33AEC">
        <w:t>. Which of these is an input device?</w:t>
      </w:r>
    </w:p>
    <w:p w14:paraId="042C6D58" w14:textId="77777777" w:rsidR="00F33AEC" w:rsidRDefault="00F33AEC" w:rsidP="00F33AEC">
      <w:r>
        <w:lastRenderedPageBreak/>
        <w:t xml:space="preserve">    a) Monitor</w:t>
      </w:r>
    </w:p>
    <w:p w14:paraId="376B8297" w14:textId="77777777" w:rsidR="00F33AEC" w:rsidRDefault="00F33AEC" w:rsidP="00F33AEC">
      <w:r>
        <w:t xml:space="preserve">    b) Printer</w:t>
      </w:r>
    </w:p>
    <w:p w14:paraId="327DA87B" w14:textId="77777777" w:rsidR="00F33AEC" w:rsidRDefault="00F33AEC" w:rsidP="00F33AEC">
      <w:r>
        <w:t xml:space="preserve">    c) Mouse</w:t>
      </w:r>
    </w:p>
    <w:p w14:paraId="19B5576B" w14:textId="77777777" w:rsidR="00F33AEC" w:rsidRDefault="00F33AEC" w:rsidP="00F33AEC">
      <w:r>
        <w:t xml:space="preserve">    d) Speakers</w:t>
      </w:r>
    </w:p>
    <w:p w14:paraId="5CE76A74" w14:textId="77777777" w:rsidR="00F33AEC" w:rsidRDefault="00F33AEC" w:rsidP="00F33AEC"/>
    <w:p w14:paraId="34EBC207" w14:textId="30E75196" w:rsidR="00F33AEC" w:rsidRDefault="00592FD6" w:rsidP="00F33AEC">
      <w:r>
        <w:t>4</w:t>
      </w:r>
      <w:r w:rsidR="00F33AEC">
        <w:t>. What is the function of a GPU?</w:t>
      </w:r>
    </w:p>
    <w:p w14:paraId="537F50DF" w14:textId="77777777" w:rsidR="00F33AEC" w:rsidRDefault="00F33AEC" w:rsidP="00F33AEC">
      <w:r>
        <w:t xml:space="preserve">    a) To process and render graphics</w:t>
      </w:r>
    </w:p>
    <w:p w14:paraId="564E5C0B" w14:textId="77777777" w:rsidR="00F33AEC" w:rsidRDefault="00F33AEC" w:rsidP="00F33AEC">
      <w:r>
        <w:t xml:space="preserve">    b) To store data long-term</w:t>
      </w:r>
    </w:p>
    <w:p w14:paraId="172DF474" w14:textId="77777777" w:rsidR="00F33AEC" w:rsidRDefault="00F33AEC" w:rsidP="00F33AEC">
      <w:r>
        <w:t xml:space="preserve">    c) To connect to the internet</w:t>
      </w:r>
    </w:p>
    <w:p w14:paraId="5907D38A" w14:textId="77777777" w:rsidR="00F33AEC" w:rsidRDefault="00F33AEC" w:rsidP="00F33AEC">
      <w:r>
        <w:t xml:space="preserve">    d) To run the operating system</w:t>
      </w:r>
    </w:p>
    <w:p w14:paraId="1C4B4753" w14:textId="77777777" w:rsidR="00F33AEC" w:rsidRDefault="00F33AEC" w:rsidP="00F33AEC"/>
    <w:p w14:paraId="0EFC0E1A" w14:textId="75CEE22F" w:rsidR="00F33AEC" w:rsidRDefault="00592FD6" w:rsidP="00F33AEC">
      <w:r>
        <w:t>5</w:t>
      </w:r>
      <w:r w:rsidR="00F33AEC">
        <w:t>. What is the purpose of a heat sink in a computer?</w:t>
      </w:r>
    </w:p>
    <w:p w14:paraId="76B5B1D7" w14:textId="77777777" w:rsidR="00F33AEC" w:rsidRDefault="00F33AEC" w:rsidP="00F33AEC">
      <w:r>
        <w:t xml:space="preserve">    a) To generate heat</w:t>
      </w:r>
    </w:p>
    <w:p w14:paraId="3374805D" w14:textId="77777777" w:rsidR="00F33AEC" w:rsidRDefault="00F33AEC" w:rsidP="00F33AEC">
      <w:r>
        <w:t xml:space="preserve">    b) To store data</w:t>
      </w:r>
    </w:p>
    <w:p w14:paraId="176D41FC" w14:textId="77777777" w:rsidR="00F33AEC" w:rsidRDefault="00F33AEC" w:rsidP="00F33AEC">
      <w:r>
        <w:t xml:space="preserve">    c) To dissipate heat from components</w:t>
      </w:r>
    </w:p>
    <w:p w14:paraId="0CF5D813" w14:textId="7EE881B7" w:rsidR="00F33AEC" w:rsidRDefault="00F33AEC" w:rsidP="00FB6792">
      <w:r>
        <w:t xml:space="preserve">    d) To boost processing speed</w:t>
      </w:r>
    </w:p>
    <w:p w14:paraId="3AC5E258" w14:textId="1E9C6770" w:rsidR="00F33AEC" w:rsidRDefault="00F33AEC" w:rsidP="00F33AEC">
      <w:pPr>
        <w:pStyle w:val="Heading2"/>
      </w:pPr>
      <w:r>
        <w:t>Tech Product Literacy Answer Key</w:t>
      </w:r>
    </w:p>
    <w:p w14:paraId="321FF8F9" w14:textId="77777777" w:rsidR="00F33AEC" w:rsidRDefault="00F33AEC" w:rsidP="00F33AEC">
      <w:r>
        <w:t>1. a) Random Access Memory</w:t>
      </w:r>
    </w:p>
    <w:p w14:paraId="0F9F2E38" w14:textId="77777777" w:rsidR="00F33AEC" w:rsidRDefault="00F33AEC" w:rsidP="00F33AEC">
      <w:r>
        <w:t>2. b) Central Processing Unit</w:t>
      </w:r>
    </w:p>
    <w:p w14:paraId="68BCD1F0" w14:textId="77777777" w:rsidR="00F33AEC" w:rsidRDefault="00F33AEC" w:rsidP="00F33AEC">
      <w:r>
        <w:t>3. c) Mouse</w:t>
      </w:r>
    </w:p>
    <w:p w14:paraId="2ECEDBD9" w14:textId="77777777" w:rsidR="00F33AEC" w:rsidRDefault="00F33AEC" w:rsidP="00F33AEC">
      <w:r>
        <w:t>4. a) To process and render graphics</w:t>
      </w:r>
    </w:p>
    <w:p w14:paraId="50D4F0BE" w14:textId="77777777" w:rsidR="00F33AEC" w:rsidRDefault="00F33AEC" w:rsidP="00F33AEC">
      <w:r>
        <w:t>5. c) To dissipate heat from components</w:t>
      </w:r>
    </w:p>
    <w:p w14:paraId="1CF7D130" w14:textId="77777777" w:rsidR="00F33AEC" w:rsidRDefault="00F33AEC" w:rsidP="00FB6792"/>
    <w:p w14:paraId="01D51B41" w14:textId="5FBF5AE2" w:rsidR="00F33AEC" w:rsidRDefault="00F33AEC" w:rsidP="00F33AEC">
      <w:pPr>
        <w:pStyle w:val="Heading2"/>
      </w:pPr>
      <w:r>
        <w:t>Introduction to Programming Questions</w:t>
      </w:r>
    </w:p>
    <w:p w14:paraId="3ECD85BF" w14:textId="0E6EB8E3" w:rsidR="00F33AEC" w:rsidRDefault="00001D1E" w:rsidP="00001D1E">
      <w:pPr>
        <w:pStyle w:val="ListParagraph"/>
        <w:numPr>
          <w:ilvl w:val="0"/>
          <w:numId w:val="29"/>
        </w:numPr>
      </w:pPr>
      <w:r w:rsidRPr="00001D1E">
        <w:t xml:space="preserve">What will be the value of </w:t>
      </w:r>
      <w:r w:rsidRPr="00001D1E">
        <w:rPr>
          <w:i/>
          <w:iCs/>
        </w:rPr>
        <w:t>y</w:t>
      </w:r>
      <w:r w:rsidRPr="00001D1E">
        <w:t xml:space="preserve"> after executing this Python code?</w:t>
      </w:r>
    </w:p>
    <w:p w14:paraId="0D427DD4" w14:textId="77777777" w:rsidR="00001D1E" w:rsidRDefault="00001D1E" w:rsidP="00001D1E">
      <w:pPr>
        <w:pStyle w:val="ListParagraph"/>
        <w:ind w:left="504"/>
      </w:pPr>
      <w:r w:rsidRPr="00001D1E">
        <w:t>x = 10</w:t>
      </w:r>
    </w:p>
    <w:p w14:paraId="488D2493" w14:textId="77777777" w:rsidR="00001D1E" w:rsidRDefault="00001D1E" w:rsidP="00001D1E">
      <w:pPr>
        <w:pStyle w:val="ListParagraph"/>
        <w:ind w:left="504"/>
      </w:pPr>
      <w:r w:rsidRPr="00001D1E">
        <w:t>y = x + 5</w:t>
      </w:r>
    </w:p>
    <w:p w14:paraId="4CA5C476" w14:textId="58A83885" w:rsidR="00001D1E" w:rsidRDefault="00001D1E" w:rsidP="00001D1E">
      <w:pPr>
        <w:pStyle w:val="ListParagraph"/>
        <w:ind w:left="504"/>
      </w:pPr>
      <w:r w:rsidRPr="00001D1E">
        <w:t>x = 20</w:t>
      </w:r>
    </w:p>
    <w:p w14:paraId="6D90D4B7" w14:textId="736D748D" w:rsidR="00F33AEC" w:rsidRDefault="00F33AEC" w:rsidP="00F33AEC">
      <w:r>
        <w:t xml:space="preserve">    a) </w:t>
      </w:r>
      <w:r w:rsidR="00001D1E">
        <w:t>10</w:t>
      </w:r>
    </w:p>
    <w:p w14:paraId="683D52A2" w14:textId="7352D06B" w:rsidR="00F33AEC" w:rsidRDefault="00F33AEC" w:rsidP="00F33AEC">
      <w:r>
        <w:t xml:space="preserve">    b) </w:t>
      </w:r>
      <w:r w:rsidR="00001D1E">
        <w:t>15</w:t>
      </w:r>
    </w:p>
    <w:p w14:paraId="13980F42" w14:textId="2C9D80E8" w:rsidR="00F33AEC" w:rsidRDefault="00F33AEC" w:rsidP="00F33AEC">
      <w:r>
        <w:lastRenderedPageBreak/>
        <w:t xml:space="preserve">    c) </w:t>
      </w:r>
      <w:r w:rsidR="00001D1E">
        <w:t>20</w:t>
      </w:r>
    </w:p>
    <w:p w14:paraId="4B8E1ADC" w14:textId="2FCF05EF" w:rsidR="00F33AEC" w:rsidRDefault="00F33AEC" w:rsidP="00F33AEC">
      <w:r>
        <w:t xml:space="preserve">    d) </w:t>
      </w:r>
      <w:r w:rsidR="00001D1E">
        <w:t>25</w:t>
      </w:r>
    </w:p>
    <w:p w14:paraId="25A9597E" w14:textId="77777777" w:rsidR="00F33AEC" w:rsidRDefault="00F33AEC" w:rsidP="00F33AEC"/>
    <w:p w14:paraId="6CDAFC01" w14:textId="5B7A6278" w:rsidR="00F33AEC" w:rsidRDefault="00001D1E" w:rsidP="00001D1E">
      <w:pPr>
        <w:pStyle w:val="ListParagraph"/>
        <w:numPr>
          <w:ilvl w:val="0"/>
          <w:numId w:val="29"/>
        </w:numPr>
      </w:pPr>
      <w:r>
        <w:t xml:space="preserve">What data type will </w:t>
      </w:r>
      <w:r w:rsidRPr="00001D1E">
        <w:rPr>
          <w:i/>
          <w:iCs/>
        </w:rPr>
        <w:t>result</w:t>
      </w:r>
      <w:r>
        <w:t xml:space="preserve"> be after this operation?</w:t>
      </w:r>
    </w:p>
    <w:p w14:paraId="7A95AF7E" w14:textId="7BBA0AF0" w:rsidR="00001D1E" w:rsidRPr="00001D1E" w:rsidRDefault="00001D1E" w:rsidP="00001D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
        <w:rPr>
          <w:rFonts w:ascii="var(--font-mono)" w:eastAsia="Times New Roman" w:hAnsi="var(--font-mono)" w:cs="Courier New"/>
          <w:color w:val="ABB2BF"/>
          <w:sz w:val="20"/>
          <w:szCs w:val="20"/>
          <w:shd w:val="clear" w:color="auto" w:fill="auto"/>
        </w:rPr>
      </w:pPr>
      <w:r w:rsidRPr="00001D1E">
        <w:rPr>
          <w:rFonts w:ascii="var(--font-mono)" w:eastAsia="Times New Roman" w:hAnsi="var(--font-mono)" w:cs="Courier New"/>
          <w:color w:val="ABB2BF"/>
          <w:sz w:val="20"/>
          <w:szCs w:val="20"/>
          <w:shd w:val="clear" w:color="auto" w:fill="auto"/>
        </w:rPr>
        <w:t xml:space="preserve">result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"Hello"</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 "</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61AFEF"/>
          <w:sz w:val="20"/>
          <w:szCs w:val="20"/>
          <w:shd w:val="clear" w:color="auto" w:fill="auto"/>
        </w:rPr>
        <w:t>+</w:t>
      </w:r>
      <w:r w:rsidRPr="00001D1E">
        <w:rPr>
          <w:rFonts w:ascii="var(--font-mono)" w:eastAsia="Times New Roman" w:hAnsi="var(--font-mono)" w:cs="Courier New"/>
          <w:color w:val="ABB2BF"/>
          <w:sz w:val="20"/>
          <w:szCs w:val="20"/>
          <w:shd w:val="clear" w:color="auto" w:fill="auto"/>
        </w:rPr>
        <w:t xml:space="preserve"> </w:t>
      </w:r>
      <w:r w:rsidRPr="00001D1E">
        <w:rPr>
          <w:rFonts w:ascii="var(--font-mono)" w:eastAsia="Times New Roman" w:hAnsi="var(--font-mono)" w:cs="Courier New"/>
          <w:color w:val="98C379"/>
          <w:sz w:val="20"/>
          <w:szCs w:val="20"/>
          <w:shd w:val="clear" w:color="auto" w:fill="auto"/>
        </w:rPr>
        <w:t>"World"</w:t>
      </w:r>
    </w:p>
    <w:p w14:paraId="2802AC46" w14:textId="324C3948" w:rsidR="00F33AEC" w:rsidRDefault="00F33AEC" w:rsidP="00F33AEC">
      <w:r>
        <w:t xml:space="preserve">    a) </w:t>
      </w:r>
      <w:r w:rsidR="00001D1E">
        <w:t>int</w:t>
      </w:r>
    </w:p>
    <w:p w14:paraId="0997C14A" w14:textId="5FBF1110" w:rsidR="00F33AEC" w:rsidRDefault="00F33AEC" w:rsidP="00F33AEC">
      <w:r>
        <w:t xml:space="preserve">    b) </w:t>
      </w:r>
      <w:r w:rsidR="00001D1E">
        <w:t>float</w:t>
      </w:r>
    </w:p>
    <w:p w14:paraId="1DDEEEC7" w14:textId="443DA4CC" w:rsidR="00F33AEC" w:rsidRDefault="00F33AEC" w:rsidP="00F33AEC">
      <w:r>
        <w:t xml:space="preserve">    c) </w:t>
      </w:r>
      <w:r w:rsidR="00001D1E">
        <w:t>str</w:t>
      </w:r>
    </w:p>
    <w:p w14:paraId="0C7B194B" w14:textId="033187DB" w:rsidR="00F33AEC" w:rsidRDefault="00F33AEC" w:rsidP="00F33AEC">
      <w:r>
        <w:t xml:space="preserve">    d) </w:t>
      </w:r>
      <w:r w:rsidR="00001D1E">
        <w:t>bool</w:t>
      </w:r>
    </w:p>
    <w:p w14:paraId="69861348" w14:textId="77777777" w:rsidR="00F33AEC" w:rsidRDefault="00F33AEC" w:rsidP="00F33AEC"/>
    <w:p w14:paraId="579EA478" w14:textId="1D427638" w:rsidR="00F33AEC" w:rsidRDefault="00001D1E" w:rsidP="00001D1E">
      <w:pPr>
        <w:pStyle w:val="ListParagraph"/>
        <w:numPr>
          <w:ilvl w:val="0"/>
          <w:numId w:val="29"/>
        </w:numPr>
      </w:pPr>
      <w:r w:rsidRPr="00001D1E">
        <w:t>What will this Python code output?</w:t>
      </w:r>
    </w:p>
    <w:p w14:paraId="5ED52269" w14:textId="77777777" w:rsidR="00001D1E" w:rsidRDefault="00001D1E" w:rsidP="00001D1E">
      <w:pPr>
        <w:pStyle w:val="ListParagraph"/>
        <w:ind w:left="504"/>
      </w:pPr>
      <w:r w:rsidRPr="00001D1E">
        <w:t>numbers = [1, 2, 3, 4, 5]</w:t>
      </w:r>
    </w:p>
    <w:p w14:paraId="3A6058FB" w14:textId="2ADF97F4" w:rsidR="00001D1E" w:rsidRDefault="00001D1E" w:rsidP="00001D1E">
      <w:pPr>
        <w:pStyle w:val="ListParagraph"/>
        <w:ind w:left="504"/>
      </w:pPr>
      <w:r w:rsidRPr="00001D1E">
        <w:t>print(</w:t>
      </w:r>
      <w:proofErr w:type="gramStart"/>
      <w:r w:rsidRPr="00001D1E">
        <w:t>numbers[</w:t>
      </w:r>
      <w:proofErr w:type="gramEnd"/>
      <w:r w:rsidRPr="00001D1E">
        <w:t>2])</w:t>
      </w:r>
    </w:p>
    <w:p w14:paraId="7C187E56" w14:textId="649F549E" w:rsidR="00F33AEC" w:rsidRDefault="00F33AEC" w:rsidP="00F33AEC">
      <w:r>
        <w:t xml:space="preserve">    a) </w:t>
      </w:r>
      <w:r w:rsidR="00001D1E">
        <w:t>1</w:t>
      </w:r>
    </w:p>
    <w:p w14:paraId="57CAD64B" w14:textId="521278F8" w:rsidR="00041D18" w:rsidRDefault="00041D18" w:rsidP="00F33AEC">
      <w:r>
        <w:t xml:space="preserve">    b) </w:t>
      </w:r>
      <w:r w:rsidR="00001D1E">
        <w:t>2</w:t>
      </w:r>
    </w:p>
    <w:p w14:paraId="4E64AF98" w14:textId="6EDC4C5C" w:rsidR="00F33AEC" w:rsidRDefault="00F33AEC" w:rsidP="00F33AEC">
      <w:r>
        <w:t xml:space="preserve">    c) </w:t>
      </w:r>
      <w:r w:rsidR="00001D1E">
        <w:t>3</w:t>
      </w:r>
    </w:p>
    <w:p w14:paraId="43970CEB" w14:textId="516A75A1" w:rsidR="00041D18" w:rsidRDefault="00041D18" w:rsidP="00041D18">
      <w:r>
        <w:t xml:space="preserve">    d) </w:t>
      </w:r>
      <w:r w:rsidR="00001D1E">
        <w:t>4</w:t>
      </w:r>
    </w:p>
    <w:p w14:paraId="379F2D29" w14:textId="77777777" w:rsidR="00F33AEC" w:rsidRDefault="00F33AEC" w:rsidP="00F33AEC"/>
    <w:p w14:paraId="70944FDD" w14:textId="3D748305" w:rsidR="00F33AEC" w:rsidRDefault="00F33AEC" w:rsidP="00F33AEC">
      <w:r>
        <w:t xml:space="preserve">4. </w:t>
      </w:r>
      <w:r w:rsidR="00001D1E" w:rsidRPr="00001D1E">
        <w:t>You need to find the largest number in a list of numbers. Which approach demonstrates good problem decomposition?</w:t>
      </w:r>
    </w:p>
    <w:p w14:paraId="68F326EA" w14:textId="1E99B043" w:rsidR="00001D1E" w:rsidRDefault="00F33AEC" w:rsidP="00001D1E">
      <w:pPr>
        <w:ind w:left="630" w:hanging="270"/>
      </w:pPr>
      <w:r>
        <w:t xml:space="preserve">a) </w:t>
      </w:r>
      <w:r w:rsidR="00001D1E">
        <w:t>Write one complex function that does everything at once</w:t>
      </w:r>
    </w:p>
    <w:p w14:paraId="283859B1" w14:textId="77777777" w:rsidR="00001D1E" w:rsidRDefault="00001D1E" w:rsidP="00001D1E">
      <w:pPr>
        <w:ind w:left="630" w:hanging="270"/>
      </w:pPr>
      <w:r w:rsidRPr="00001D1E">
        <w:t>b) Break it down: start with the first number, then compare each remaining number one by one</w:t>
      </w:r>
    </w:p>
    <w:p w14:paraId="6A7F6830" w14:textId="77777777" w:rsidR="00001D1E" w:rsidRDefault="00001D1E" w:rsidP="00001D1E">
      <w:pPr>
        <w:ind w:left="630" w:hanging="270"/>
      </w:pPr>
      <w:r w:rsidRPr="00001D1E">
        <w:t>c) Randomly guess which number might be largest</w:t>
      </w:r>
    </w:p>
    <w:p w14:paraId="36421D14" w14:textId="61AAA4C1" w:rsidR="00F33AEC" w:rsidRDefault="00001D1E" w:rsidP="00001D1E">
      <w:pPr>
        <w:ind w:left="630" w:hanging="270"/>
      </w:pPr>
      <w:r w:rsidRPr="00001D1E">
        <w:t>d) Sort the entire list first, then take the last element</w:t>
      </w:r>
    </w:p>
    <w:p w14:paraId="08F33828" w14:textId="77777777" w:rsidR="00001D1E" w:rsidRDefault="00001D1E" w:rsidP="00F33AEC"/>
    <w:p w14:paraId="13D7325E" w14:textId="7C2D5747" w:rsidR="00EF7504" w:rsidRDefault="00EF7504" w:rsidP="00EF7504">
      <w:r>
        <w:t>5</w:t>
      </w:r>
      <w:r>
        <w:t>. When designing the core data structure for a student registration system, which attributes best represent an abstract model of a student?</w:t>
      </w:r>
    </w:p>
    <w:p w14:paraId="41B3F92B" w14:textId="77777777" w:rsidR="00EF7504" w:rsidRDefault="00EF7504" w:rsidP="00EF7504">
      <w:r>
        <w:t>a) Student’s social media handles and music playlist</w:t>
      </w:r>
    </w:p>
    <w:p w14:paraId="306AC93A" w14:textId="77777777" w:rsidR="00EF7504" w:rsidRDefault="00EF7504" w:rsidP="00EF7504">
      <w:r>
        <w:t>b) Student’s travel history and recent purchases</w:t>
      </w:r>
    </w:p>
    <w:p w14:paraId="0BB69169" w14:textId="77777777" w:rsidR="00EF7504" w:rsidRDefault="00EF7504" w:rsidP="00EF7504">
      <w:r>
        <w:t>c) Student ID, full name, academic program, and registered courses</w:t>
      </w:r>
    </w:p>
    <w:p w14:paraId="1047A3D1" w14:textId="75F52CBA" w:rsidR="00F33AEC" w:rsidRDefault="00EF7504" w:rsidP="00EF7504">
      <w:r>
        <w:t>d) Student’s handwriting sample and locker number</w:t>
      </w:r>
    </w:p>
    <w:p w14:paraId="04B240D4" w14:textId="2103224D" w:rsidR="00F33AEC" w:rsidRDefault="00F33AEC" w:rsidP="00F33AEC">
      <w:pPr>
        <w:pStyle w:val="Heading2"/>
      </w:pPr>
      <w:r>
        <w:lastRenderedPageBreak/>
        <w:t>Introduction to Programming Answer Key</w:t>
      </w:r>
    </w:p>
    <w:p w14:paraId="361FCD48" w14:textId="431F2E06" w:rsidR="00041D18" w:rsidRDefault="00041D18" w:rsidP="00041D18">
      <w:r>
        <w:t xml:space="preserve">1. </w:t>
      </w:r>
      <w:r w:rsidR="00EF7504">
        <w:t>b) 15</w:t>
      </w:r>
    </w:p>
    <w:p w14:paraId="7D132156" w14:textId="1FA617D2" w:rsidR="00041D18" w:rsidRDefault="00041D18" w:rsidP="00041D18">
      <w:r>
        <w:t xml:space="preserve">2. </w:t>
      </w:r>
      <w:r w:rsidR="00EF7504">
        <w:t>c) str</w:t>
      </w:r>
    </w:p>
    <w:p w14:paraId="61F2ECCE" w14:textId="29D42253" w:rsidR="00041D18" w:rsidRDefault="00041D18" w:rsidP="00041D18">
      <w:r>
        <w:t xml:space="preserve">3. </w:t>
      </w:r>
      <w:r w:rsidR="00EF7504">
        <w:t>c) 3</w:t>
      </w:r>
    </w:p>
    <w:p w14:paraId="3F7391BF" w14:textId="49A05E9A" w:rsidR="00041D18" w:rsidRDefault="00041D18" w:rsidP="00041D18">
      <w:r>
        <w:t xml:space="preserve">4. b) </w:t>
      </w:r>
      <w:r w:rsidR="00EF7504" w:rsidRPr="00001D1E">
        <w:t>Break it down: start with the first number, then compare each remaining number one by one</w:t>
      </w:r>
    </w:p>
    <w:p w14:paraId="4FAB3057" w14:textId="4F437145" w:rsidR="00041D18" w:rsidRDefault="00041D18" w:rsidP="00EF7504">
      <w:r>
        <w:t xml:space="preserve">5. </w:t>
      </w:r>
      <w:r w:rsidR="00EF7504">
        <w:t>c) Student ID, full name, academic program, and registered courses</w:t>
      </w:r>
    </w:p>
    <w:p w14:paraId="24C110B8" w14:textId="77777777" w:rsidR="00F33AEC" w:rsidRDefault="00F33AEC" w:rsidP="00FB6792"/>
    <w:p w14:paraId="7096D2A8" w14:textId="27E46996" w:rsidR="003A4E89" w:rsidRDefault="003A4E89" w:rsidP="003A4E89">
      <w:pPr>
        <w:pStyle w:val="Heading2"/>
      </w:pPr>
      <w:r>
        <w:t>Web Literacy Questions</w:t>
      </w:r>
    </w:p>
    <w:p w14:paraId="651C5E5B" w14:textId="77777777" w:rsidR="003A4E89" w:rsidRDefault="003A4E89" w:rsidP="003A4E89">
      <w:r>
        <w:t>1. What does HTML stand for?</w:t>
      </w:r>
    </w:p>
    <w:p w14:paraId="0C5CB57C" w14:textId="77777777" w:rsidR="003A4E89" w:rsidRDefault="003A4E89" w:rsidP="003A4E89">
      <w:r>
        <w:t xml:space="preserve">    a) Hyper Text Markup Language</w:t>
      </w:r>
    </w:p>
    <w:p w14:paraId="5BAB0327" w14:textId="77777777" w:rsidR="003A4E89" w:rsidRDefault="003A4E89" w:rsidP="003A4E89">
      <w:r>
        <w:t xml:space="preserve">    b) High Tech Modern Language</w:t>
      </w:r>
    </w:p>
    <w:p w14:paraId="4AA4D658" w14:textId="77777777" w:rsidR="003A4E89" w:rsidRDefault="003A4E89" w:rsidP="003A4E89">
      <w:r>
        <w:t xml:space="preserve">    c) Hyper Transfer Markup Language</w:t>
      </w:r>
    </w:p>
    <w:p w14:paraId="30BFCC61" w14:textId="77777777" w:rsidR="003A4E89" w:rsidRDefault="003A4E89" w:rsidP="003A4E89">
      <w:r>
        <w:t xml:space="preserve">    d) Home Tool Markup Language</w:t>
      </w:r>
    </w:p>
    <w:p w14:paraId="491079FB" w14:textId="77777777" w:rsidR="003A4E89" w:rsidRDefault="003A4E89" w:rsidP="003A4E89"/>
    <w:p w14:paraId="18247CBC" w14:textId="77777777" w:rsidR="003A4E89" w:rsidRDefault="003A4E89" w:rsidP="003A4E89">
      <w:r>
        <w:t>2. Which language is primarily used for styling web pages?</w:t>
      </w:r>
    </w:p>
    <w:p w14:paraId="4AD1F703" w14:textId="77777777" w:rsidR="003A4E89" w:rsidRDefault="003A4E89" w:rsidP="003A4E89">
      <w:r>
        <w:t xml:space="preserve">    a) JavaScript</w:t>
      </w:r>
    </w:p>
    <w:p w14:paraId="73FE0933" w14:textId="77777777" w:rsidR="003A4E89" w:rsidRDefault="003A4E89" w:rsidP="003A4E89">
      <w:r>
        <w:t xml:space="preserve">    b) Python</w:t>
      </w:r>
    </w:p>
    <w:p w14:paraId="73B3E4EE" w14:textId="77777777" w:rsidR="003A4E89" w:rsidRDefault="003A4E89" w:rsidP="003A4E89">
      <w:r>
        <w:t xml:space="preserve">    c) CSS</w:t>
      </w:r>
    </w:p>
    <w:p w14:paraId="576284F5" w14:textId="77777777" w:rsidR="003A4E89" w:rsidRDefault="003A4E89" w:rsidP="003A4E89">
      <w:r>
        <w:t xml:space="preserve">    d) PHP</w:t>
      </w:r>
    </w:p>
    <w:p w14:paraId="799386A3" w14:textId="77777777" w:rsidR="003A4E89" w:rsidRDefault="003A4E89" w:rsidP="003A4E89"/>
    <w:p w14:paraId="2BA1210A" w14:textId="77777777" w:rsidR="003A4E89" w:rsidRDefault="003A4E89" w:rsidP="003A4E89">
      <w:r>
        <w:t>3. What's the purpose of the &lt;body&gt; tag in HTML?</w:t>
      </w:r>
    </w:p>
    <w:p w14:paraId="5F7D3FFE" w14:textId="77777777" w:rsidR="003A4E89" w:rsidRDefault="003A4E89" w:rsidP="003A4E89">
      <w:r>
        <w:t xml:space="preserve">    a) To define the document's head section</w:t>
      </w:r>
    </w:p>
    <w:p w14:paraId="630CD86D" w14:textId="77777777" w:rsidR="003A4E89" w:rsidRDefault="003A4E89" w:rsidP="003A4E89">
      <w:r>
        <w:t xml:space="preserve">    b) To create a hyperlink</w:t>
      </w:r>
    </w:p>
    <w:p w14:paraId="7ED7AFAD" w14:textId="77777777" w:rsidR="003A4E89" w:rsidRDefault="003A4E89" w:rsidP="003A4E89">
      <w:r>
        <w:t xml:space="preserve">    c) To contain all the visible contents of a web page</w:t>
      </w:r>
    </w:p>
    <w:p w14:paraId="337B7722" w14:textId="77777777" w:rsidR="003A4E89" w:rsidRDefault="003A4E89" w:rsidP="003A4E89">
      <w:r>
        <w:t xml:space="preserve">    d) To define a paragraph</w:t>
      </w:r>
    </w:p>
    <w:p w14:paraId="229633C9" w14:textId="77777777" w:rsidR="003A4E89" w:rsidRDefault="003A4E89" w:rsidP="003A4E89"/>
    <w:p w14:paraId="774D7717" w14:textId="77777777" w:rsidR="003A4E89" w:rsidRDefault="003A4E89" w:rsidP="003A4E89">
      <w:r>
        <w:t>4. Which tool in web browsers allows developers to inspect and modify HTML and CSS in real-time?</w:t>
      </w:r>
    </w:p>
    <w:p w14:paraId="71DE9BB9" w14:textId="77777777" w:rsidR="003A4E89" w:rsidRDefault="003A4E89" w:rsidP="003A4E89">
      <w:r>
        <w:t xml:space="preserve">    a) Task Manager</w:t>
      </w:r>
    </w:p>
    <w:p w14:paraId="0408F77B" w14:textId="77777777" w:rsidR="003A4E89" w:rsidRDefault="003A4E89" w:rsidP="003A4E89">
      <w:r>
        <w:lastRenderedPageBreak/>
        <w:t xml:space="preserve">    b) Developer Tools</w:t>
      </w:r>
    </w:p>
    <w:p w14:paraId="670AD31E" w14:textId="77777777" w:rsidR="003A4E89" w:rsidRDefault="003A4E89" w:rsidP="003A4E89">
      <w:r>
        <w:t xml:space="preserve">    c) Plugin Manager</w:t>
      </w:r>
    </w:p>
    <w:p w14:paraId="255210E6" w14:textId="77777777" w:rsidR="003A4E89" w:rsidRDefault="003A4E89" w:rsidP="003A4E89">
      <w:r>
        <w:t xml:space="preserve">    d) Network Monitor</w:t>
      </w:r>
    </w:p>
    <w:p w14:paraId="585F09B7" w14:textId="77777777" w:rsidR="003A4E89" w:rsidRDefault="003A4E89" w:rsidP="003A4E89"/>
    <w:p w14:paraId="51049A3B" w14:textId="77777777" w:rsidR="003A4E89" w:rsidRDefault="003A4E89" w:rsidP="003A4E89">
      <w:r>
        <w:t>5. What does CSS stand for?</w:t>
      </w:r>
    </w:p>
    <w:p w14:paraId="389DA0BA" w14:textId="77777777" w:rsidR="003A4E89" w:rsidRDefault="003A4E89" w:rsidP="003A4E89">
      <w:r>
        <w:t xml:space="preserve">    a) Computer Style Sheets</w:t>
      </w:r>
    </w:p>
    <w:p w14:paraId="122BCA80" w14:textId="77777777" w:rsidR="003A4E89" w:rsidRDefault="003A4E89" w:rsidP="003A4E89">
      <w:r>
        <w:t xml:space="preserve">    b) Creative Style Sheets</w:t>
      </w:r>
    </w:p>
    <w:p w14:paraId="35045C8E" w14:textId="77777777" w:rsidR="003A4E89" w:rsidRDefault="003A4E89" w:rsidP="003A4E89">
      <w:r>
        <w:t xml:space="preserve">    c) Cascading Style Sheets</w:t>
      </w:r>
    </w:p>
    <w:p w14:paraId="035F7514" w14:textId="77777777" w:rsidR="003A4E89" w:rsidRDefault="003A4E89" w:rsidP="003A4E89">
      <w:r>
        <w:t xml:space="preserve">    d) Colorful Style Sheets</w:t>
      </w:r>
    </w:p>
    <w:p w14:paraId="001A455E" w14:textId="2E538720" w:rsidR="003A4E89" w:rsidRDefault="003A4E89" w:rsidP="003A4E89">
      <w:pPr>
        <w:pStyle w:val="Heading2"/>
      </w:pPr>
      <w:r>
        <w:t>Web Literacy Answer Key</w:t>
      </w:r>
    </w:p>
    <w:p w14:paraId="6BB5A1C0" w14:textId="77777777" w:rsidR="003A4E89" w:rsidRDefault="003A4E89" w:rsidP="003A4E89">
      <w:r>
        <w:t>1. a) Hyper Text Markup Language</w:t>
      </w:r>
    </w:p>
    <w:p w14:paraId="320B43B4" w14:textId="77777777" w:rsidR="003A4E89" w:rsidRDefault="003A4E89" w:rsidP="003A4E89">
      <w:r>
        <w:t>2. c) CSS</w:t>
      </w:r>
    </w:p>
    <w:p w14:paraId="75311B17" w14:textId="77777777" w:rsidR="003A4E89" w:rsidRDefault="003A4E89" w:rsidP="003A4E89">
      <w:r>
        <w:t>3. c) To contain all the visible contents of a web page</w:t>
      </w:r>
    </w:p>
    <w:p w14:paraId="77E9453A" w14:textId="77777777" w:rsidR="003A4E89" w:rsidRDefault="003A4E89" w:rsidP="003A4E89">
      <w:r>
        <w:t>4. b) Developer Tools</w:t>
      </w:r>
    </w:p>
    <w:p w14:paraId="4E9BAEB5" w14:textId="6729069B" w:rsidR="003A4E89" w:rsidRDefault="003A4E89" w:rsidP="003A4E89">
      <w:r>
        <w:t>5. c) Cascading Style Sheets</w:t>
      </w:r>
    </w:p>
    <w:p w14:paraId="2F11E725" w14:textId="424246C1" w:rsidR="003A4E89" w:rsidRDefault="003A4E89" w:rsidP="003E5939"/>
    <w:p w14:paraId="379C2FD6" w14:textId="7EC0AD17" w:rsidR="003A4E89" w:rsidRDefault="003A4E89" w:rsidP="003A4E89">
      <w:pPr>
        <w:pStyle w:val="Heading2"/>
      </w:pPr>
      <w:r>
        <w:t>The Connected World Questions</w:t>
      </w:r>
    </w:p>
    <w:p w14:paraId="165D23EA" w14:textId="77777777" w:rsidR="005E1045" w:rsidRDefault="005E1045" w:rsidP="005E1045">
      <w:pPr>
        <w:pStyle w:val="ListParagraph"/>
        <w:numPr>
          <w:ilvl w:val="0"/>
          <w:numId w:val="30"/>
        </w:numPr>
      </w:pPr>
      <w:r>
        <w:t>What does IP stand for in networking?</w:t>
      </w:r>
    </w:p>
    <w:p w14:paraId="0E37811B" w14:textId="77777777" w:rsidR="005E1045" w:rsidRDefault="005E1045" w:rsidP="005E1045">
      <w:pPr>
        <w:ind w:left="504"/>
      </w:pPr>
      <w:r>
        <w:t>a) Internet Protocol</w:t>
      </w:r>
    </w:p>
    <w:p w14:paraId="0260AC06" w14:textId="77777777" w:rsidR="005E1045" w:rsidRDefault="005E1045" w:rsidP="005E1045">
      <w:pPr>
        <w:ind w:left="504"/>
      </w:pPr>
      <w:r>
        <w:t>b) Internal Processing</w:t>
      </w:r>
    </w:p>
    <w:p w14:paraId="51B41308" w14:textId="77777777" w:rsidR="005E1045" w:rsidRDefault="005E1045" w:rsidP="005E1045">
      <w:pPr>
        <w:ind w:left="504"/>
      </w:pPr>
      <w:r>
        <w:t>c) Information Package</w:t>
      </w:r>
    </w:p>
    <w:p w14:paraId="044B043C" w14:textId="77777777" w:rsidR="005E1045" w:rsidRDefault="005E1045" w:rsidP="005E1045">
      <w:pPr>
        <w:ind w:left="504"/>
      </w:pPr>
      <w:r>
        <w:t>d) Integrated Platform</w:t>
      </w:r>
    </w:p>
    <w:p w14:paraId="4CEE329C" w14:textId="77777777" w:rsidR="005E1045" w:rsidRDefault="005E1045" w:rsidP="005E1045">
      <w:pPr>
        <w:pStyle w:val="ListParagraph"/>
        <w:numPr>
          <w:ilvl w:val="0"/>
          <w:numId w:val="30"/>
        </w:numPr>
      </w:pPr>
      <w:r>
        <w:t>Which device is primarily used to connect multiple devices within a local network?</w:t>
      </w:r>
    </w:p>
    <w:p w14:paraId="69186914" w14:textId="77777777" w:rsidR="005E1045" w:rsidRDefault="005E1045" w:rsidP="005E1045">
      <w:pPr>
        <w:ind w:left="504"/>
      </w:pPr>
      <w:r>
        <w:t>a) Modem</w:t>
      </w:r>
    </w:p>
    <w:p w14:paraId="68841F5F" w14:textId="77777777" w:rsidR="005E1045" w:rsidRDefault="005E1045" w:rsidP="005E1045">
      <w:pPr>
        <w:ind w:left="504"/>
      </w:pPr>
      <w:r>
        <w:t>b) Switch</w:t>
      </w:r>
    </w:p>
    <w:p w14:paraId="2FB46A10" w14:textId="77777777" w:rsidR="005E1045" w:rsidRDefault="005E1045" w:rsidP="005E1045">
      <w:pPr>
        <w:ind w:left="504"/>
      </w:pPr>
      <w:r>
        <w:t>c) Gateway</w:t>
      </w:r>
    </w:p>
    <w:p w14:paraId="3755A687" w14:textId="77777777" w:rsidR="005E1045" w:rsidRDefault="005E1045" w:rsidP="005E1045">
      <w:pPr>
        <w:ind w:left="504"/>
      </w:pPr>
      <w:r>
        <w:t>d) Firewall</w:t>
      </w:r>
    </w:p>
    <w:p w14:paraId="6BE26427" w14:textId="77777777" w:rsidR="005E1045" w:rsidRDefault="005E1045" w:rsidP="005E1045">
      <w:pPr>
        <w:pStyle w:val="ListParagraph"/>
        <w:numPr>
          <w:ilvl w:val="0"/>
          <w:numId w:val="30"/>
        </w:numPr>
      </w:pPr>
      <w:r>
        <w:t>Which of the following factors can help improve a slow internet connection at home?</w:t>
      </w:r>
    </w:p>
    <w:p w14:paraId="67292793" w14:textId="77777777" w:rsidR="005E1045" w:rsidRDefault="005E1045" w:rsidP="005E1045">
      <w:pPr>
        <w:ind w:left="504"/>
      </w:pPr>
      <w:r>
        <w:t>a) Moving closer to your wireless router</w:t>
      </w:r>
    </w:p>
    <w:p w14:paraId="30E01289" w14:textId="77777777" w:rsidR="005E1045" w:rsidRDefault="005E1045" w:rsidP="005E1045">
      <w:pPr>
        <w:ind w:left="504"/>
      </w:pPr>
      <w:r>
        <w:lastRenderedPageBreak/>
        <w:t>b) Upgrading your computer's hard drive</w:t>
      </w:r>
    </w:p>
    <w:p w14:paraId="1F33ED56" w14:textId="77777777" w:rsidR="005E1045" w:rsidRDefault="005E1045" w:rsidP="005E1045">
      <w:pPr>
        <w:ind w:left="504"/>
      </w:pPr>
      <w:r>
        <w:t xml:space="preserve">c) Installing more RAM </w:t>
      </w:r>
      <w:proofErr w:type="gramStart"/>
      <w:r>
        <w:t>in</w:t>
      </w:r>
      <w:proofErr w:type="gramEnd"/>
      <w:r>
        <w:t xml:space="preserve"> your device</w:t>
      </w:r>
    </w:p>
    <w:p w14:paraId="2624AE5F" w14:textId="77777777" w:rsidR="005E1045" w:rsidRDefault="005E1045" w:rsidP="005E1045">
      <w:pPr>
        <w:ind w:left="504"/>
      </w:pPr>
      <w:r>
        <w:t xml:space="preserve">d) Changing your </w:t>
      </w:r>
      <w:proofErr w:type="gramStart"/>
      <w:r>
        <w:t>computer's</w:t>
      </w:r>
      <w:proofErr w:type="gramEnd"/>
      <w:r>
        <w:t xml:space="preserve"> wallpaper</w:t>
      </w:r>
    </w:p>
    <w:p w14:paraId="684239D7" w14:textId="77777777" w:rsidR="005E1045" w:rsidRDefault="005E1045" w:rsidP="005E1045">
      <w:pPr>
        <w:pStyle w:val="ListParagraph"/>
        <w:numPr>
          <w:ilvl w:val="0"/>
          <w:numId w:val="30"/>
        </w:numPr>
      </w:pPr>
      <w:r>
        <w:t>What is a key advantage of streaming video content compared to downloading entire files?</w:t>
      </w:r>
    </w:p>
    <w:p w14:paraId="4FB1EA4F" w14:textId="77777777" w:rsidR="005E1045" w:rsidRDefault="005E1045" w:rsidP="005E1045">
      <w:pPr>
        <w:ind w:left="504"/>
      </w:pPr>
      <w:r>
        <w:t>a) Streaming uses more storage space on your device</w:t>
      </w:r>
    </w:p>
    <w:p w14:paraId="7776C68B" w14:textId="77777777" w:rsidR="005E1045" w:rsidRDefault="005E1045" w:rsidP="005E1045">
      <w:pPr>
        <w:ind w:left="504"/>
      </w:pPr>
      <w:r>
        <w:t>b) Streaming allows you to start watching content immediately</w:t>
      </w:r>
    </w:p>
    <w:p w14:paraId="22ABA747" w14:textId="77777777" w:rsidR="005E1045" w:rsidRDefault="005E1045" w:rsidP="005E1045">
      <w:pPr>
        <w:ind w:left="504"/>
      </w:pPr>
      <w:r>
        <w:t>c) Streaming requires faster internet speeds</w:t>
      </w:r>
    </w:p>
    <w:p w14:paraId="2E3D0E1C" w14:textId="77777777" w:rsidR="005E1045" w:rsidRDefault="005E1045" w:rsidP="005E1045">
      <w:pPr>
        <w:ind w:left="504"/>
      </w:pPr>
      <w:r>
        <w:t>d) Streaming provides better video quality</w:t>
      </w:r>
    </w:p>
    <w:p w14:paraId="77530E4D" w14:textId="77777777" w:rsidR="005E1045" w:rsidRDefault="005E1045" w:rsidP="005E1045">
      <w:pPr>
        <w:pStyle w:val="ListParagraph"/>
        <w:numPr>
          <w:ilvl w:val="0"/>
          <w:numId w:val="30"/>
        </w:numPr>
      </w:pPr>
      <w:r>
        <w:t>What does LAN stand for in networking terminology?</w:t>
      </w:r>
    </w:p>
    <w:p w14:paraId="4858A0C6" w14:textId="77777777" w:rsidR="005E1045" w:rsidRDefault="005E1045" w:rsidP="005E1045">
      <w:pPr>
        <w:ind w:left="504"/>
      </w:pPr>
      <w:r>
        <w:t>a) Large Area Network</w:t>
      </w:r>
    </w:p>
    <w:p w14:paraId="0B1CAF10" w14:textId="77777777" w:rsidR="005E1045" w:rsidRDefault="005E1045" w:rsidP="005E1045">
      <w:pPr>
        <w:ind w:left="504"/>
      </w:pPr>
      <w:r>
        <w:t>b) Local Area Network</w:t>
      </w:r>
    </w:p>
    <w:p w14:paraId="6674B833" w14:textId="77777777" w:rsidR="005E1045" w:rsidRDefault="005E1045" w:rsidP="005E1045">
      <w:pPr>
        <w:ind w:left="504"/>
      </w:pPr>
      <w:r>
        <w:t>c) Linked Access Network</w:t>
      </w:r>
    </w:p>
    <w:p w14:paraId="20EDAFA3" w14:textId="26CB6FFE" w:rsidR="005E1045" w:rsidRDefault="005E1045" w:rsidP="005E1045">
      <w:pPr>
        <w:ind w:left="504"/>
      </w:pPr>
      <w:r>
        <w:t>d) Limited Access Node</w:t>
      </w:r>
    </w:p>
    <w:p w14:paraId="3E7B7F92" w14:textId="6879BA51" w:rsidR="003A4E89" w:rsidRDefault="003A4E89" w:rsidP="003A4E89">
      <w:pPr>
        <w:pStyle w:val="Heading2"/>
      </w:pPr>
      <w:r>
        <w:t>The Connected World Answer Key</w:t>
      </w:r>
    </w:p>
    <w:p w14:paraId="1D746113" w14:textId="2905C58D" w:rsidR="003E5939" w:rsidRDefault="003E5939" w:rsidP="003E5939">
      <w:r>
        <w:t xml:space="preserve">1. </w:t>
      </w:r>
      <w:r w:rsidR="005E1045">
        <w:t>a) Internet Protocol</w:t>
      </w:r>
    </w:p>
    <w:p w14:paraId="14BCDEF6" w14:textId="3213B0B2" w:rsidR="003E5939" w:rsidRDefault="003E5939" w:rsidP="003E5939">
      <w:r>
        <w:t xml:space="preserve">2. </w:t>
      </w:r>
      <w:r w:rsidR="005E1045">
        <w:t>b) Switch</w:t>
      </w:r>
    </w:p>
    <w:p w14:paraId="2CC23AAA" w14:textId="72AAA069" w:rsidR="003E5939" w:rsidRDefault="003E5939" w:rsidP="003E5939">
      <w:r>
        <w:t xml:space="preserve">3. a) </w:t>
      </w:r>
      <w:r w:rsidR="005E1045">
        <w:t>Moving closer to your wireless router</w:t>
      </w:r>
    </w:p>
    <w:p w14:paraId="3251678C" w14:textId="2F3C640F" w:rsidR="003E5939" w:rsidRDefault="003E5939" w:rsidP="003E5939">
      <w:r>
        <w:t xml:space="preserve">4. </w:t>
      </w:r>
      <w:r w:rsidR="005E1045">
        <w:t>b) Streaming allows you to start watching content immediately</w:t>
      </w:r>
    </w:p>
    <w:p w14:paraId="77FE2CE3" w14:textId="0A469B86" w:rsidR="003E5939" w:rsidRDefault="003E5939" w:rsidP="003E5939">
      <w:r>
        <w:t xml:space="preserve">5. </w:t>
      </w:r>
      <w:r w:rsidR="005E1045">
        <w:t>b</w:t>
      </w:r>
      <w:r>
        <w:t xml:space="preserve">) </w:t>
      </w:r>
      <w:r w:rsidR="005E1045">
        <w:t>Local Area Network</w:t>
      </w:r>
    </w:p>
    <w:p w14:paraId="78F70588" w14:textId="77777777" w:rsidR="003A4E89" w:rsidRDefault="003A4E89" w:rsidP="003A4E89"/>
    <w:p w14:paraId="05E710C2" w14:textId="76A4E82F" w:rsidR="003A4E89" w:rsidRDefault="003A4E89" w:rsidP="003A4E89">
      <w:pPr>
        <w:pStyle w:val="Heading2"/>
      </w:pPr>
      <w:r>
        <w:t>Data Literacy Questions</w:t>
      </w:r>
    </w:p>
    <w:p w14:paraId="2D081BDC" w14:textId="450A729E" w:rsidR="00041D18" w:rsidRDefault="00041D18" w:rsidP="00041D18">
      <w:r>
        <w:t>1. Which of the following best describes the difference between quantitative and qualitative data?</w:t>
      </w:r>
    </w:p>
    <w:p w14:paraId="2B21935A" w14:textId="77777777" w:rsidR="00041D18" w:rsidRDefault="00041D18" w:rsidP="00041D18">
      <w:r>
        <w:t xml:space="preserve">    a) Quantitative data is numerical, qualitative data is descriptive</w:t>
      </w:r>
    </w:p>
    <w:p w14:paraId="421EA1A9" w14:textId="77777777" w:rsidR="00041D18" w:rsidRDefault="00041D18" w:rsidP="00041D18">
      <w:r>
        <w:t xml:space="preserve">    b) Quantitative data is always more reliable than qualitative data</w:t>
      </w:r>
    </w:p>
    <w:p w14:paraId="2C2CB28D" w14:textId="77777777" w:rsidR="00041D18" w:rsidRDefault="00041D18" w:rsidP="00041D18">
      <w:r>
        <w:t xml:space="preserve">    c) Qualitative data can be easily counted, quantitative data cannot</w:t>
      </w:r>
    </w:p>
    <w:p w14:paraId="49CAA31D" w14:textId="77777777" w:rsidR="00041D18" w:rsidRDefault="00041D18" w:rsidP="00041D18">
      <w:r>
        <w:t xml:space="preserve">    d) There is no significant difference between the two</w:t>
      </w:r>
    </w:p>
    <w:p w14:paraId="7DE06BD8" w14:textId="77777777" w:rsidR="00041D18" w:rsidRDefault="00041D18" w:rsidP="00041D18"/>
    <w:p w14:paraId="25963548" w14:textId="4EEC8123" w:rsidR="00041D18" w:rsidRDefault="00041D18" w:rsidP="00041D18">
      <w:r>
        <w:t>2. In the DIKW model, what does the "W" stand for?</w:t>
      </w:r>
    </w:p>
    <w:p w14:paraId="0E86CFB8" w14:textId="77777777" w:rsidR="00041D18" w:rsidRDefault="00041D18" w:rsidP="00041D18">
      <w:r>
        <w:lastRenderedPageBreak/>
        <w:t xml:space="preserve">    a) Work</w:t>
      </w:r>
    </w:p>
    <w:p w14:paraId="64DB8109" w14:textId="77777777" w:rsidR="00041D18" w:rsidRDefault="00041D18" w:rsidP="00041D18">
      <w:r>
        <w:t xml:space="preserve">    b) Wisdom</w:t>
      </w:r>
    </w:p>
    <w:p w14:paraId="53F22324" w14:textId="77777777" w:rsidR="00041D18" w:rsidRDefault="00041D18" w:rsidP="00041D18">
      <w:r>
        <w:t xml:space="preserve">    c) Writing</w:t>
      </w:r>
    </w:p>
    <w:p w14:paraId="0B3AF300" w14:textId="77777777" w:rsidR="00041D18" w:rsidRDefault="00041D18" w:rsidP="00041D18">
      <w:r>
        <w:t xml:space="preserve">    d) Workflow</w:t>
      </w:r>
    </w:p>
    <w:p w14:paraId="6F88EF16" w14:textId="77777777" w:rsidR="00041D18" w:rsidRDefault="00041D18" w:rsidP="00041D18"/>
    <w:p w14:paraId="7348FFA6" w14:textId="2B7D2E32" w:rsidR="00041D18" w:rsidRDefault="00041D18" w:rsidP="00041D18">
      <w:r>
        <w:t>3. When interpreting a trend in data, which of the following is most important to consider?</w:t>
      </w:r>
    </w:p>
    <w:p w14:paraId="5284696E" w14:textId="77777777" w:rsidR="00041D18" w:rsidRDefault="00041D18" w:rsidP="00041D18">
      <w:r>
        <w:t xml:space="preserve">    a) The aesthetic appeal of the chart</w:t>
      </w:r>
    </w:p>
    <w:p w14:paraId="3CCD90FB" w14:textId="77777777" w:rsidR="00041D18" w:rsidRDefault="00041D18" w:rsidP="00041D18">
      <w:r>
        <w:t xml:space="preserve">    b) The source and context of the data</w:t>
      </w:r>
    </w:p>
    <w:p w14:paraId="353FB5DD" w14:textId="77777777" w:rsidR="00041D18" w:rsidRDefault="00041D18" w:rsidP="00041D18">
      <w:r>
        <w:t xml:space="preserve">    c) The opinions of colleagues</w:t>
      </w:r>
    </w:p>
    <w:p w14:paraId="6830C077" w14:textId="77777777" w:rsidR="00041D18" w:rsidRDefault="00041D18" w:rsidP="00041D18">
      <w:r>
        <w:t xml:space="preserve">    d) The most recent data point only</w:t>
      </w:r>
    </w:p>
    <w:p w14:paraId="315485A0" w14:textId="77777777" w:rsidR="00041D18" w:rsidRDefault="00041D18" w:rsidP="00041D18"/>
    <w:p w14:paraId="12971049" w14:textId="68B3F9AE" w:rsidR="00041D18" w:rsidRDefault="00041D18" w:rsidP="00041D18">
      <w:r>
        <w:t>4. Which chart type is most appropriate for showing the composition of a whole?</w:t>
      </w:r>
    </w:p>
    <w:p w14:paraId="48588D19" w14:textId="77777777" w:rsidR="00041D18" w:rsidRDefault="00041D18" w:rsidP="00041D18">
      <w:r>
        <w:t xml:space="preserve">    a) Line chart</w:t>
      </w:r>
    </w:p>
    <w:p w14:paraId="0829C3FD" w14:textId="77777777" w:rsidR="00041D18" w:rsidRDefault="00041D18" w:rsidP="00041D18">
      <w:r>
        <w:t xml:space="preserve">    b) Scatter plot</w:t>
      </w:r>
    </w:p>
    <w:p w14:paraId="45507476" w14:textId="77777777" w:rsidR="00041D18" w:rsidRDefault="00041D18" w:rsidP="00041D18">
      <w:r>
        <w:t xml:space="preserve">    c) Pie chart</w:t>
      </w:r>
    </w:p>
    <w:p w14:paraId="3A90AB82" w14:textId="77777777" w:rsidR="00041D18" w:rsidRDefault="00041D18" w:rsidP="00041D18">
      <w:r>
        <w:t xml:space="preserve">    d) Bar graph</w:t>
      </w:r>
    </w:p>
    <w:p w14:paraId="5B106F7E" w14:textId="77777777" w:rsidR="00041D18" w:rsidRDefault="00041D18" w:rsidP="00041D18"/>
    <w:p w14:paraId="209229BD" w14:textId="0F803116" w:rsidR="00041D18" w:rsidRDefault="00041D18" w:rsidP="00041D18">
      <w:r>
        <w:t>5. What is a common way that charts can be manipulated to mislead?</w:t>
      </w:r>
    </w:p>
    <w:p w14:paraId="2257FFE5" w14:textId="77777777" w:rsidR="00041D18" w:rsidRDefault="00041D18" w:rsidP="00041D18">
      <w:r>
        <w:t xml:space="preserve">    a) Using appropriate scales on axes</w:t>
      </w:r>
    </w:p>
    <w:p w14:paraId="2500AB91" w14:textId="77777777" w:rsidR="00041D18" w:rsidRDefault="00041D18" w:rsidP="00041D18">
      <w:r>
        <w:t xml:space="preserve">    b) Including all relevant data points</w:t>
      </w:r>
    </w:p>
    <w:p w14:paraId="25C29612" w14:textId="77777777" w:rsidR="00041D18" w:rsidRDefault="00041D18" w:rsidP="00041D18">
      <w:r>
        <w:t xml:space="preserve">    c) Truncating the y-axis to exaggerate differences</w:t>
      </w:r>
    </w:p>
    <w:p w14:paraId="2B7B9122" w14:textId="3CF18D48" w:rsidR="003A4E89" w:rsidRDefault="00041D18" w:rsidP="003A4E89">
      <w:r>
        <w:t xml:space="preserve">    d) Using colors consistently</w:t>
      </w:r>
    </w:p>
    <w:p w14:paraId="5DC5BCC1" w14:textId="2FEC3435" w:rsidR="003A4E89" w:rsidRDefault="003A4E89" w:rsidP="003A4E89">
      <w:pPr>
        <w:pStyle w:val="Heading2"/>
      </w:pPr>
      <w:r>
        <w:t>Data Literacy Answer Key</w:t>
      </w:r>
    </w:p>
    <w:p w14:paraId="234DEAFC" w14:textId="77777777" w:rsidR="00041D18" w:rsidRDefault="00041D18" w:rsidP="00041D18">
      <w:r>
        <w:t>1. a) Quantitative data is numerical, qualitative data is descriptive</w:t>
      </w:r>
    </w:p>
    <w:p w14:paraId="7F3C9019" w14:textId="77777777" w:rsidR="00041D18" w:rsidRDefault="00041D18" w:rsidP="00041D18">
      <w:r>
        <w:t>2. b) Wisdom</w:t>
      </w:r>
    </w:p>
    <w:p w14:paraId="51710505" w14:textId="77777777" w:rsidR="00041D18" w:rsidRDefault="00041D18" w:rsidP="00041D18">
      <w:r>
        <w:t>3. b) The source and context of the data</w:t>
      </w:r>
    </w:p>
    <w:p w14:paraId="77DA670E" w14:textId="77777777" w:rsidR="00041D18" w:rsidRDefault="00041D18" w:rsidP="00041D18">
      <w:r>
        <w:t>4. c) Pie chart</w:t>
      </w:r>
    </w:p>
    <w:p w14:paraId="10B086EA" w14:textId="77777777" w:rsidR="00041D18" w:rsidRDefault="00041D18" w:rsidP="00041D18">
      <w:r>
        <w:t>5. c) Truncating the y-axis to exaggerate differences</w:t>
      </w:r>
    </w:p>
    <w:p w14:paraId="68BE083B" w14:textId="77777777" w:rsidR="003A4E89" w:rsidRDefault="003A4E89" w:rsidP="003A4E89"/>
    <w:p w14:paraId="04CD87A8" w14:textId="43F8EBFA" w:rsidR="00E0708F" w:rsidRDefault="00E0708F" w:rsidP="00E0708F">
      <w:pPr>
        <w:pStyle w:val="Heading2"/>
      </w:pPr>
      <w:r>
        <w:lastRenderedPageBreak/>
        <w:t>Digital Content Creation Questions</w:t>
      </w:r>
    </w:p>
    <w:p w14:paraId="502967C2" w14:textId="7350B731" w:rsidR="00BB3B6E" w:rsidRDefault="00BB3B6E" w:rsidP="00BB3B6E">
      <w:r>
        <w:t>1. Which of these is NOT a common type of digital content?</w:t>
      </w:r>
    </w:p>
    <w:p w14:paraId="5F7E6EEB" w14:textId="77777777" w:rsidR="00BB3B6E" w:rsidRDefault="00BB3B6E" w:rsidP="00BB3B6E">
      <w:r>
        <w:t xml:space="preserve">    a) Blog posts</w:t>
      </w:r>
    </w:p>
    <w:p w14:paraId="1072075D" w14:textId="77777777" w:rsidR="00BB3B6E" w:rsidRDefault="00BB3B6E" w:rsidP="00BB3B6E">
      <w:r>
        <w:t xml:space="preserve">    b) Infographics</w:t>
      </w:r>
    </w:p>
    <w:p w14:paraId="01913409" w14:textId="77777777" w:rsidR="00BB3B6E" w:rsidRDefault="00BB3B6E" w:rsidP="00BB3B6E">
      <w:r>
        <w:t xml:space="preserve">    c) Podcasts</w:t>
      </w:r>
    </w:p>
    <w:p w14:paraId="3A85E80E" w14:textId="77777777" w:rsidR="00BB3B6E" w:rsidRDefault="00BB3B6E" w:rsidP="00BB3B6E">
      <w:r>
        <w:t xml:space="preserve">    d) Faxes</w:t>
      </w:r>
    </w:p>
    <w:p w14:paraId="3E243010" w14:textId="77777777" w:rsidR="00BB3B6E" w:rsidRDefault="00BB3B6E" w:rsidP="00BB3B6E"/>
    <w:p w14:paraId="0D54A5FD" w14:textId="7A90C0CB" w:rsidR="00BB3B6E" w:rsidRDefault="00BB3B6E" w:rsidP="00BB3B6E">
      <w:r>
        <w:t>2. What does SEO stand for in content creation?</w:t>
      </w:r>
    </w:p>
    <w:p w14:paraId="03709C07" w14:textId="77777777" w:rsidR="00BB3B6E" w:rsidRDefault="00BB3B6E" w:rsidP="00BB3B6E">
      <w:r>
        <w:t xml:space="preserve">    a) Social Engagement Opportunity</w:t>
      </w:r>
    </w:p>
    <w:p w14:paraId="121E661A" w14:textId="77777777" w:rsidR="00BB3B6E" w:rsidRDefault="00BB3B6E" w:rsidP="00BB3B6E">
      <w:r>
        <w:t xml:space="preserve">    b) Search Engine Optimization</w:t>
      </w:r>
    </w:p>
    <w:p w14:paraId="333FB7B5" w14:textId="77777777" w:rsidR="00BB3B6E" w:rsidRDefault="00BB3B6E" w:rsidP="00BB3B6E">
      <w:r>
        <w:t xml:space="preserve">    c) Secure Editing Option</w:t>
      </w:r>
    </w:p>
    <w:p w14:paraId="2E776070" w14:textId="77777777" w:rsidR="00BB3B6E" w:rsidRDefault="00BB3B6E" w:rsidP="00BB3B6E">
      <w:r>
        <w:t xml:space="preserve">    d) Standard Editorial Outline</w:t>
      </w:r>
    </w:p>
    <w:p w14:paraId="34BB7FAE" w14:textId="77777777" w:rsidR="00BB3B6E" w:rsidRDefault="00BB3B6E" w:rsidP="00BB3B6E"/>
    <w:p w14:paraId="181E0BA2" w14:textId="1E411E77" w:rsidR="00BB3B6E" w:rsidRDefault="00BB3B6E" w:rsidP="00BB3B6E">
      <w:r>
        <w:t>3. What is a content management system (CMS)?</w:t>
      </w:r>
    </w:p>
    <w:p w14:paraId="53B0FC06" w14:textId="77777777" w:rsidR="00BB3B6E" w:rsidRDefault="00BB3B6E" w:rsidP="00BB3B6E">
      <w:r>
        <w:t xml:space="preserve">    a) A tool for organizing physical documents</w:t>
      </w:r>
    </w:p>
    <w:p w14:paraId="47C15888" w14:textId="77777777" w:rsidR="00BB3B6E" w:rsidRDefault="00BB3B6E" w:rsidP="00BB3B6E">
      <w:r>
        <w:t xml:space="preserve">    b) A software for creating and managing digital content</w:t>
      </w:r>
    </w:p>
    <w:p w14:paraId="5F6E37E4" w14:textId="77777777" w:rsidR="00BB3B6E" w:rsidRDefault="00BB3B6E" w:rsidP="00BB3B6E">
      <w:r>
        <w:t xml:space="preserve">    c) A type of digital camera</w:t>
      </w:r>
    </w:p>
    <w:p w14:paraId="2263018B" w14:textId="77777777" w:rsidR="00BB3B6E" w:rsidRDefault="00BB3B6E" w:rsidP="00BB3B6E">
      <w:r>
        <w:t xml:space="preserve">    d) A method of content distribution</w:t>
      </w:r>
    </w:p>
    <w:p w14:paraId="4B3EF18F" w14:textId="77777777" w:rsidR="00BB3B6E" w:rsidRDefault="00BB3B6E" w:rsidP="00BB3B6E"/>
    <w:p w14:paraId="48C5E067" w14:textId="433A724E" w:rsidR="00BB3B6E" w:rsidRDefault="00BB3B6E" w:rsidP="00BB3B6E">
      <w:r>
        <w:t>4. Which file format is commonly used for lossless image compression?</w:t>
      </w:r>
    </w:p>
    <w:p w14:paraId="6A3EA702" w14:textId="77777777" w:rsidR="00BB3B6E" w:rsidRDefault="00BB3B6E" w:rsidP="00BB3B6E">
      <w:r>
        <w:t xml:space="preserve">    a) JPEG</w:t>
      </w:r>
    </w:p>
    <w:p w14:paraId="0099DE88" w14:textId="77777777" w:rsidR="00BB3B6E" w:rsidRDefault="00BB3B6E" w:rsidP="00BB3B6E">
      <w:r>
        <w:t xml:space="preserve">    b) PNG</w:t>
      </w:r>
    </w:p>
    <w:p w14:paraId="29FAC2FA" w14:textId="77777777" w:rsidR="00BB3B6E" w:rsidRDefault="00BB3B6E" w:rsidP="00BB3B6E">
      <w:r>
        <w:t xml:space="preserve">    c) GIF</w:t>
      </w:r>
    </w:p>
    <w:p w14:paraId="1416B3CF" w14:textId="77777777" w:rsidR="00BB3B6E" w:rsidRDefault="00BB3B6E" w:rsidP="00BB3B6E">
      <w:r>
        <w:t xml:space="preserve">    d) BMP</w:t>
      </w:r>
    </w:p>
    <w:p w14:paraId="45FCDA03" w14:textId="77777777" w:rsidR="00BB3B6E" w:rsidRDefault="00BB3B6E" w:rsidP="00BB3B6E"/>
    <w:p w14:paraId="10448411" w14:textId="343FE138" w:rsidR="00BB3B6E" w:rsidRDefault="00BB3B6E" w:rsidP="00BB3B6E">
      <w:r>
        <w:t>5. What is a call-to-action (CTA) in digital content?</w:t>
      </w:r>
    </w:p>
    <w:p w14:paraId="2F8B293D" w14:textId="77777777" w:rsidR="00BB3B6E" w:rsidRDefault="00BB3B6E" w:rsidP="00BB3B6E">
      <w:r>
        <w:t xml:space="preserve">    a) A phone call to discuss content</w:t>
      </w:r>
    </w:p>
    <w:p w14:paraId="08B9D152" w14:textId="77777777" w:rsidR="00BB3B6E" w:rsidRDefault="00BB3B6E" w:rsidP="00BB3B6E">
      <w:r>
        <w:t xml:space="preserve">    b) An instruction to the audience to take a specific action</w:t>
      </w:r>
    </w:p>
    <w:p w14:paraId="5B9FE731" w14:textId="77777777" w:rsidR="00BB3B6E" w:rsidRDefault="00BB3B6E" w:rsidP="00BB3B6E">
      <w:r>
        <w:t xml:space="preserve">    c) A type of video content</w:t>
      </w:r>
    </w:p>
    <w:p w14:paraId="21AC552D" w14:textId="11AFF4BE" w:rsidR="00E0708F" w:rsidRDefault="00BB3B6E" w:rsidP="003A4E89">
      <w:r>
        <w:t xml:space="preserve">    d) A method of content encryption</w:t>
      </w:r>
    </w:p>
    <w:p w14:paraId="471DFFD7" w14:textId="18B90FA1" w:rsidR="00E0708F" w:rsidRDefault="00E0708F" w:rsidP="00E0708F">
      <w:pPr>
        <w:pStyle w:val="Heading2"/>
      </w:pPr>
      <w:r>
        <w:lastRenderedPageBreak/>
        <w:t>Digital Content</w:t>
      </w:r>
      <w:r w:rsidR="00F33AEC">
        <w:t xml:space="preserve"> Creation</w:t>
      </w:r>
      <w:r>
        <w:t xml:space="preserve"> Answer Key</w:t>
      </w:r>
    </w:p>
    <w:p w14:paraId="59180655" w14:textId="0E9962B1" w:rsidR="00BB3B6E" w:rsidRDefault="00BB3B6E" w:rsidP="00BB3B6E">
      <w:r>
        <w:t>1. d) Faxes</w:t>
      </w:r>
    </w:p>
    <w:p w14:paraId="09B7D249" w14:textId="2D6BD38E" w:rsidR="00BB3B6E" w:rsidRDefault="00BB3B6E" w:rsidP="00BB3B6E">
      <w:r>
        <w:t>2. b) Search Engine Optimization</w:t>
      </w:r>
    </w:p>
    <w:p w14:paraId="6C0AE11B" w14:textId="1C9FAB5B" w:rsidR="00BB3B6E" w:rsidRDefault="00BB3B6E" w:rsidP="00BB3B6E">
      <w:r>
        <w:t>3. b) A software for creating and managing digital content</w:t>
      </w:r>
    </w:p>
    <w:p w14:paraId="786AB78D" w14:textId="347D8173" w:rsidR="00BB3B6E" w:rsidRDefault="00BB3B6E" w:rsidP="00BB3B6E">
      <w:r>
        <w:t>4. b) PNG</w:t>
      </w:r>
    </w:p>
    <w:p w14:paraId="6EFD41AD" w14:textId="4DDBE5E1" w:rsidR="00E0708F" w:rsidRDefault="00BB3B6E" w:rsidP="003A4E89">
      <w:r>
        <w:t>5. b) An instruction to the audience to take a specific action</w:t>
      </w:r>
    </w:p>
    <w:p w14:paraId="3B73EEF6" w14:textId="77777777" w:rsidR="00F33AEC" w:rsidRDefault="00F33AEC" w:rsidP="003A4E89"/>
    <w:p w14:paraId="0668D088" w14:textId="765CCC95" w:rsidR="003E5939" w:rsidRDefault="003E5939" w:rsidP="003E5939">
      <w:pPr>
        <w:pStyle w:val="Heading2"/>
      </w:pPr>
      <w:r>
        <w:t>Artificial Intelligence and Machine Learning Questions</w:t>
      </w:r>
    </w:p>
    <w:p w14:paraId="1B75D73D" w14:textId="77777777" w:rsidR="00E23159" w:rsidRDefault="00E23159" w:rsidP="00E23159">
      <w:pPr>
        <w:pStyle w:val="ListParagraph"/>
        <w:numPr>
          <w:ilvl w:val="0"/>
          <w:numId w:val="27"/>
        </w:numPr>
      </w:pPr>
      <w:r w:rsidRPr="00E23159">
        <w:t xml:space="preserve">What is </w:t>
      </w:r>
      <w:proofErr w:type="gramStart"/>
      <w:r w:rsidRPr="00E23159">
        <w:t>a key</w:t>
      </w:r>
      <w:proofErr w:type="gramEnd"/>
      <w:r w:rsidRPr="00E23159">
        <w:t xml:space="preserve"> difference between artificial intelligence and human intelligence?</w:t>
      </w:r>
    </w:p>
    <w:p w14:paraId="34EF18F7" w14:textId="77777777" w:rsidR="00E23159" w:rsidRDefault="00E23159" w:rsidP="00E23159">
      <w:pPr>
        <w:ind w:left="504"/>
      </w:pPr>
      <w:r w:rsidRPr="00E23159">
        <w:t>a) AI can process information much faster than humans</w:t>
      </w:r>
    </w:p>
    <w:p w14:paraId="545208EA" w14:textId="77777777" w:rsidR="00E23159" w:rsidRDefault="00E23159" w:rsidP="00E23159">
      <w:pPr>
        <w:ind w:left="504"/>
      </w:pPr>
      <w:r w:rsidRPr="00E23159">
        <w:t>b) AI has emotions while humans do not</w:t>
      </w:r>
    </w:p>
    <w:p w14:paraId="0E4D9D54" w14:textId="77777777" w:rsidR="00E23159" w:rsidRDefault="00E23159" w:rsidP="00E23159">
      <w:pPr>
        <w:ind w:left="504"/>
      </w:pPr>
      <w:r w:rsidRPr="00E23159">
        <w:t>c) AI can only work with numbers while humans work with words</w:t>
      </w:r>
    </w:p>
    <w:p w14:paraId="2F283D74" w14:textId="57310304" w:rsidR="003E5939" w:rsidRDefault="00E23159" w:rsidP="00E23159">
      <w:pPr>
        <w:ind w:left="504"/>
      </w:pPr>
      <w:r w:rsidRPr="00E23159">
        <w:t>d) AI is always more accurate than human intelligence</w:t>
      </w:r>
    </w:p>
    <w:p w14:paraId="045AEBBF" w14:textId="77777777" w:rsidR="00E23159" w:rsidRDefault="00E23159" w:rsidP="00E23159"/>
    <w:p w14:paraId="0EE3BEAC" w14:textId="3A80242A" w:rsidR="00E23159" w:rsidRDefault="00E23159" w:rsidP="00E23159">
      <w:pPr>
        <w:pStyle w:val="ListParagraph"/>
        <w:numPr>
          <w:ilvl w:val="0"/>
          <w:numId w:val="27"/>
        </w:numPr>
      </w:pPr>
      <w:r w:rsidRPr="00E23159">
        <w:t>In machine learning, what happens if the training data contains biased information?</w:t>
      </w:r>
    </w:p>
    <w:p w14:paraId="1CAEF0FB" w14:textId="312DE130" w:rsidR="00E23159" w:rsidRDefault="00E23159" w:rsidP="00E23159">
      <w:pPr>
        <w:ind w:left="504"/>
      </w:pPr>
      <w:r w:rsidRPr="00E23159">
        <w:t>a) The model will automatically correct the bia</w:t>
      </w:r>
      <w:r>
        <w:t>s</w:t>
      </w:r>
    </w:p>
    <w:p w14:paraId="418994BE" w14:textId="77777777" w:rsidR="00E23159" w:rsidRDefault="00E23159" w:rsidP="00E23159">
      <w:pPr>
        <w:ind w:left="504"/>
      </w:pPr>
      <w:r w:rsidRPr="00E23159">
        <w:t>b) The model may learn and perpetuate those biases</w:t>
      </w:r>
    </w:p>
    <w:p w14:paraId="61D025F6" w14:textId="77777777" w:rsidR="00E23159" w:rsidRDefault="00E23159" w:rsidP="00E23159">
      <w:pPr>
        <w:ind w:left="504"/>
      </w:pPr>
      <w:r w:rsidRPr="00E23159">
        <w:t>c) The model will refuse to train</w:t>
      </w:r>
    </w:p>
    <w:p w14:paraId="0CC037B5" w14:textId="0BEB6D63" w:rsidR="00E23159" w:rsidRDefault="00E23159" w:rsidP="00E23159">
      <w:pPr>
        <w:ind w:left="504"/>
      </w:pPr>
      <w:r w:rsidRPr="00E23159">
        <w:t>d) The bias will be eliminated during the prediction phase</w:t>
      </w:r>
    </w:p>
    <w:p w14:paraId="20CDE1DC" w14:textId="77777777" w:rsidR="00E23159" w:rsidRDefault="00E23159" w:rsidP="00E23159">
      <w:pPr>
        <w:ind w:left="504"/>
      </w:pPr>
    </w:p>
    <w:p w14:paraId="751D8EFA" w14:textId="5A57340D" w:rsidR="00E23159" w:rsidRDefault="00E23159" w:rsidP="00E23159">
      <w:pPr>
        <w:pStyle w:val="ListParagraph"/>
        <w:numPr>
          <w:ilvl w:val="0"/>
          <w:numId w:val="27"/>
        </w:numPr>
      </w:pPr>
      <w:r w:rsidRPr="00E23159">
        <w:t>Which statement best describes the difference between supervised and unsupervised learning?</w:t>
      </w:r>
    </w:p>
    <w:p w14:paraId="0DAE0048" w14:textId="1A6F2EAF" w:rsidR="00E23159" w:rsidRDefault="00E23159" w:rsidP="00E23159">
      <w:pPr>
        <w:ind w:left="504"/>
      </w:pPr>
      <w:r w:rsidRPr="00E23159">
        <w:t>a) Supervised learning uses labeled data</w:t>
      </w:r>
      <w:r>
        <w:t>;</w:t>
      </w:r>
      <w:r w:rsidRPr="00E23159">
        <w:t xml:space="preserve"> unsupervised learning finds patterns in unlabeled data</w:t>
      </w:r>
    </w:p>
    <w:p w14:paraId="49F4008C" w14:textId="77777777" w:rsidR="00E23159" w:rsidRDefault="00E23159" w:rsidP="00E23159">
      <w:pPr>
        <w:ind w:left="504"/>
      </w:pPr>
      <w:r w:rsidRPr="00E23159">
        <w:t>b) Supervised learning is faster than unsupervised learning</w:t>
      </w:r>
    </w:p>
    <w:p w14:paraId="30C212B6" w14:textId="77777777" w:rsidR="00E23159" w:rsidRDefault="00E23159" w:rsidP="00E23159">
      <w:pPr>
        <w:ind w:left="504"/>
      </w:pPr>
      <w:r w:rsidRPr="00E23159">
        <w:t>c) Supervised learning uses more data than unsupervised learning</w:t>
      </w:r>
    </w:p>
    <w:p w14:paraId="655E7A1E" w14:textId="2ED15BF8" w:rsidR="00E23159" w:rsidRDefault="00E23159" w:rsidP="00E23159">
      <w:pPr>
        <w:ind w:left="504"/>
      </w:pPr>
      <w:r w:rsidRPr="00E23159">
        <w:t>d) Supervised learning is more accurate than unsupervised learning</w:t>
      </w:r>
    </w:p>
    <w:p w14:paraId="72189C70" w14:textId="77777777" w:rsidR="00E23159" w:rsidRDefault="00E23159" w:rsidP="00E23159"/>
    <w:p w14:paraId="5C25F01F" w14:textId="3810AA50" w:rsidR="00E23159" w:rsidRDefault="00E23159" w:rsidP="00E23159">
      <w:pPr>
        <w:pStyle w:val="ListParagraph"/>
        <w:numPr>
          <w:ilvl w:val="0"/>
          <w:numId w:val="27"/>
        </w:numPr>
      </w:pPr>
      <w:r w:rsidRPr="00E23159">
        <w:t>Why is "explainable AI" important in healthcare applications?</w:t>
      </w:r>
    </w:p>
    <w:p w14:paraId="06A13F80" w14:textId="77777777" w:rsidR="00E23159" w:rsidRDefault="00E23159" w:rsidP="00E23159">
      <w:pPr>
        <w:ind w:left="504"/>
      </w:pPr>
      <w:r w:rsidRPr="00E23159">
        <w:lastRenderedPageBreak/>
        <w:t>a) It makes the AI run faster</w:t>
      </w:r>
    </w:p>
    <w:p w14:paraId="3A9BB128" w14:textId="77777777" w:rsidR="00E23159" w:rsidRDefault="00E23159" w:rsidP="00E23159">
      <w:pPr>
        <w:ind w:left="504"/>
      </w:pPr>
      <w:r w:rsidRPr="00E23159">
        <w:t>b) It reduces the cost of the AI system</w:t>
      </w:r>
    </w:p>
    <w:p w14:paraId="77B725BE" w14:textId="77777777" w:rsidR="00E23159" w:rsidRDefault="00E23159" w:rsidP="00E23159">
      <w:pPr>
        <w:ind w:left="504"/>
      </w:pPr>
      <w:r w:rsidRPr="00E23159">
        <w:t>c) It allows doctors to understand how the AI reached its conclusions</w:t>
      </w:r>
    </w:p>
    <w:p w14:paraId="51A5A4DF" w14:textId="40E04B57" w:rsidR="00E23159" w:rsidRDefault="00E23159" w:rsidP="00E23159">
      <w:pPr>
        <w:ind w:left="504"/>
      </w:pPr>
      <w:r w:rsidRPr="00E23159">
        <w:t>d) It prevents the AI from making mistakes</w:t>
      </w:r>
    </w:p>
    <w:p w14:paraId="4A34C0CE" w14:textId="77777777" w:rsidR="00E23159" w:rsidRDefault="00E23159" w:rsidP="00E23159"/>
    <w:p w14:paraId="0B80E406" w14:textId="3DDC249A" w:rsidR="00E23159" w:rsidRDefault="00E23159" w:rsidP="00E23159">
      <w:pPr>
        <w:pStyle w:val="ListParagraph"/>
        <w:numPr>
          <w:ilvl w:val="0"/>
          <w:numId w:val="27"/>
        </w:numPr>
      </w:pPr>
      <w:r w:rsidRPr="00E23159">
        <w:t>Which of the following is an example of Natural Language Processing (NLP)?</w:t>
      </w:r>
    </w:p>
    <w:p w14:paraId="0B3B431E" w14:textId="77777777" w:rsidR="00E23159" w:rsidRDefault="00E23159" w:rsidP="00E23159">
      <w:pPr>
        <w:ind w:left="504"/>
      </w:pPr>
      <w:r w:rsidRPr="00E23159">
        <w:t>a) A robot navigating through a room</w:t>
      </w:r>
    </w:p>
    <w:p w14:paraId="44B1BFF7" w14:textId="77777777" w:rsidR="00E23159" w:rsidRDefault="00E23159" w:rsidP="00E23159">
      <w:pPr>
        <w:ind w:left="504"/>
      </w:pPr>
      <w:r w:rsidRPr="00E23159">
        <w:t>b) A computer recognizing faces in photos</w:t>
      </w:r>
    </w:p>
    <w:p w14:paraId="019A0621" w14:textId="77777777" w:rsidR="00E23159" w:rsidRDefault="00E23159" w:rsidP="00E23159">
      <w:pPr>
        <w:ind w:left="504"/>
      </w:pPr>
      <w:r w:rsidRPr="00E23159">
        <w:t>c) A chatbot understanding and responding to customer questions</w:t>
      </w:r>
    </w:p>
    <w:p w14:paraId="23BF8BF4" w14:textId="0C21A3EA" w:rsidR="003E5939" w:rsidRDefault="00E23159" w:rsidP="00E23159">
      <w:pPr>
        <w:ind w:left="504"/>
      </w:pPr>
      <w:r w:rsidRPr="00E23159">
        <w:t>d) A program calculating mathematical equations</w:t>
      </w:r>
    </w:p>
    <w:p w14:paraId="11ECF552" w14:textId="35673694" w:rsidR="003E5939" w:rsidRDefault="003E5939" w:rsidP="00FB6792">
      <w:pPr>
        <w:pStyle w:val="Heading2"/>
      </w:pPr>
      <w:r>
        <w:t>Artificial Intelligence and Machine Learning Answer Key</w:t>
      </w:r>
    </w:p>
    <w:p w14:paraId="3F41FDF8" w14:textId="3D80343C" w:rsidR="003E5939" w:rsidRDefault="003E5939" w:rsidP="003E5939">
      <w:r>
        <w:t xml:space="preserve">1. </w:t>
      </w:r>
      <w:r w:rsidR="00E23159">
        <w:t>a) AI can process information much faster than humans</w:t>
      </w:r>
    </w:p>
    <w:p w14:paraId="61B8D69A" w14:textId="349516DD" w:rsidR="003E5939" w:rsidRDefault="003E5939" w:rsidP="003E5939">
      <w:r>
        <w:t xml:space="preserve">2. </w:t>
      </w:r>
      <w:r w:rsidR="00E23159">
        <w:t>b) The model may learn and perpetuate those biases</w:t>
      </w:r>
      <w:r>
        <w:t xml:space="preserve"> </w:t>
      </w:r>
    </w:p>
    <w:p w14:paraId="0B0DC50A" w14:textId="074818E2" w:rsidR="003E5939" w:rsidRDefault="003E5939" w:rsidP="003E5939">
      <w:r>
        <w:t xml:space="preserve">3. </w:t>
      </w:r>
      <w:r w:rsidR="00E23159">
        <w:t>a</w:t>
      </w:r>
      <w:r>
        <w:t xml:space="preserve">) </w:t>
      </w:r>
      <w:r w:rsidR="00E23159">
        <w:t>Supervised learning uses labeled data; unsupervised learning finds patterns in unlabeled data</w:t>
      </w:r>
    </w:p>
    <w:p w14:paraId="2A4CC41C" w14:textId="1A852DFC" w:rsidR="003E5939" w:rsidRDefault="003E5939" w:rsidP="003E5939">
      <w:r>
        <w:t xml:space="preserve">4. </w:t>
      </w:r>
      <w:r w:rsidR="00E23159">
        <w:t>c</w:t>
      </w:r>
      <w:r>
        <w:t xml:space="preserve">) </w:t>
      </w:r>
      <w:r w:rsidR="00E23159">
        <w:t>It allows doctors to understand how the AI reached its conclusions</w:t>
      </w:r>
    </w:p>
    <w:p w14:paraId="5E0C37D8" w14:textId="4C5EF9BA" w:rsidR="003E5939" w:rsidRDefault="003E5939" w:rsidP="003E5939">
      <w:r>
        <w:t xml:space="preserve">5. </w:t>
      </w:r>
      <w:r w:rsidR="00E23159">
        <w:t>c) A chatbot understanding and responding to customer questions</w:t>
      </w:r>
    </w:p>
    <w:p w14:paraId="3AB463D8" w14:textId="77777777" w:rsidR="003E5939" w:rsidRPr="003E5939" w:rsidRDefault="003E5939" w:rsidP="003E5939"/>
    <w:p w14:paraId="1165244C" w14:textId="0E9F5A55" w:rsidR="003E5939" w:rsidRDefault="003E5939" w:rsidP="003E5939">
      <w:pPr>
        <w:pStyle w:val="Heading2"/>
      </w:pPr>
      <w:r>
        <w:t>Cybersecurity and Privacy Questions</w:t>
      </w:r>
    </w:p>
    <w:p w14:paraId="111A8912" w14:textId="2125A8B4" w:rsidR="00BB3B6E" w:rsidRDefault="00BB3B6E" w:rsidP="00BB3B6E">
      <w:r>
        <w:t>1. What is phishing?</w:t>
      </w:r>
    </w:p>
    <w:p w14:paraId="42093B33" w14:textId="77777777" w:rsidR="00BB3B6E" w:rsidRDefault="00BB3B6E" w:rsidP="00BB3B6E">
      <w:r>
        <w:t xml:space="preserve">    a) A type of fishing sport</w:t>
      </w:r>
    </w:p>
    <w:p w14:paraId="7730EE30" w14:textId="77777777" w:rsidR="00BB3B6E" w:rsidRDefault="00BB3B6E" w:rsidP="00BB3B6E">
      <w:r>
        <w:t xml:space="preserve">    b) An attempt to obtain sensitive information by disguising as a trustworthy entity</w:t>
      </w:r>
    </w:p>
    <w:p w14:paraId="2B2E9F66" w14:textId="77777777" w:rsidR="00BB3B6E" w:rsidRDefault="00BB3B6E" w:rsidP="00BB3B6E">
      <w:r>
        <w:t xml:space="preserve">    c) A method of encrypting data</w:t>
      </w:r>
    </w:p>
    <w:p w14:paraId="36A5DE8D" w14:textId="77777777" w:rsidR="00BB3B6E" w:rsidRDefault="00BB3B6E" w:rsidP="00BB3B6E">
      <w:r>
        <w:t xml:space="preserve">    d) A type of computer virus</w:t>
      </w:r>
    </w:p>
    <w:p w14:paraId="1457A08A" w14:textId="77777777" w:rsidR="00BB3B6E" w:rsidRDefault="00BB3B6E" w:rsidP="00BB3B6E"/>
    <w:p w14:paraId="00B69565" w14:textId="3CC5CD12" w:rsidR="00BB3B6E" w:rsidRDefault="00BB3B6E" w:rsidP="00BB3B6E">
      <w:r>
        <w:t>2. What does two-factor authentication provide?</w:t>
      </w:r>
    </w:p>
    <w:p w14:paraId="778DED33" w14:textId="77777777" w:rsidR="00BB3B6E" w:rsidRDefault="00BB3B6E" w:rsidP="00BB3B6E">
      <w:r>
        <w:t xml:space="preserve">    a) Faster internet speed</w:t>
      </w:r>
    </w:p>
    <w:p w14:paraId="1AD1AF7F" w14:textId="77777777" w:rsidR="00BB3B6E" w:rsidRDefault="00BB3B6E" w:rsidP="00BB3B6E">
      <w:r>
        <w:t xml:space="preserve">    b) </w:t>
      </w:r>
      <w:proofErr w:type="gramStart"/>
      <w:r>
        <w:t>Better</w:t>
      </w:r>
      <w:proofErr w:type="gramEnd"/>
      <w:r>
        <w:t xml:space="preserve"> graphics quality</w:t>
      </w:r>
    </w:p>
    <w:p w14:paraId="794664CA" w14:textId="77777777" w:rsidR="00BB3B6E" w:rsidRDefault="00BB3B6E" w:rsidP="00BB3B6E">
      <w:r>
        <w:t xml:space="preserve">    c) An extra layer of security</w:t>
      </w:r>
    </w:p>
    <w:p w14:paraId="1C95886E" w14:textId="77777777" w:rsidR="00BB3B6E" w:rsidRDefault="00BB3B6E" w:rsidP="00BB3B6E">
      <w:r>
        <w:t xml:space="preserve">    d) Automatic software updates</w:t>
      </w:r>
    </w:p>
    <w:p w14:paraId="2F9F9EEE" w14:textId="77777777" w:rsidR="00BB3B6E" w:rsidRDefault="00BB3B6E" w:rsidP="00BB3B6E"/>
    <w:p w14:paraId="19A0E86E" w14:textId="0B58F08D" w:rsidR="00BB3B6E" w:rsidRDefault="00BB3B6E" w:rsidP="00BB3B6E">
      <w:r>
        <w:t>3. What is a firewall?</w:t>
      </w:r>
    </w:p>
    <w:p w14:paraId="4D0180E1" w14:textId="77777777" w:rsidR="00BB3B6E" w:rsidRDefault="00BB3B6E" w:rsidP="00BB3B6E">
      <w:r>
        <w:t xml:space="preserve">    a) A physical wall to protect against fire</w:t>
      </w:r>
    </w:p>
    <w:p w14:paraId="4DBA0510" w14:textId="77777777" w:rsidR="00BB3B6E" w:rsidRDefault="00BB3B6E" w:rsidP="00BB3B6E">
      <w:r>
        <w:t xml:space="preserve">    b) A security system that monitors and controls network traffic</w:t>
      </w:r>
    </w:p>
    <w:p w14:paraId="74612208" w14:textId="77777777" w:rsidR="00BB3B6E" w:rsidRDefault="00BB3B6E" w:rsidP="00BB3B6E">
      <w:r>
        <w:t xml:space="preserve">    c) A type of computer virus</w:t>
      </w:r>
    </w:p>
    <w:p w14:paraId="4D638A56" w14:textId="77777777" w:rsidR="00BB3B6E" w:rsidRDefault="00BB3B6E" w:rsidP="00BB3B6E">
      <w:r>
        <w:t xml:space="preserve">    d) A backup power system</w:t>
      </w:r>
    </w:p>
    <w:p w14:paraId="7EBEE1C6" w14:textId="77777777" w:rsidR="00BB3B6E" w:rsidRDefault="00BB3B6E" w:rsidP="00BB3B6E"/>
    <w:p w14:paraId="7BE875A4" w14:textId="6E110FDC" w:rsidR="00BB3B6E" w:rsidRDefault="00BB3B6E" w:rsidP="00BB3B6E">
      <w:r>
        <w:t>4. What does HTTPS stand for?</w:t>
      </w:r>
    </w:p>
    <w:p w14:paraId="1FF61994" w14:textId="77777777" w:rsidR="00BB3B6E" w:rsidRDefault="00BB3B6E" w:rsidP="00BB3B6E">
      <w:r>
        <w:t xml:space="preserve">    a) Hyper Text Transfer Protocol Secure</w:t>
      </w:r>
    </w:p>
    <w:p w14:paraId="3F400620" w14:textId="77777777" w:rsidR="00BB3B6E" w:rsidRDefault="00BB3B6E" w:rsidP="00BB3B6E">
      <w:r>
        <w:t xml:space="preserve">    b) High Tech Transfer Protocol System</w:t>
      </w:r>
    </w:p>
    <w:p w14:paraId="1637DEC8" w14:textId="77777777" w:rsidR="00BB3B6E" w:rsidRDefault="00BB3B6E" w:rsidP="00BB3B6E">
      <w:r>
        <w:t xml:space="preserve">    c) Hyper Text Transmission Protocol Service</w:t>
      </w:r>
    </w:p>
    <w:p w14:paraId="786A5A5F" w14:textId="77777777" w:rsidR="00BB3B6E" w:rsidRDefault="00BB3B6E" w:rsidP="00BB3B6E">
      <w:r>
        <w:t xml:space="preserve">    d) Home Transfer Protocol Secure</w:t>
      </w:r>
    </w:p>
    <w:p w14:paraId="2319E5CD" w14:textId="77777777" w:rsidR="00BB3B6E" w:rsidRDefault="00BB3B6E" w:rsidP="00BB3B6E"/>
    <w:p w14:paraId="3391A38B" w14:textId="1F9A656F" w:rsidR="00BB3B6E" w:rsidRDefault="00BB3B6E" w:rsidP="00BB3B6E">
      <w:r>
        <w:t>5. What is a VPN used for?</w:t>
      </w:r>
    </w:p>
    <w:p w14:paraId="753BDC91" w14:textId="77777777" w:rsidR="00BB3B6E" w:rsidRDefault="00BB3B6E" w:rsidP="00BB3B6E">
      <w:r>
        <w:t xml:space="preserve">    a) Video Processing Network</w:t>
      </w:r>
    </w:p>
    <w:p w14:paraId="1489950C" w14:textId="77777777" w:rsidR="00BB3B6E" w:rsidRDefault="00BB3B6E" w:rsidP="00BB3B6E">
      <w:r>
        <w:t xml:space="preserve">    b) Virtual Private Network</w:t>
      </w:r>
    </w:p>
    <w:p w14:paraId="7D27B643" w14:textId="77777777" w:rsidR="00BB3B6E" w:rsidRDefault="00BB3B6E" w:rsidP="00BB3B6E">
      <w:r>
        <w:t xml:space="preserve">    c) Visual Programming Navigation</w:t>
      </w:r>
    </w:p>
    <w:p w14:paraId="319EF84B" w14:textId="1725C743" w:rsidR="003E5939" w:rsidRDefault="00BB3B6E" w:rsidP="003E5939">
      <w:r>
        <w:t xml:space="preserve">    d) Vital Program Notification</w:t>
      </w:r>
    </w:p>
    <w:p w14:paraId="03173140" w14:textId="0525EA66" w:rsidR="003E5939" w:rsidRDefault="003E5939" w:rsidP="003E5939">
      <w:pPr>
        <w:pStyle w:val="Heading2"/>
      </w:pPr>
      <w:r>
        <w:t>Cybersecurity and Privacy Answer Key</w:t>
      </w:r>
    </w:p>
    <w:p w14:paraId="6370D297" w14:textId="4A496087" w:rsidR="00BB3B6E" w:rsidRDefault="00BB3B6E" w:rsidP="00BB3B6E">
      <w:r>
        <w:t>1. b) An attempt to obtain sensitive information by disguising as a trustworthy entity</w:t>
      </w:r>
    </w:p>
    <w:p w14:paraId="7A4BD088" w14:textId="7C08F3AE" w:rsidR="00BB3B6E" w:rsidRDefault="00BB3B6E" w:rsidP="00BB3B6E">
      <w:r>
        <w:t>2. c) An extra layer of security</w:t>
      </w:r>
    </w:p>
    <w:p w14:paraId="498BDDE7" w14:textId="7E7955D7" w:rsidR="00BB3B6E" w:rsidRDefault="00BB3B6E" w:rsidP="00BB3B6E">
      <w:r>
        <w:t>3. b) A security system that monitors and controls network traffic</w:t>
      </w:r>
    </w:p>
    <w:p w14:paraId="15CCC15C" w14:textId="0FDF0E39" w:rsidR="00BB3B6E" w:rsidRDefault="00BB3B6E" w:rsidP="00BB3B6E">
      <w:r>
        <w:t>4. a) Hyper Text Transfer Protocol Secure</w:t>
      </w:r>
    </w:p>
    <w:p w14:paraId="6B22A31D" w14:textId="7B315095" w:rsidR="00BB3B6E" w:rsidRDefault="00BB3B6E" w:rsidP="00BB3B6E">
      <w:r>
        <w:t>5. b) Virtual Private Network</w:t>
      </w:r>
    </w:p>
    <w:p w14:paraId="39EC51FD" w14:textId="77777777" w:rsidR="003E5939" w:rsidRDefault="003E5939" w:rsidP="003E5939"/>
    <w:p w14:paraId="299C2F83" w14:textId="2340AAFB" w:rsidR="003E5939" w:rsidRDefault="003E5939" w:rsidP="003E5939">
      <w:pPr>
        <w:pStyle w:val="Heading2"/>
      </w:pPr>
      <w:r>
        <w:t>Emerging Technologies Questions</w:t>
      </w:r>
    </w:p>
    <w:p w14:paraId="26084FC8" w14:textId="1C4331B4" w:rsidR="00F33AEC" w:rsidRDefault="00F33AEC" w:rsidP="00F33AEC">
      <w:r>
        <w:t>1. What is the Internet of Things (IoT)?</w:t>
      </w:r>
    </w:p>
    <w:p w14:paraId="27E96BB9" w14:textId="77777777" w:rsidR="00F33AEC" w:rsidRDefault="00F33AEC" w:rsidP="00F33AEC">
      <w:r>
        <w:t xml:space="preserve">    a) A new version of the internet</w:t>
      </w:r>
    </w:p>
    <w:p w14:paraId="40D6574C" w14:textId="77777777" w:rsidR="00F33AEC" w:rsidRDefault="00F33AEC" w:rsidP="00F33AEC">
      <w:r>
        <w:t xml:space="preserve">    b) A network of physical objects embedded with sensors and software</w:t>
      </w:r>
    </w:p>
    <w:p w14:paraId="79DFD633" w14:textId="77777777" w:rsidR="00F33AEC" w:rsidRDefault="00F33AEC" w:rsidP="00F33AEC">
      <w:r>
        <w:lastRenderedPageBreak/>
        <w:t xml:space="preserve">    c) A type of social media platform</w:t>
      </w:r>
    </w:p>
    <w:p w14:paraId="1B294955" w14:textId="77777777" w:rsidR="00F33AEC" w:rsidRDefault="00F33AEC" w:rsidP="00F33AEC">
      <w:r>
        <w:t xml:space="preserve">    d) A cloud storage service</w:t>
      </w:r>
    </w:p>
    <w:p w14:paraId="19EEFD73" w14:textId="77777777" w:rsidR="00F33AEC" w:rsidRDefault="00F33AEC" w:rsidP="00F33AEC"/>
    <w:p w14:paraId="007DE7C4" w14:textId="77777777" w:rsidR="00F33AEC" w:rsidRDefault="00F33AEC" w:rsidP="00F33AEC">
      <w:r>
        <w:t>2. What is blockchain primarily known for?</w:t>
      </w:r>
    </w:p>
    <w:p w14:paraId="79310C83" w14:textId="77777777" w:rsidR="00F33AEC" w:rsidRDefault="00F33AEC" w:rsidP="00F33AEC">
      <w:r>
        <w:t xml:space="preserve">    a) A type of computer hardware</w:t>
      </w:r>
    </w:p>
    <w:p w14:paraId="69B9F446" w14:textId="77777777" w:rsidR="00F33AEC" w:rsidRDefault="00F33AEC" w:rsidP="00F33AEC">
      <w:r>
        <w:t xml:space="preserve">    b) A social media platform</w:t>
      </w:r>
    </w:p>
    <w:p w14:paraId="1DDD2262" w14:textId="77777777" w:rsidR="00F33AEC" w:rsidRDefault="00F33AEC" w:rsidP="00F33AEC">
      <w:r>
        <w:t xml:space="preserve">    c) A distributed ledger technology</w:t>
      </w:r>
    </w:p>
    <w:p w14:paraId="477CD43B" w14:textId="77777777" w:rsidR="00F33AEC" w:rsidRDefault="00F33AEC" w:rsidP="00F33AEC">
      <w:r>
        <w:t xml:space="preserve">    d) A programming language</w:t>
      </w:r>
    </w:p>
    <w:p w14:paraId="1AE6B1FA" w14:textId="77777777" w:rsidR="00F33AEC" w:rsidRDefault="00F33AEC" w:rsidP="00F33AEC"/>
    <w:p w14:paraId="1F4695CB" w14:textId="77777777" w:rsidR="00F33AEC" w:rsidRDefault="00F33AEC" w:rsidP="00F33AEC">
      <w:r>
        <w:t>3. What does VR stand for in technology?</w:t>
      </w:r>
    </w:p>
    <w:p w14:paraId="71ED5BA5" w14:textId="77777777" w:rsidR="00F33AEC" w:rsidRDefault="00F33AEC" w:rsidP="00F33AEC">
      <w:r>
        <w:t xml:space="preserve">    a) Very Rapid</w:t>
      </w:r>
    </w:p>
    <w:p w14:paraId="39E1AD0C" w14:textId="77777777" w:rsidR="00F33AEC" w:rsidRDefault="00F33AEC" w:rsidP="00F33AEC">
      <w:r>
        <w:t xml:space="preserve">    b) Virtual Reality</w:t>
      </w:r>
    </w:p>
    <w:p w14:paraId="21B8729D" w14:textId="77777777" w:rsidR="00F33AEC" w:rsidRDefault="00F33AEC" w:rsidP="00F33AEC">
      <w:r>
        <w:t xml:space="preserve">    c) Visual Rendering</w:t>
      </w:r>
    </w:p>
    <w:p w14:paraId="3C11AEED" w14:textId="77777777" w:rsidR="00F33AEC" w:rsidRDefault="00F33AEC" w:rsidP="00F33AEC">
      <w:r>
        <w:t xml:space="preserve">    d) Variable Resolution</w:t>
      </w:r>
    </w:p>
    <w:p w14:paraId="0D70954A" w14:textId="77777777" w:rsidR="00F33AEC" w:rsidRDefault="00F33AEC" w:rsidP="00F33AEC"/>
    <w:p w14:paraId="331BED88" w14:textId="77777777" w:rsidR="00F33AEC" w:rsidRDefault="00F33AEC" w:rsidP="00F33AEC">
      <w:r>
        <w:t>4. What is edge computing?</w:t>
      </w:r>
    </w:p>
    <w:p w14:paraId="51745658" w14:textId="77777777" w:rsidR="00F33AEC" w:rsidRDefault="00F33AEC" w:rsidP="00F33AEC">
      <w:r>
        <w:t xml:space="preserve">    a) A type of computer monitor</w:t>
      </w:r>
    </w:p>
    <w:p w14:paraId="772142EF" w14:textId="77777777" w:rsidR="00F33AEC" w:rsidRDefault="00F33AEC" w:rsidP="00F33AEC">
      <w:r>
        <w:t xml:space="preserve">    b) Processing data near the source of data generation</w:t>
      </w:r>
    </w:p>
    <w:p w14:paraId="5211CA47" w14:textId="77777777" w:rsidR="00F33AEC" w:rsidRDefault="00F33AEC" w:rsidP="00F33AEC">
      <w:r>
        <w:t xml:space="preserve">    c) A method of sharpening digital images</w:t>
      </w:r>
    </w:p>
    <w:p w14:paraId="0F89DE96" w14:textId="77777777" w:rsidR="00F33AEC" w:rsidRDefault="00F33AEC" w:rsidP="00F33AEC">
      <w:r>
        <w:t xml:space="preserve">    d) A type of internet connection</w:t>
      </w:r>
    </w:p>
    <w:p w14:paraId="372CDD56" w14:textId="77777777" w:rsidR="00F33AEC" w:rsidRDefault="00F33AEC" w:rsidP="00F33AEC"/>
    <w:p w14:paraId="4F33F299" w14:textId="77777777" w:rsidR="00F33AEC" w:rsidRDefault="00F33AEC" w:rsidP="00F33AEC">
      <w:r>
        <w:t>5. What is quantum computing?</w:t>
      </w:r>
    </w:p>
    <w:p w14:paraId="16EEC6EE" w14:textId="77777777" w:rsidR="00F33AEC" w:rsidRDefault="00F33AEC" w:rsidP="00F33AEC">
      <w:r>
        <w:t xml:space="preserve">    a) Very fast traditional computing</w:t>
      </w:r>
    </w:p>
    <w:p w14:paraId="615248CA" w14:textId="77777777" w:rsidR="00F33AEC" w:rsidRDefault="00F33AEC" w:rsidP="00F33AEC">
      <w:r>
        <w:t xml:space="preserve">    b) Computing using quantum-mechanical phenomena</w:t>
      </w:r>
    </w:p>
    <w:p w14:paraId="2CBF4D4B" w14:textId="77777777" w:rsidR="00F33AEC" w:rsidRDefault="00F33AEC" w:rsidP="00F33AEC">
      <w:r>
        <w:t xml:space="preserve">    c) A type of cloud computing</w:t>
      </w:r>
    </w:p>
    <w:p w14:paraId="38BC6ABA" w14:textId="36EE5BE7" w:rsidR="003E5939" w:rsidRDefault="00F33AEC" w:rsidP="00F33AEC">
      <w:r>
        <w:t xml:space="preserve">    d) A method of cooling computer processors</w:t>
      </w:r>
    </w:p>
    <w:p w14:paraId="3F6CC0E2" w14:textId="0EE0C43F" w:rsidR="003E5939" w:rsidRDefault="003E5939" w:rsidP="003E5939">
      <w:pPr>
        <w:pStyle w:val="Heading2"/>
      </w:pPr>
      <w:r>
        <w:t>Emerging Technologies Answer Key</w:t>
      </w:r>
    </w:p>
    <w:p w14:paraId="362BFC62" w14:textId="77777777" w:rsidR="00F33AEC" w:rsidRDefault="00F33AEC" w:rsidP="00F33AEC">
      <w:r>
        <w:t>1. b) A network of physical objects embedded with sensors and software</w:t>
      </w:r>
    </w:p>
    <w:p w14:paraId="507E1A03" w14:textId="77777777" w:rsidR="00F33AEC" w:rsidRDefault="00F33AEC" w:rsidP="00F33AEC">
      <w:r>
        <w:t>2. c) A distributed ledger technology</w:t>
      </w:r>
    </w:p>
    <w:p w14:paraId="10B8B9D6" w14:textId="77777777" w:rsidR="00F33AEC" w:rsidRDefault="00F33AEC" w:rsidP="00F33AEC">
      <w:r>
        <w:t>3. b) Virtual Reality</w:t>
      </w:r>
    </w:p>
    <w:p w14:paraId="19BE0AEE" w14:textId="77777777" w:rsidR="00F33AEC" w:rsidRDefault="00F33AEC" w:rsidP="00F33AEC">
      <w:r>
        <w:lastRenderedPageBreak/>
        <w:t>4. b) Processing data near the source of data generation</w:t>
      </w:r>
    </w:p>
    <w:p w14:paraId="2AB60B2D" w14:textId="77777777" w:rsidR="00F33AEC" w:rsidRDefault="00F33AEC" w:rsidP="00F33AEC">
      <w:r>
        <w:t>5. b) Computing using quantum-mechanical phenomena</w:t>
      </w:r>
    </w:p>
    <w:p w14:paraId="643EA5F1" w14:textId="77777777" w:rsidR="003E5939" w:rsidRDefault="003E5939" w:rsidP="003E5939"/>
    <w:p w14:paraId="07937E2E" w14:textId="5ACF9B9F" w:rsidR="00BB3B6E" w:rsidRDefault="00BB3B6E" w:rsidP="00BB3B6E">
      <w:pPr>
        <w:pStyle w:val="Heading2"/>
      </w:pPr>
      <w:r>
        <w:t>Digital Citizenship Questions</w:t>
      </w:r>
    </w:p>
    <w:p w14:paraId="7DB7BFDB" w14:textId="7F4ADADD" w:rsidR="00BB3B6E" w:rsidRDefault="00BB3B6E" w:rsidP="00BB3B6E">
      <w:bookmarkStart w:id="0" w:name="_Hlk175088046"/>
      <w:r>
        <w:t>1. What is a digital footprint?</w:t>
      </w:r>
    </w:p>
    <w:p w14:paraId="0D48324B" w14:textId="77777777" w:rsidR="00BB3B6E" w:rsidRDefault="00BB3B6E" w:rsidP="00BB3B6E">
      <w:r>
        <w:t xml:space="preserve">    a) A measure of computer processing power</w:t>
      </w:r>
    </w:p>
    <w:p w14:paraId="25BE12EE" w14:textId="77777777" w:rsidR="00BB3B6E" w:rsidRDefault="00BB3B6E" w:rsidP="00BB3B6E">
      <w:r>
        <w:t xml:space="preserve">    b) The trail of data you leave online</w:t>
      </w:r>
    </w:p>
    <w:p w14:paraId="07E90A55" w14:textId="77777777" w:rsidR="00BB3B6E" w:rsidRDefault="00BB3B6E" w:rsidP="00BB3B6E">
      <w:r>
        <w:t xml:space="preserve">    c) A type of computer virus</w:t>
      </w:r>
    </w:p>
    <w:p w14:paraId="123E1880" w14:textId="77777777" w:rsidR="00BB3B6E" w:rsidRDefault="00BB3B6E" w:rsidP="00BB3B6E">
      <w:r>
        <w:t xml:space="preserve">    d) A digital signature</w:t>
      </w:r>
    </w:p>
    <w:p w14:paraId="733EB41F" w14:textId="77777777" w:rsidR="00BB3B6E" w:rsidRDefault="00BB3B6E" w:rsidP="00BB3B6E"/>
    <w:p w14:paraId="4791105B" w14:textId="051673A6" w:rsidR="00BB3B6E" w:rsidRDefault="00BB3B6E" w:rsidP="00BB3B6E">
      <w:r>
        <w:t>2. What does Creative Commons provide?</w:t>
      </w:r>
    </w:p>
    <w:p w14:paraId="232D6015" w14:textId="77777777" w:rsidR="00BB3B6E" w:rsidRDefault="00BB3B6E" w:rsidP="00BB3B6E">
      <w:r>
        <w:t xml:space="preserve">    a) A platform for creating digital art</w:t>
      </w:r>
    </w:p>
    <w:p w14:paraId="1ECBC41F" w14:textId="77777777" w:rsidR="00BB3B6E" w:rsidRDefault="00BB3B6E" w:rsidP="00BB3B6E">
      <w:r>
        <w:t xml:space="preserve">    b) A set of licenses for sharing and using creative work</w:t>
      </w:r>
    </w:p>
    <w:p w14:paraId="0A2F9F79" w14:textId="77777777" w:rsidR="00BB3B6E" w:rsidRDefault="00BB3B6E" w:rsidP="00BB3B6E">
      <w:r>
        <w:t xml:space="preserve">    c) A social media network for artists</w:t>
      </w:r>
    </w:p>
    <w:p w14:paraId="6005A000" w14:textId="77777777" w:rsidR="00BB3B6E" w:rsidRDefault="00BB3B6E" w:rsidP="00BB3B6E">
      <w:r>
        <w:t xml:space="preserve">    d) A software for editing videos</w:t>
      </w:r>
    </w:p>
    <w:p w14:paraId="52D7FEEF" w14:textId="77777777" w:rsidR="00BB3B6E" w:rsidRDefault="00BB3B6E" w:rsidP="00BB3B6E"/>
    <w:p w14:paraId="435BF5FC" w14:textId="495F5B4E" w:rsidR="00BB3B6E" w:rsidRDefault="00BB3B6E" w:rsidP="00BB3B6E">
      <w:r>
        <w:t>3. What is cyberbullying?</w:t>
      </w:r>
    </w:p>
    <w:p w14:paraId="39F89240" w14:textId="77777777" w:rsidR="00BB3B6E" w:rsidRDefault="00BB3B6E" w:rsidP="00BB3B6E">
      <w:r>
        <w:t xml:space="preserve">    a) A type of computer virus</w:t>
      </w:r>
    </w:p>
    <w:p w14:paraId="100F6297" w14:textId="77777777" w:rsidR="00BB3B6E" w:rsidRDefault="00BB3B6E" w:rsidP="00BB3B6E">
      <w:r>
        <w:t xml:space="preserve">    b) The use of digital technologies to deliberately upset someone</w:t>
      </w:r>
    </w:p>
    <w:p w14:paraId="3945FD51" w14:textId="77777777" w:rsidR="00BB3B6E" w:rsidRDefault="00BB3B6E" w:rsidP="00BB3B6E">
      <w:r>
        <w:t xml:space="preserve">    c) An online gaming strategy</w:t>
      </w:r>
    </w:p>
    <w:p w14:paraId="4D13EAAF" w14:textId="77777777" w:rsidR="00BB3B6E" w:rsidRDefault="00BB3B6E" w:rsidP="00BB3B6E">
      <w:r>
        <w:t xml:space="preserve">    d) A method of digital marketing</w:t>
      </w:r>
    </w:p>
    <w:p w14:paraId="101F28BF" w14:textId="77777777" w:rsidR="00BB3B6E" w:rsidRDefault="00BB3B6E" w:rsidP="00BB3B6E"/>
    <w:p w14:paraId="166AF3D1" w14:textId="0DE472EE" w:rsidR="00BB3B6E" w:rsidRDefault="00BB3B6E" w:rsidP="00BB3B6E">
      <w:r>
        <w:t>4. What is netiquette?</w:t>
      </w:r>
    </w:p>
    <w:p w14:paraId="201856E5" w14:textId="77777777" w:rsidR="00BB3B6E" w:rsidRDefault="00BB3B6E" w:rsidP="00BB3B6E">
      <w:r>
        <w:t xml:space="preserve">    a) A type of internet connection</w:t>
      </w:r>
    </w:p>
    <w:p w14:paraId="60CA4AFC" w14:textId="77777777" w:rsidR="00BB3B6E" w:rsidRDefault="00BB3B6E" w:rsidP="00BB3B6E">
      <w:r>
        <w:t xml:space="preserve">    b) Rules for polite behavior online</w:t>
      </w:r>
    </w:p>
    <w:p w14:paraId="4BAB7D70" w14:textId="77777777" w:rsidR="00BB3B6E" w:rsidRDefault="00BB3B6E" w:rsidP="00BB3B6E">
      <w:r>
        <w:t xml:space="preserve">    c) A website building tool</w:t>
      </w:r>
    </w:p>
    <w:p w14:paraId="0CF80E01" w14:textId="77777777" w:rsidR="00BB3B6E" w:rsidRDefault="00BB3B6E" w:rsidP="00BB3B6E">
      <w:r>
        <w:t xml:space="preserve">    d) An antivirus software</w:t>
      </w:r>
    </w:p>
    <w:p w14:paraId="233DE773" w14:textId="77777777" w:rsidR="00BB3B6E" w:rsidRDefault="00BB3B6E" w:rsidP="00BB3B6E"/>
    <w:p w14:paraId="18E4EB44" w14:textId="25A510C0" w:rsidR="00BB3B6E" w:rsidRDefault="00BB3B6E" w:rsidP="00BB3B6E">
      <w:r>
        <w:t>5. What does it mean to be a good digital citizen?</w:t>
      </w:r>
    </w:p>
    <w:p w14:paraId="212243EE" w14:textId="77777777" w:rsidR="00BB3B6E" w:rsidRDefault="00BB3B6E" w:rsidP="00BB3B6E">
      <w:r>
        <w:t xml:space="preserve">    a) Spending all your time online</w:t>
      </w:r>
    </w:p>
    <w:p w14:paraId="796664E5" w14:textId="4BC85AA4" w:rsidR="00BB3B6E" w:rsidRDefault="00BB3B6E" w:rsidP="00BB3B6E">
      <w:r>
        <w:lastRenderedPageBreak/>
        <w:t xml:space="preserve">    b) Having the fastest internet connection</w:t>
      </w:r>
    </w:p>
    <w:p w14:paraId="48910815" w14:textId="14BB7388" w:rsidR="00BB3B6E" w:rsidRDefault="00BB3B6E" w:rsidP="00BB3B6E">
      <w:r>
        <w:t xml:space="preserve">    c) Using technology responsibly and respectfully</w:t>
      </w:r>
    </w:p>
    <w:p w14:paraId="2323D422" w14:textId="6A5DA086" w:rsidR="00BB3B6E" w:rsidRDefault="00BB3B6E" w:rsidP="003E5939">
      <w:r>
        <w:t xml:space="preserve">    d) Owning the latest gadgets</w:t>
      </w:r>
      <w:bookmarkEnd w:id="0"/>
    </w:p>
    <w:p w14:paraId="4E44E8D7" w14:textId="56CD8F8E" w:rsidR="00BB3B6E" w:rsidRDefault="00BB3B6E" w:rsidP="00BB3B6E">
      <w:pPr>
        <w:pStyle w:val="Heading2"/>
      </w:pPr>
      <w:r>
        <w:t>Digital Citizenship Answer Key</w:t>
      </w:r>
    </w:p>
    <w:p w14:paraId="02185258" w14:textId="62E4F0B5" w:rsidR="00BB3B6E" w:rsidRDefault="00BB3B6E" w:rsidP="00BB3B6E">
      <w:r>
        <w:t>1. b) The trail of data you leave online</w:t>
      </w:r>
    </w:p>
    <w:p w14:paraId="7A1BADF7" w14:textId="47EEE3D3" w:rsidR="00BB3B6E" w:rsidRDefault="00BB3B6E" w:rsidP="00BB3B6E">
      <w:r>
        <w:t>2. b) A set of licenses for sharing and using creative work</w:t>
      </w:r>
    </w:p>
    <w:p w14:paraId="12EDDF30" w14:textId="2DF278BA" w:rsidR="00BB3B6E" w:rsidRDefault="00BB3B6E" w:rsidP="00BB3B6E">
      <w:r>
        <w:t>3. b) The use of digital technologies to deliberately upset someone</w:t>
      </w:r>
    </w:p>
    <w:p w14:paraId="4A97E19E" w14:textId="7F032BDF" w:rsidR="00BB3B6E" w:rsidRDefault="00BB3B6E" w:rsidP="00BB3B6E">
      <w:r>
        <w:t>4. b) Rules for polite behavior online</w:t>
      </w:r>
    </w:p>
    <w:p w14:paraId="303D6424" w14:textId="76CCC0D2" w:rsidR="00BB3B6E" w:rsidRDefault="00BB3B6E" w:rsidP="003E5939">
      <w:r>
        <w:t>5. c) Using technology responsibly and respectfully</w:t>
      </w:r>
    </w:p>
    <w:p w14:paraId="460FBAB5" w14:textId="77777777" w:rsidR="00BB3B6E" w:rsidRDefault="00BB3B6E" w:rsidP="003E5939"/>
    <w:p w14:paraId="4CFC5CB7" w14:textId="3A121F11" w:rsidR="00F14E0B" w:rsidRDefault="00FB6792" w:rsidP="00FB6792">
      <w:pPr>
        <w:pStyle w:val="Heading2"/>
      </w:pPr>
      <w:r>
        <w:t>Microsoft Word Questions</w:t>
      </w:r>
    </w:p>
    <w:p w14:paraId="6EFEF44A" w14:textId="72BC7D90" w:rsidR="00FB6792" w:rsidRDefault="00FB6792" w:rsidP="00FB6792">
      <w:r>
        <w:t>1. Which tab would you use to change the page orientation?</w:t>
      </w:r>
    </w:p>
    <w:p w14:paraId="45EEB2D8" w14:textId="77777777" w:rsidR="00FB6792" w:rsidRDefault="00FB6792" w:rsidP="00FB6792">
      <w:r>
        <w:t xml:space="preserve">   a) Home</w:t>
      </w:r>
    </w:p>
    <w:p w14:paraId="714FDAF6" w14:textId="77777777" w:rsidR="00FB6792" w:rsidRDefault="00FB6792" w:rsidP="00FB6792">
      <w:r>
        <w:t xml:space="preserve">   b) Insert</w:t>
      </w:r>
    </w:p>
    <w:p w14:paraId="1F900F0C" w14:textId="77777777" w:rsidR="00FB6792" w:rsidRDefault="00FB6792" w:rsidP="00FB6792">
      <w:r>
        <w:t xml:space="preserve">   c) Layout</w:t>
      </w:r>
    </w:p>
    <w:p w14:paraId="749E069D" w14:textId="77777777" w:rsidR="00FB6792" w:rsidRDefault="00FB6792" w:rsidP="00FB6792">
      <w:r>
        <w:t xml:space="preserve">   d) Review</w:t>
      </w:r>
    </w:p>
    <w:p w14:paraId="6D70AB45" w14:textId="77777777" w:rsidR="00FB6792" w:rsidRDefault="00FB6792" w:rsidP="00FB6792"/>
    <w:p w14:paraId="1667682F" w14:textId="7530C07C" w:rsidR="00FB6792" w:rsidRDefault="00FB6792" w:rsidP="00FB6792">
      <w:pPr>
        <w:rPr>
          <w:u w:val="double"/>
        </w:rPr>
      </w:pPr>
      <w:r>
        <w:t>2. What is the default file extension for Microsoft Word documents?</w:t>
      </w:r>
    </w:p>
    <w:p w14:paraId="18149F21" w14:textId="77777777" w:rsidR="00FB6792" w:rsidRDefault="00FB6792" w:rsidP="00FB6792">
      <w:r>
        <w:t xml:space="preserve">   a) .doc</w:t>
      </w:r>
    </w:p>
    <w:p w14:paraId="6A297679" w14:textId="77777777" w:rsidR="00FB6792" w:rsidRDefault="00FB6792" w:rsidP="00FB6792">
      <w:r>
        <w:t xml:space="preserve">   b) .docx</w:t>
      </w:r>
    </w:p>
    <w:p w14:paraId="53B2F6B8" w14:textId="77777777" w:rsidR="00FB6792" w:rsidRDefault="00FB6792" w:rsidP="00FB6792">
      <w:r>
        <w:t xml:space="preserve">   c) .txt</w:t>
      </w:r>
    </w:p>
    <w:p w14:paraId="13AFC6DD" w14:textId="77777777" w:rsidR="00FB6792" w:rsidRDefault="00FB6792" w:rsidP="00FB6792">
      <w:r>
        <w:t xml:space="preserve">   d) .rtf</w:t>
      </w:r>
    </w:p>
    <w:p w14:paraId="596CD3D7" w14:textId="77777777" w:rsidR="00FB6792" w:rsidRDefault="00FB6792" w:rsidP="00FB6792"/>
    <w:p w14:paraId="3F07CADA" w14:textId="770F8722" w:rsidR="00FB6792" w:rsidRDefault="00FB6792" w:rsidP="00FB6792">
      <w:r>
        <w:t>3. Where can you find the 'Find and Replace' feature?</w:t>
      </w:r>
    </w:p>
    <w:p w14:paraId="28FDEEAE" w14:textId="77777777" w:rsidR="00FB6792" w:rsidRDefault="00FB6792" w:rsidP="00FB6792">
      <w:r>
        <w:t xml:space="preserve">   a) Home tab</w:t>
      </w:r>
    </w:p>
    <w:p w14:paraId="30BA48C0" w14:textId="77777777" w:rsidR="00FB6792" w:rsidRDefault="00FB6792" w:rsidP="00FB6792">
      <w:r>
        <w:t xml:space="preserve">   b) Insert tab</w:t>
      </w:r>
    </w:p>
    <w:p w14:paraId="7585C8C9" w14:textId="77777777" w:rsidR="00FB6792" w:rsidRDefault="00FB6792" w:rsidP="00FB6792">
      <w:r>
        <w:t xml:space="preserve">   c) Review tab</w:t>
      </w:r>
    </w:p>
    <w:p w14:paraId="2874BB76" w14:textId="77777777" w:rsidR="00FB6792" w:rsidRDefault="00FB6792" w:rsidP="00FB6792">
      <w:r>
        <w:t xml:space="preserve">   d) View tab</w:t>
      </w:r>
    </w:p>
    <w:p w14:paraId="21485BD6" w14:textId="77777777" w:rsidR="00FB6792" w:rsidRDefault="00FB6792" w:rsidP="00FB6792"/>
    <w:p w14:paraId="6FF7DC88" w14:textId="721907FC" w:rsidR="00FB6792" w:rsidRDefault="00FB6792" w:rsidP="00FB6792">
      <w:r>
        <w:lastRenderedPageBreak/>
        <w:t>4. Which view shows your document as it would appear when printed?</w:t>
      </w:r>
    </w:p>
    <w:p w14:paraId="12D44BAA" w14:textId="77777777" w:rsidR="00FB6792" w:rsidRDefault="00FB6792" w:rsidP="00FB6792">
      <w:r>
        <w:t xml:space="preserve">   a) Draft</w:t>
      </w:r>
    </w:p>
    <w:p w14:paraId="75676EC7" w14:textId="77777777" w:rsidR="00FB6792" w:rsidRDefault="00FB6792" w:rsidP="00FB6792">
      <w:r>
        <w:t xml:space="preserve">   b) Web Layout</w:t>
      </w:r>
    </w:p>
    <w:p w14:paraId="1C11C713" w14:textId="77777777" w:rsidR="00FB6792" w:rsidRDefault="00FB6792" w:rsidP="00FB6792">
      <w:r>
        <w:t xml:space="preserve">   c) Print Layout</w:t>
      </w:r>
    </w:p>
    <w:p w14:paraId="710EE443" w14:textId="77777777" w:rsidR="00FB6792" w:rsidRDefault="00FB6792" w:rsidP="00FB6792">
      <w:r>
        <w:t xml:space="preserve">   d) Outline</w:t>
      </w:r>
    </w:p>
    <w:p w14:paraId="6357DFAA" w14:textId="77777777" w:rsidR="00FB6792" w:rsidRDefault="00FB6792" w:rsidP="00FB6792"/>
    <w:p w14:paraId="3D2C6A61" w14:textId="70AD6A36" w:rsidR="00FB6792" w:rsidRDefault="00FB6792" w:rsidP="00FB6792">
      <w:r>
        <w:t>5. How can you quickly apply the same formatting to multiple parts of your document?</w:t>
      </w:r>
    </w:p>
    <w:p w14:paraId="6BF9DB1C" w14:textId="77777777" w:rsidR="00FB6792" w:rsidRDefault="00FB6792" w:rsidP="00FB6792">
      <w:r>
        <w:t xml:space="preserve">   a) Copy and Paste</w:t>
      </w:r>
    </w:p>
    <w:p w14:paraId="6B57B323" w14:textId="77777777" w:rsidR="00FB6792" w:rsidRDefault="00FB6792" w:rsidP="00FB6792">
      <w:r>
        <w:t xml:space="preserve">   b) Format Painter</w:t>
      </w:r>
    </w:p>
    <w:p w14:paraId="1E802A32" w14:textId="77777777" w:rsidR="00FB6792" w:rsidRDefault="00FB6792" w:rsidP="00FB6792">
      <w:r>
        <w:t xml:space="preserve">   c) Style Gallery</w:t>
      </w:r>
    </w:p>
    <w:p w14:paraId="35DF89F8" w14:textId="77777777" w:rsidR="00FB6792" w:rsidRDefault="00FB6792" w:rsidP="00FB6792">
      <w:r>
        <w:t xml:space="preserve">   d) Quick Format</w:t>
      </w:r>
    </w:p>
    <w:p w14:paraId="54810C00" w14:textId="69C10A51" w:rsidR="00FB6792" w:rsidRDefault="00FB6792" w:rsidP="00FB6792">
      <w:pPr>
        <w:pStyle w:val="Heading2"/>
      </w:pPr>
      <w:r>
        <w:t>Microsoft Word Answer Key</w:t>
      </w:r>
    </w:p>
    <w:p w14:paraId="1E4A5A2D" w14:textId="77777777" w:rsidR="00FB6792" w:rsidRDefault="00FB6792" w:rsidP="00FB6792">
      <w:r>
        <w:t>1. c) Layout</w:t>
      </w:r>
    </w:p>
    <w:p w14:paraId="257223FA" w14:textId="77777777" w:rsidR="00FB6792" w:rsidRDefault="00FB6792" w:rsidP="00FB6792">
      <w:r>
        <w:t>2. b) .docx</w:t>
      </w:r>
    </w:p>
    <w:p w14:paraId="26DAE711" w14:textId="77777777" w:rsidR="00FB6792" w:rsidRDefault="00FB6792" w:rsidP="00FB6792">
      <w:r>
        <w:t>3. a) Home tab</w:t>
      </w:r>
    </w:p>
    <w:p w14:paraId="36DF4853" w14:textId="77777777" w:rsidR="00FB6792" w:rsidRDefault="00FB6792" w:rsidP="00FB6792">
      <w:r>
        <w:t>4. c) Print Layout</w:t>
      </w:r>
    </w:p>
    <w:p w14:paraId="24B7E8C0" w14:textId="21A4040F" w:rsidR="00FB6792" w:rsidRDefault="00FB6792" w:rsidP="00F14E0B">
      <w:r>
        <w:t>5. b) Format Painter</w:t>
      </w:r>
    </w:p>
    <w:p w14:paraId="70DCE3BD" w14:textId="77777777" w:rsidR="00FB6792" w:rsidRDefault="00FB6792" w:rsidP="00F14E0B"/>
    <w:p w14:paraId="27C9C766" w14:textId="75D84839" w:rsidR="00FB6792" w:rsidRDefault="00FB6792" w:rsidP="00FB6792">
      <w:pPr>
        <w:pStyle w:val="Heading2"/>
      </w:pPr>
      <w:r>
        <w:t>Microsoft PowerPoint Questions</w:t>
      </w:r>
    </w:p>
    <w:p w14:paraId="5CFCA2A9" w14:textId="77777777" w:rsidR="00FB6792" w:rsidRDefault="00FB6792" w:rsidP="00FB6792">
      <w:r>
        <w:t>1. Which view allows you to see all your slides at once in thumbnail form?</w:t>
      </w:r>
    </w:p>
    <w:p w14:paraId="62F91ADD" w14:textId="77777777" w:rsidR="00FB6792" w:rsidRDefault="00FB6792" w:rsidP="00FB6792">
      <w:r>
        <w:t xml:space="preserve">   a) Normal view</w:t>
      </w:r>
    </w:p>
    <w:p w14:paraId="09887897" w14:textId="77777777" w:rsidR="00FB6792" w:rsidRDefault="00FB6792" w:rsidP="00FB6792">
      <w:r>
        <w:t xml:space="preserve">   b) Slide Sorter view</w:t>
      </w:r>
    </w:p>
    <w:p w14:paraId="5386E656" w14:textId="77777777" w:rsidR="00FB6792" w:rsidRDefault="00FB6792" w:rsidP="00FB6792">
      <w:r>
        <w:t xml:space="preserve">   c) Reading view</w:t>
      </w:r>
    </w:p>
    <w:p w14:paraId="793F54E5" w14:textId="77777777" w:rsidR="00FB6792" w:rsidRDefault="00FB6792" w:rsidP="00FB6792">
      <w:r>
        <w:t xml:space="preserve">   d) Slide Show view</w:t>
      </w:r>
    </w:p>
    <w:p w14:paraId="0DA8C55D" w14:textId="77777777" w:rsidR="00FB6792" w:rsidRDefault="00FB6792" w:rsidP="00FB6792"/>
    <w:p w14:paraId="1EA8311E" w14:textId="77777777" w:rsidR="00FB6792" w:rsidRDefault="00FB6792" w:rsidP="00FB6792">
      <w:r>
        <w:t>2. What is the term for the visual transition between slides?</w:t>
      </w:r>
    </w:p>
    <w:p w14:paraId="35710572" w14:textId="77777777" w:rsidR="00FB6792" w:rsidRDefault="00FB6792" w:rsidP="00FB6792">
      <w:r>
        <w:t xml:space="preserve">   a) Animation</w:t>
      </w:r>
    </w:p>
    <w:p w14:paraId="4BEAAD12" w14:textId="77777777" w:rsidR="00FB6792" w:rsidRDefault="00FB6792" w:rsidP="00FB6792">
      <w:r>
        <w:t xml:space="preserve">   b) Morph</w:t>
      </w:r>
    </w:p>
    <w:p w14:paraId="04FE7065" w14:textId="77777777" w:rsidR="00FB6792" w:rsidRDefault="00FB6792" w:rsidP="00FB6792">
      <w:r>
        <w:t xml:space="preserve">   c) Transition</w:t>
      </w:r>
    </w:p>
    <w:p w14:paraId="302A98E7" w14:textId="77777777" w:rsidR="00FB6792" w:rsidRDefault="00FB6792" w:rsidP="00FB6792">
      <w:r>
        <w:lastRenderedPageBreak/>
        <w:t xml:space="preserve">   d) Progression</w:t>
      </w:r>
    </w:p>
    <w:p w14:paraId="6D3890F6" w14:textId="77777777" w:rsidR="00FB6792" w:rsidRDefault="00FB6792" w:rsidP="00FB6792"/>
    <w:p w14:paraId="2E1E0C4E" w14:textId="77777777" w:rsidR="00FB6792" w:rsidRDefault="00FB6792" w:rsidP="00FB6792">
      <w:r>
        <w:t>3. Which feature allows you to create a non-linear presentation?</w:t>
      </w:r>
    </w:p>
    <w:p w14:paraId="51CAC535" w14:textId="77777777" w:rsidR="00FB6792" w:rsidRDefault="00FB6792" w:rsidP="00FB6792">
      <w:r>
        <w:t xml:space="preserve">   a) Slide Linking</w:t>
      </w:r>
    </w:p>
    <w:p w14:paraId="6AFC56EC" w14:textId="77777777" w:rsidR="00FB6792" w:rsidRDefault="00FB6792" w:rsidP="00FB6792">
      <w:r>
        <w:t xml:space="preserve">   b) Hyperlinks</w:t>
      </w:r>
    </w:p>
    <w:p w14:paraId="6D9F7F50" w14:textId="77777777" w:rsidR="00FB6792" w:rsidRDefault="00FB6792" w:rsidP="00FB6792">
      <w:r>
        <w:t xml:space="preserve">   c) Action Buttons</w:t>
      </w:r>
    </w:p>
    <w:p w14:paraId="1AE40957" w14:textId="77777777" w:rsidR="00FB6792" w:rsidRDefault="00FB6792" w:rsidP="00FB6792">
      <w:r>
        <w:t xml:space="preserve">   d) All of the above</w:t>
      </w:r>
    </w:p>
    <w:p w14:paraId="39470A06" w14:textId="77777777" w:rsidR="00FB6792" w:rsidRDefault="00FB6792" w:rsidP="00FB6792"/>
    <w:p w14:paraId="75586397" w14:textId="77777777" w:rsidR="00FB6792" w:rsidRDefault="00FB6792" w:rsidP="00FB6792">
      <w:r>
        <w:t>4. What's the best way to ensure your presentation is consistent in style?</w:t>
      </w:r>
    </w:p>
    <w:p w14:paraId="5AF188C5" w14:textId="77777777" w:rsidR="00FB6792" w:rsidRDefault="00FB6792" w:rsidP="00FB6792">
      <w:r>
        <w:t xml:space="preserve">   a) Manually format each slide</w:t>
      </w:r>
    </w:p>
    <w:p w14:paraId="7F18E393" w14:textId="77777777" w:rsidR="00FB6792" w:rsidRDefault="00FB6792" w:rsidP="00FB6792">
      <w:r>
        <w:t xml:space="preserve">   b) Use a Theme</w:t>
      </w:r>
    </w:p>
    <w:p w14:paraId="78DF81D3" w14:textId="77777777" w:rsidR="00FB6792" w:rsidRDefault="00FB6792" w:rsidP="00FB6792">
      <w:r>
        <w:t xml:space="preserve">   c) Copy and paste formatting</w:t>
      </w:r>
    </w:p>
    <w:p w14:paraId="31846C92" w14:textId="77777777" w:rsidR="00FB6792" w:rsidRDefault="00FB6792" w:rsidP="00FB6792">
      <w:r>
        <w:t xml:space="preserve">   d) Use only default layouts</w:t>
      </w:r>
    </w:p>
    <w:p w14:paraId="4045ECB0" w14:textId="77777777" w:rsidR="00FB6792" w:rsidRDefault="00FB6792" w:rsidP="00FB6792"/>
    <w:p w14:paraId="5595F8FF" w14:textId="77777777" w:rsidR="00FB6792" w:rsidRDefault="00FB6792" w:rsidP="00FB6792">
      <w:r>
        <w:t>5. Which view is best for adding speaker notes to your slides?</w:t>
      </w:r>
    </w:p>
    <w:p w14:paraId="757E3F67" w14:textId="77777777" w:rsidR="00FB6792" w:rsidRDefault="00FB6792" w:rsidP="00FB6792">
      <w:r>
        <w:t xml:space="preserve">    a) Normal view</w:t>
      </w:r>
    </w:p>
    <w:p w14:paraId="07533A6C" w14:textId="77777777" w:rsidR="00FB6792" w:rsidRDefault="00FB6792" w:rsidP="00FB6792">
      <w:r>
        <w:t xml:space="preserve">    b) Slide Sorter view</w:t>
      </w:r>
    </w:p>
    <w:p w14:paraId="1EF4F935" w14:textId="77777777" w:rsidR="00FB6792" w:rsidRDefault="00FB6792" w:rsidP="00FB6792">
      <w:r>
        <w:t xml:space="preserve">    c) Notes Page view</w:t>
      </w:r>
    </w:p>
    <w:p w14:paraId="1038293D" w14:textId="7DCF3379" w:rsidR="00FB6792" w:rsidRDefault="00FB6792" w:rsidP="00F14E0B">
      <w:r>
        <w:t xml:space="preserve">    d) Outline view</w:t>
      </w:r>
    </w:p>
    <w:p w14:paraId="4824CA4A" w14:textId="07F94B0F" w:rsidR="00FB6792" w:rsidRDefault="00FB6792" w:rsidP="00FB6792">
      <w:pPr>
        <w:pStyle w:val="Heading2"/>
      </w:pPr>
      <w:r>
        <w:t>Microsoft PowerPoint Answer Key</w:t>
      </w:r>
    </w:p>
    <w:p w14:paraId="7E81A276" w14:textId="52DD6762" w:rsidR="00FB6792" w:rsidRDefault="004E73D3" w:rsidP="00FB6792">
      <w:r>
        <w:t>1</w:t>
      </w:r>
      <w:r w:rsidR="00FB6792">
        <w:t>. b) Slide Sorter view</w:t>
      </w:r>
    </w:p>
    <w:p w14:paraId="4E427C7B" w14:textId="68AE80B6" w:rsidR="00FB6792" w:rsidRDefault="004E73D3" w:rsidP="00FB6792">
      <w:r>
        <w:t>2</w:t>
      </w:r>
      <w:r w:rsidR="00FB6792">
        <w:t>. c) Transition</w:t>
      </w:r>
    </w:p>
    <w:p w14:paraId="67AE5F03" w14:textId="76AA0017" w:rsidR="00FB6792" w:rsidRDefault="004E73D3" w:rsidP="00FB6792">
      <w:r>
        <w:t>3</w:t>
      </w:r>
      <w:r w:rsidR="00FB6792">
        <w:t>. d) All of the above</w:t>
      </w:r>
    </w:p>
    <w:p w14:paraId="277FD83F" w14:textId="0D4857DF" w:rsidR="00FB6792" w:rsidRDefault="004E73D3" w:rsidP="00FB6792">
      <w:r>
        <w:t>4</w:t>
      </w:r>
      <w:r w:rsidR="00FB6792">
        <w:t>. b) Use a Theme</w:t>
      </w:r>
    </w:p>
    <w:p w14:paraId="6E97C0C6" w14:textId="2DFEB585" w:rsidR="00FB6792" w:rsidRDefault="004E73D3" w:rsidP="00FB6792">
      <w:r>
        <w:t>5</w:t>
      </w:r>
      <w:r w:rsidR="00FB6792">
        <w:t>. c) Notes Page view</w:t>
      </w:r>
    </w:p>
    <w:p w14:paraId="76C1A91D" w14:textId="77777777" w:rsidR="00FB6792" w:rsidRDefault="00FB6792" w:rsidP="00FB6792"/>
    <w:p w14:paraId="50E38EAC" w14:textId="0C299C6D" w:rsidR="00FB6792" w:rsidRDefault="00FB6792" w:rsidP="00FB6792">
      <w:pPr>
        <w:pStyle w:val="Heading2"/>
      </w:pPr>
      <w:r>
        <w:t>Microsoft Excel Questions</w:t>
      </w:r>
    </w:p>
    <w:p w14:paraId="6834058D" w14:textId="77777777" w:rsidR="00FB6792" w:rsidRDefault="00FB6792" w:rsidP="00FB6792">
      <w:r>
        <w:t>1. What's the correct way to start a formula in Excel?</w:t>
      </w:r>
    </w:p>
    <w:p w14:paraId="2EC5CDB6" w14:textId="77777777" w:rsidR="00FB6792" w:rsidRDefault="00FB6792" w:rsidP="00FB6792">
      <w:r>
        <w:t xml:space="preserve">    a) =</w:t>
      </w:r>
    </w:p>
    <w:p w14:paraId="757190A3" w14:textId="77777777" w:rsidR="00FB6792" w:rsidRDefault="00FB6792" w:rsidP="00FB6792">
      <w:r>
        <w:lastRenderedPageBreak/>
        <w:t xml:space="preserve">    b) +</w:t>
      </w:r>
    </w:p>
    <w:p w14:paraId="20C6AF08" w14:textId="77777777" w:rsidR="00FB6792" w:rsidRDefault="00FB6792" w:rsidP="00FB6792">
      <w:r>
        <w:t xml:space="preserve">    c) -</w:t>
      </w:r>
    </w:p>
    <w:p w14:paraId="01359C74" w14:textId="77777777" w:rsidR="00FB6792" w:rsidRDefault="00FB6792" w:rsidP="00FB6792">
      <w:r>
        <w:t xml:space="preserve">    d) *</w:t>
      </w:r>
    </w:p>
    <w:p w14:paraId="00BFB9C1" w14:textId="77777777" w:rsidR="00FB6792" w:rsidRDefault="00FB6792" w:rsidP="00FB6792"/>
    <w:p w14:paraId="5645C9A6" w14:textId="77777777" w:rsidR="00FB6792" w:rsidRDefault="00FB6792" w:rsidP="00FB6792">
      <w:r>
        <w:t>2. Which function would you use to find the highest value in a range of cells?</w:t>
      </w:r>
    </w:p>
    <w:p w14:paraId="4E55D4E8" w14:textId="77777777" w:rsidR="00FB6792" w:rsidRDefault="00FB6792" w:rsidP="00FB6792">
      <w:r>
        <w:t xml:space="preserve">    a) AVERAGE</w:t>
      </w:r>
    </w:p>
    <w:p w14:paraId="4DD5B394" w14:textId="77777777" w:rsidR="00FB6792" w:rsidRDefault="00FB6792" w:rsidP="00FB6792">
      <w:r>
        <w:t xml:space="preserve">    b) SUM</w:t>
      </w:r>
    </w:p>
    <w:p w14:paraId="1A5712CE" w14:textId="77777777" w:rsidR="00FB6792" w:rsidRDefault="00FB6792" w:rsidP="00FB6792">
      <w:r>
        <w:t xml:space="preserve">    c) MAX</w:t>
      </w:r>
    </w:p>
    <w:p w14:paraId="19791ABE" w14:textId="77777777" w:rsidR="00FB6792" w:rsidRDefault="00FB6792" w:rsidP="00FB6792">
      <w:r>
        <w:t xml:space="preserve">    d) COUNT</w:t>
      </w:r>
    </w:p>
    <w:p w14:paraId="56039D73" w14:textId="77777777" w:rsidR="00FB6792" w:rsidRDefault="00FB6792" w:rsidP="00FB6792"/>
    <w:p w14:paraId="63BC27FB" w14:textId="77777777" w:rsidR="00FB6792" w:rsidRDefault="00FB6792" w:rsidP="00FB6792">
      <w:r>
        <w:t>3. What does the '$' symbol do when used in a cell reference?</w:t>
      </w:r>
    </w:p>
    <w:p w14:paraId="4456B4E8" w14:textId="77777777" w:rsidR="00FB6792" w:rsidRDefault="00FB6792" w:rsidP="00FB6792">
      <w:r>
        <w:t xml:space="preserve">    a) Adds a currency format</w:t>
      </w:r>
    </w:p>
    <w:p w14:paraId="4D66F143" w14:textId="77777777" w:rsidR="00FB6792" w:rsidRDefault="00FB6792" w:rsidP="00FB6792">
      <w:r>
        <w:t xml:space="preserve">    b) Makes the reference absolute</w:t>
      </w:r>
    </w:p>
    <w:p w14:paraId="01426E09" w14:textId="77777777" w:rsidR="00FB6792" w:rsidRDefault="00FB6792" w:rsidP="00FB6792">
      <w:r>
        <w:t xml:space="preserve">    c) Indicates a percentage</w:t>
      </w:r>
    </w:p>
    <w:p w14:paraId="6C8408D0" w14:textId="77777777" w:rsidR="00FB6792" w:rsidRDefault="00FB6792" w:rsidP="00FB6792">
      <w:r>
        <w:t xml:space="preserve">    d) Allows text entry</w:t>
      </w:r>
    </w:p>
    <w:p w14:paraId="20530096" w14:textId="77777777" w:rsidR="00FB6792" w:rsidRDefault="00FB6792" w:rsidP="00FB6792"/>
    <w:p w14:paraId="2B4A4499" w14:textId="77777777" w:rsidR="00FB6792" w:rsidRDefault="00FB6792" w:rsidP="00FB6792">
      <w:r>
        <w:t>4. Which chart type is best for showing parts of a whole?</w:t>
      </w:r>
    </w:p>
    <w:p w14:paraId="5B366DB5" w14:textId="77777777" w:rsidR="00FB6792" w:rsidRDefault="00FB6792" w:rsidP="00FB6792">
      <w:r>
        <w:t xml:space="preserve">    a) Line chart</w:t>
      </w:r>
    </w:p>
    <w:p w14:paraId="521BA792" w14:textId="77777777" w:rsidR="00FB6792" w:rsidRDefault="00FB6792" w:rsidP="00FB6792">
      <w:r>
        <w:t xml:space="preserve">    b) Bar chart</w:t>
      </w:r>
    </w:p>
    <w:p w14:paraId="09F87EAF" w14:textId="77777777" w:rsidR="00FB6792" w:rsidRDefault="00FB6792" w:rsidP="00FB6792">
      <w:r>
        <w:t xml:space="preserve">    c) Pie chart</w:t>
      </w:r>
    </w:p>
    <w:p w14:paraId="1D20AF9B" w14:textId="77777777" w:rsidR="00FB6792" w:rsidRDefault="00FB6792" w:rsidP="00FB6792">
      <w:r>
        <w:t xml:space="preserve">    d) Scatter plot</w:t>
      </w:r>
    </w:p>
    <w:p w14:paraId="09FD9159" w14:textId="77777777" w:rsidR="00FB6792" w:rsidRDefault="00FB6792" w:rsidP="00FB6792"/>
    <w:p w14:paraId="5FBDB41C" w14:textId="77777777" w:rsidR="00FB6792" w:rsidRDefault="00FB6792" w:rsidP="00FB6792">
      <w:r>
        <w:t>5. What's the term for a predefined formula in Excel?</w:t>
      </w:r>
    </w:p>
    <w:p w14:paraId="0BB37988" w14:textId="77777777" w:rsidR="00FB6792" w:rsidRDefault="00FB6792" w:rsidP="00FB6792">
      <w:r>
        <w:t xml:space="preserve">    a) Equation</w:t>
      </w:r>
    </w:p>
    <w:p w14:paraId="7F4A0455" w14:textId="77777777" w:rsidR="00FB6792" w:rsidRDefault="00FB6792" w:rsidP="00FB6792">
      <w:r>
        <w:t xml:space="preserve">    b) Function</w:t>
      </w:r>
    </w:p>
    <w:p w14:paraId="55953E58" w14:textId="77777777" w:rsidR="00FB6792" w:rsidRDefault="00FB6792" w:rsidP="00FB6792">
      <w:r>
        <w:t xml:space="preserve">    c) Calculation</w:t>
      </w:r>
    </w:p>
    <w:p w14:paraId="59858D69" w14:textId="77777777" w:rsidR="00FB6792" w:rsidRDefault="00FB6792" w:rsidP="00FB6792">
      <w:r>
        <w:t xml:space="preserve">    d) Algorithm</w:t>
      </w:r>
    </w:p>
    <w:p w14:paraId="6F7B4C89" w14:textId="1FE564FB" w:rsidR="00FB6792" w:rsidRDefault="00FB6792" w:rsidP="00FB6792">
      <w:pPr>
        <w:pStyle w:val="Heading2"/>
      </w:pPr>
      <w:r>
        <w:t>Microsoft Excel Answer Key</w:t>
      </w:r>
    </w:p>
    <w:p w14:paraId="3B0865DF" w14:textId="195E5982" w:rsidR="00FB6792" w:rsidRDefault="00FB6792" w:rsidP="00FB6792">
      <w:r>
        <w:t>1. a) =</w:t>
      </w:r>
    </w:p>
    <w:p w14:paraId="4C38EC69" w14:textId="539CA14C" w:rsidR="00FB6792" w:rsidRDefault="00FB6792" w:rsidP="00FB6792">
      <w:r>
        <w:t>2. c) MAX</w:t>
      </w:r>
    </w:p>
    <w:p w14:paraId="3ED24E2A" w14:textId="3AE4CEFB" w:rsidR="00FB6792" w:rsidRDefault="00FB6792" w:rsidP="00FB6792">
      <w:r>
        <w:lastRenderedPageBreak/>
        <w:t>3. b) Makes the reference absolute</w:t>
      </w:r>
    </w:p>
    <w:p w14:paraId="250D68D1" w14:textId="76E53C03" w:rsidR="00FB6792" w:rsidRDefault="00FB6792" w:rsidP="00FB6792">
      <w:r>
        <w:t>4. c) Pie chart</w:t>
      </w:r>
    </w:p>
    <w:p w14:paraId="0E7ADF50" w14:textId="533C2E35" w:rsidR="00FB6792" w:rsidRDefault="00FB6792" w:rsidP="00FB6792">
      <w:r>
        <w:t>5. b) Function</w:t>
      </w:r>
    </w:p>
    <w:p w14:paraId="241E2E90" w14:textId="26873ACB" w:rsidR="00FB6792" w:rsidRPr="00FB6792" w:rsidRDefault="00FB6792" w:rsidP="00FB6792"/>
    <w:sectPr w:rsidR="00FB6792" w:rsidRPr="00FB6792" w:rsidSect="00B50492">
      <w:headerReference w:type="default" r:id="rId13"/>
      <w:pgSz w:w="12240" w:h="15840"/>
      <w:pgMar w:top="432" w:right="1152" w:bottom="432" w:left="1152" w:header="720" w:footer="720" w:gutter="0"/>
      <w:pgBorders w:offsetFrom="page">
        <w:top w:val="single" w:sz="12" w:space="24" w:color="00377A"/>
        <w:left w:val="single" w:sz="12" w:space="24" w:color="00377A"/>
        <w:bottom w:val="single" w:sz="12" w:space="24" w:color="00377A"/>
        <w:right w:val="single" w:sz="12" w:space="24" w:color="00377A"/>
      </w:pgBorders>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4E3B9" w14:textId="77777777" w:rsidR="00341984" w:rsidRDefault="00341984">
      <w:pPr>
        <w:spacing w:before="0" w:after="0"/>
      </w:pPr>
      <w:r>
        <w:separator/>
      </w:r>
    </w:p>
  </w:endnote>
  <w:endnote w:type="continuationSeparator" w:id="0">
    <w:p w14:paraId="6FC6AAB5" w14:textId="77777777" w:rsidR="00341984" w:rsidRDefault="003419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Kanit Light">
    <w:altName w:val="Browallia New"/>
    <w:charset w:val="00"/>
    <w:family w:val="auto"/>
    <w:pitch w:val="variable"/>
    <w:sig w:usb0="A10000FF" w:usb1="5000207B" w:usb2="00000000" w:usb3="00000000" w:csb0="00010193"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var(--font-mono)">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92E0" w14:textId="10DD1C7C" w:rsidR="00AA3462" w:rsidRPr="00C720B9" w:rsidRDefault="609E7100" w:rsidP="00F80991">
    <w:pPr>
      <w:pStyle w:val="Footer"/>
    </w:pPr>
    <w:r>
      <w:t>Last modified 28 Aug 2024</w:t>
    </w:r>
    <w:r w:rsidR="008F7A28">
      <w:tab/>
    </w:r>
    <w:r>
      <w:t xml:space="preserve">                                                          Page </w:t>
    </w:r>
    <w:r w:rsidR="008F7A28" w:rsidRPr="609E7100">
      <w:rPr>
        <w:noProof/>
        <w:sz w:val="32"/>
        <w:szCs w:val="32"/>
      </w:rPr>
      <w:fldChar w:fldCharType="begin"/>
    </w:r>
    <w:r w:rsidR="008F7A28" w:rsidRPr="609E7100">
      <w:rPr>
        <w:sz w:val="32"/>
        <w:szCs w:val="32"/>
      </w:rPr>
      <w:instrText xml:space="preserve"> PAGE   \* MERGEFORMAT </w:instrText>
    </w:r>
    <w:r w:rsidR="008F7A28" w:rsidRPr="609E7100">
      <w:rPr>
        <w:sz w:val="32"/>
        <w:szCs w:val="32"/>
      </w:rPr>
      <w:fldChar w:fldCharType="separate"/>
    </w:r>
    <w:r w:rsidRPr="609E7100">
      <w:rPr>
        <w:noProof/>
        <w:sz w:val="32"/>
        <w:szCs w:val="32"/>
      </w:rPr>
      <w:t>1</w:t>
    </w:r>
    <w:r w:rsidR="008F7A28" w:rsidRPr="609E7100">
      <w:rPr>
        <w:noProof/>
        <w:sz w:val="32"/>
        <w:szCs w:val="32"/>
      </w:rPr>
      <w:fldChar w:fldCharType="end"/>
    </w:r>
    <w:r>
      <w:t xml:space="preserve"> of </w:t>
    </w:r>
    <w:r w:rsidR="008F7A28" w:rsidRPr="609E7100">
      <w:rPr>
        <w:noProof/>
      </w:rPr>
      <w:fldChar w:fldCharType="begin"/>
    </w:r>
    <w:r w:rsidR="008F7A28">
      <w:instrText xml:space="preserve"> NUMPAGES   \* MERGEFORMAT </w:instrText>
    </w:r>
    <w:r w:rsidR="008F7A28" w:rsidRPr="609E7100">
      <w:fldChar w:fldCharType="separate"/>
    </w:r>
    <w:r w:rsidRPr="609E7100">
      <w:rPr>
        <w:noProof/>
      </w:rPr>
      <w:t>11</w:t>
    </w:r>
    <w:r w:rsidR="008F7A28" w:rsidRPr="609E71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B79FF" w14:textId="77777777" w:rsidR="00341984" w:rsidRDefault="00341984">
      <w:pPr>
        <w:spacing w:before="0" w:after="0"/>
      </w:pPr>
      <w:r>
        <w:separator/>
      </w:r>
    </w:p>
  </w:footnote>
  <w:footnote w:type="continuationSeparator" w:id="0">
    <w:p w14:paraId="3AF1D747" w14:textId="77777777" w:rsidR="00341984" w:rsidRDefault="0034198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609E7100" w14:paraId="5AE8A766" w14:textId="77777777" w:rsidTr="609E7100">
      <w:trPr>
        <w:trHeight w:val="300"/>
      </w:trPr>
      <w:tc>
        <w:tcPr>
          <w:tcW w:w="3215" w:type="dxa"/>
        </w:tcPr>
        <w:p w14:paraId="2724476F" w14:textId="3633DB98" w:rsidR="609E7100" w:rsidRDefault="609E7100" w:rsidP="609E7100">
          <w:pPr>
            <w:pStyle w:val="Header"/>
            <w:ind w:left="-115"/>
          </w:pPr>
        </w:p>
      </w:tc>
      <w:tc>
        <w:tcPr>
          <w:tcW w:w="3215" w:type="dxa"/>
        </w:tcPr>
        <w:p w14:paraId="3A5AD53B" w14:textId="70D45EB7" w:rsidR="609E7100" w:rsidRDefault="609E7100" w:rsidP="609E7100">
          <w:pPr>
            <w:pStyle w:val="Header"/>
            <w:jc w:val="center"/>
          </w:pPr>
        </w:p>
      </w:tc>
      <w:tc>
        <w:tcPr>
          <w:tcW w:w="3215" w:type="dxa"/>
        </w:tcPr>
        <w:p w14:paraId="68CF2F10" w14:textId="5D073D4B" w:rsidR="609E7100" w:rsidRDefault="609E7100" w:rsidP="609E7100">
          <w:pPr>
            <w:pStyle w:val="Header"/>
            <w:ind w:right="-115"/>
            <w:jc w:val="right"/>
          </w:pPr>
        </w:p>
      </w:tc>
    </w:tr>
  </w:tbl>
  <w:p w14:paraId="3C21D07F" w14:textId="1844EEF6" w:rsidR="609E7100" w:rsidRDefault="609E7100" w:rsidP="609E7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609E7100" w14:paraId="5045C80E" w14:textId="77777777" w:rsidTr="609E7100">
      <w:trPr>
        <w:trHeight w:val="300"/>
      </w:trPr>
      <w:tc>
        <w:tcPr>
          <w:tcW w:w="3310" w:type="dxa"/>
        </w:tcPr>
        <w:p w14:paraId="6835E2ED" w14:textId="26B9B23E" w:rsidR="609E7100" w:rsidRDefault="609E7100" w:rsidP="609E7100">
          <w:pPr>
            <w:pStyle w:val="Header"/>
            <w:ind w:left="-115"/>
          </w:pPr>
        </w:p>
      </w:tc>
      <w:tc>
        <w:tcPr>
          <w:tcW w:w="3310" w:type="dxa"/>
        </w:tcPr>
        <w:p w14:paraId="4816D2DD" w14:textId="324E40F5" w:rsidR="609E7100" w:rsidRDefault="609E7100" w:rsidP="609E7100">
          <w:pPr>
            <w:pStyle w:val="Header"/>
            <w:jc w:val="center"/>
          </w:pPr>
        </w:p>
      </w:tc>
      <w:tc>
        <w:tcPr>
          <w:tcW w:w="3310" w:type="dxa"/>
        </w:tcPr>
        <w:p w14:paraId="11B70863" w14:textId="0C4E561F" w:rsidR="609E7100" w:rsidRDefault="609E7100" w:rsidP="609E7100">
          <w:pPr>
            <w:pStyle w:val="Header"/>
            <w:ind w:right="-115"/>
            <w:jc w:val="right"/>
          </w:pPr>
        </w:p>
      </w:tc>
    </w:tr>
  </w:tbl>
  <w:p w14:paraId="30314AFC" w14:textId="0BDBABF5" w:rsidR="609E7100" w:rsidRDefault="609E7100" w:rsidP="609E7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209"/>
    <w:multiLevelType w:val="hybridMultilevel"/>
    <w:tmpl w:val="7DBC23F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D8E2368"/>
    <w:multiLevelType w:val="multilevel"/>
    <w:tmpl w:val="263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2604"/>
    <w:multiLevelType w:val="hybridMultilevel"/>
    <w:tmpl w:val="3A16B69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4A77276"/>
    <w:multiLevelType w:val="hybridMultilevel"/>
    <w:tmpl w:val="B664C2DE"/>
    <w:lvl w:ilvl="0" w:tplc="FFFFFFF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75B36D3"/>
    <w:multiLevelType w:val="hybridMultilevel"/>
    <w:tmpl w:val="25905CB8"/>
    <w:lvl w:ilvl="0" w:tplc="577EFE3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3121E46"/>
    <w:multiLevelType w:val="multilevel"/>
    <w:tmpl w:val="417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D45A0"/>
    <w:multiLevelType w:val="hybridMultilevel"/>
    <w:tmpl w:val="D7C426D6"/>
    <w:lvl w:ilvl="0" w:tplc="9CA4D674">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28946E5A"/>
    <w:multiLevelType w:val="multilevel"/>
    <w:tmpl w:val="85A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32923"/>
    <w:multiLevelType w:val="hybridMultilevel"/>
    <w:tmpl w:val="4FB06622"/>
    <w:lvl w:ilvl="0" w:tplc="517A1EA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2F103240"/>
    <w:multiLevelType w:val="multilevel"/>
    <w:tmpl w:val="F91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F5090"/>
    <w:multiLevelType w:val="multilevel"/>
    <w:tmpl w:val="ECB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00664"/>
    <w:multiLevelType w:val="hybridMultilevel"/>
    <w:tmpl w:val="04BE657A"/>
    <w:lvl w:ilvl="0" w:tplc="B4441030">
      <w:start w:val="1"/>
      <w:numFmt w:val="decimal"/>
      <w:lvlText w:val="%1."/>
      <w:lvlJc w:val="left"/>
      <w:pPr>
        <w:ind w:left="504" w:hanging="360"/>
      </w:pPr>
      <w:rPr>
        <w:rFonts w:hint="default"/>
        <w:b w:val="0"/>
        <w:bCs/>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368142A5"/>
    <w:multiLevelType w:val="multilevel"/>
    <w:tmpl w:val="E504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BD57C0"/>
    <w:multiLevelType w:val="multilevel"/>
    <w:tmpl w:val="3A8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EA0777"/>
    <w:multiLevelType w:val="hybridMultilevel"/>
    <w:tmpl w:val="0C406D8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434031B5"/>
    <w:multiLevelType w:val="hybridMultilevel"/>
    <w:tmpl w:val="66E85FB0"/>
    <w:lvl w:ilvl="0" w:tplc="4224C57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15:restartNumberingAfterBreak="0">
    <w:nsid w:val="47E85875"/>
    <w:multiLevelType w:val="multilevel"/>
    <w:tmpl w:val="B57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F398D"/>
    <w:multiLevelType w:val="hybridMultilevel"/>
    <w:tmpl w:val="6C00B38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8" w15:restartNumberingAfterBreak="0">
    <w:nsid w:val="4CCB3CA3"/>
    <w:multiLevelType w:val="multilevel"/>
    <w:tmpl w:val="D8C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C1EB7"/>
    <w:multiLevelType w:val="hybridMultilevel"/>
    <w:tmpl w:val="22768E4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55E211BA"/>
    <w:multiLevelType w:val="multilevel"/>
    <w:tmpl w:val="9DB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A15E1"/>
    <w:multiLevelType w:val="multilevel"/>
    <w:tmpl w:val="1A3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F0367"/>
    <w:multiLevelType w:val="multilevel"/>
    <w:tmpl w:val="4892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621C8"/>
    <w:multiLevelType w:val="multilevel"/>
    <w:tmpl w:val="47A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E62EC"/>
    <w:multiLevelType w:val="multilevel"/>
    <w:tmpl w:val="A33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15612"/>
    <w:multiLevelType w:val="hybridMultilevel"/>
    <w:tmpl w:val="66622710"/>
    <w:lvl w:ilvl="0" w:tplc="F5E85A50">
      <w:start w:val="1"/>
      <w:numFmt w:val="upperRoman"/>
      <w:pStyle w:val="Heading1"/>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74D67886"/>
    <w:multiLevelType w:val="multilevel"/>
    <w:tmpl w:val="DFA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D23C5"/>
    <w:multiLevelType w:val="hybridMultilevel"/>
    <w:tmpl w:val="25B603B0"/>
    <w:lvl w:ilvl="0" w:tplc="FFFFFFFF">
      <w:start w:val="1"/>
      <w:numFmt w:val="decimal"/>
      <w:lvlText w:val="%1."/>
      <w:lvlJc w:val="left"/>
      <w:pPr>
        <w:ind w:left="504" w:hanging="360"/>
      </w:pPr>
      <w:rPr>
        <w:rFonts w:hint="default"/>
        <w:b w:val="0"/>
        <w:bCs/>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28" w15:restartNumberingAfterBreak="0">
    <w:nsid w:val="7F547CB6"/>
    <w:multiLevelType w:val="hybridMultilevel"/>
    <w:tmpl w:val="482E5B8E"/>
    <w:lvl w:ilvl="0" w:tplc="9D288C56">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15:restartNumberingAfterBreak="0">
    <w:nsid w:val="7F74602F"/>
    <w:multiLevelType w:val="multilevel"/>
    <w:tmpl w:val="728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88457">
    <w:abstractNumId w:val="24"/>
  </w:num>
  <w:num w:numId="2" w16cid:durableId="1328366552">
    <w:abstractNumId w:val="12"/>
  </w:num>
  <w:num w:numId="3" w16cid:durableId="776288277">
    <w:abstractNumId w:val="4"/>
  </w:num>
  <w:num w:numId="4" w16cid:durableId="1222012799">
    <w:abstractNumId w:val="3"/>
  </w:num>
  <w:num w:numId="5" w16cid:durableId="585192683">
    <w:abstractNumId w:val="0"/>
  </w:num>
  <w:num w:numId="6" w16cid:durableId="1163085584">
    <w:abstractNumId w:val="2"/>
  </w:num>
  <w:num w:numId="7" w16cid:durableId="2046370979">
    <w:abstractNumId w:val="18"/>
  </w:num>
  <w:num w:numId="8" w16cid:durableId="862864741">
    <w:abstractNumId w:val="1"/>
  </w:num>
  <w:num w:numId="9" w16cid:durableId="1878086123">
    <w:abstractNumId w:val="23"/>
  </w:num>
  <w:num w:numId="10" w16cid:durableId="859121463">
    <w:abstractNumId w:val="29"/>
  </w:num>
  <w:num w:numId="11" w16cid:durableId="1383870713">
    <w:abstractNumId w:val="21"/>
  </w:num>
  <w:num w:numId="12" w16cid:durableId="182397884">
    <w:abstractNumId w:val="16"/>
  </w:num>
  <w:num w:numId="13" w16cid:durableId="324481835">
    <w:abstractNumId w:val="20"/>
  </w:num>
  <w:num w:numId="14" w16cid:durableId="251355735">
    <w:abstractNumId w:val="10"/>
  </w:num>
  <w:num w:numId="15" w16cid:durableId="161432739">
    <w:abstractNumId w:val="5"/>
  </w:num>
  <w:num w:numId="16" w16cid:durableId="739980103">
    <w:abstractNumId w:val="9"/>
  </w:num>
  <w:num w:numId="17" w16cid:durableId="958875324">
    <w:abstractNumId w:val="7"/>
  </w:num>
  <w:num w:numId="18" w16cid:durableId="1253707833">
    <w:abstractNumId w:val="22"/>
  </w:num>
  <w:num w:numId="19" w16cid:durableId="1851720101">
    <w:abstractNumId w:val="26"/>
  </w:num>
  <w:num w:numId="20" w16cid:durableId="330761265">
    <w:abstractNumId w:val="13"/>
  </w:num>
  <w:num w:numId="21" w16cid:durableId="519782194">
    <w:abstractNumId w:val="14"/>
  </w:num>
  <w:num w:numId="22" w16cid:durableId="936786997">
    <w:abstractNumId w:val="8"/>
  </w:num>
  <w:num w:numId="23" w16cid:durableId="925920958">
    <w:abstractNumId w:val="19"/>
  </w:num>
  <w:num w:numId="24" w16cid:durableId="835608953">
    <w:abstractNumId w:val="6"/>
  </w:num>
  <w:num w:numId="25" w16cid:durableId="655645167">
    <w:abstractNumId w:val="28"/>
  </w:num>
  <w:num w:numId="26" w16cid:durableId="1580865193">
    <w:abstractNumId w:val="25"/>
  </w:num>
  <w:num w:numId="27" w16cid:durableId="1596092899">
    <w:abstractNumId w:val="11"/>
  </w:num>
  <w:num w:numId="28" w16cid:durableId="100610625">
    <w:abstractNumId w:val="27"/>
  </w:num>
  <w:num w:numId="29" w16cid:durableId="732310324">
    <w:abstractNumId w:val="15"/>
  </w:num>
  <w:num w:numId="30" w16cid:durableId="2081479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F8"/>
    <w:rsid w:val="00001D1E"/>
    <w:rsid w:val="000148F8"/>
    <w:rsid w:val="00041D18"/>
    <w:rsid w:val="0011496E"/>
    <w:rsid w:val="0012004D"/>
    <w:rsid w:val="00147C79"/>
    <w:rsid w:val="001928FA"/>
    <w:rsid w:val="001C2EB7"/>
    <w:rsid w:val="001E409E"/>
    <w:rsid w:val="001F6667"/>
    <w:rsid w:val="00287E18"/>
    <w:rsid w:val="002C36B8"/>
    <w:rsid w:val="002F4EA1"/>
    <w:rsid w:val="00305FE6"/>
    <w:rsid w:val="00341984"/>
    <w:rsid w:val="003436FC"/>
    <w:rsid w:val="003729B5"/>
    <w:rsid w:val="003A4E89"/>
    <w:rsid w:val="003E0F1B"/>
    <w:rsid w:val="003E4D4A"/>
    <w:rsid w:val="003E5939"/>
    <w:rsid w:val="0049066A"/>
    <w:rsid w:val="004C5D24"/>
    <w:rsid w:val="004E73D3"/>
    <w:rsid w:val="00502F9A"/>
    <w:rsid w:val="00506326"/>
    <w:rsid w:val="00554911"/>
    <w:rsid w:val="00592FD6"/>
    <w:rsid w:val="005E1045"/>
    <w:rsid w:val="005E4718"/>
    <w:rsid w:val="00605667"/>
    <w:rsid w:val="007212C5"/>
    <w:rsid w:val="00725C70"/>
    <w:rsid w:val="00760150"/>
    <w:rsid w:val="0082762B"/>
    <w:rsid w:val="0083573F"/>
    <w:rsid w:val="0084158C"/>
    <w:rsid w:val="008F1A8E"/>
    <w:rsid w:val="008F7A28"/>
    <w:rsid w:val="009266CD"/>
    <w:rsid w:val="00927683"/>
    <w:rsid w:val="009510EF"/>
    <w:rsid w:val="00961E5E"/>
    <w:rsid w:val="0097010E"/>
    <w:rsid w:val="009E0A25"/>
    <w:rsid w:val="00AA3462"/>
    <w:rsid w:val="00AA5AC1"/>
    <w:rsid w:val="00AB3867"/>
    <w:rsid w:val="00B455C7"/>
    <w:rsid w:val="00B50492"/>
    <w:rsid w:val="00BB3B6E"/>
    <w:rsid w:val="00BE3510"/>
    <w:rsid w:val="00BE6335"/>
    <w:rsid w:val="00C43EA3"/>
    <w:rsid w:val="00C67845"/>
    <w:rsid w:val="00DC7DC6"/>
    <w:rsid w:val="00DF6A12"/>
    <w:rsid w:val="00E0708F"/>
    <w:rsid w:val="00E23159"/>
    <w:rsid w:val="00E712DB"/>
    <w:rsid w:val="00EE1F2F"/>
    <w:rsid w:val="00EF7504"/>
    <w:rsid w:val="00F00B6A"/>
    <w:rsid w:val="00F14E0B"/>
    <w:rsid w:val="00F33AEC"/>
    <w:rsid w:val="00F6654E"/>
    <w:rsid w:val="00F71BE2"/>
    <w:rsid w:val="00FB4B03"/>
    <w:rsid w:val="00FB651C"/>
    <w:rsid w:val="00FB6792"/>
    <w:rsid w:val="04E784B0"/>
    <w:rsid w:val="1025F463"/>
    <w:rsid w:val="2AA513C3"/>
    <w:rsid w:val="2E93C4CE"/>
    <w:rsid w:val="3B13828D"/>
    <w:rsid w:val="52E40CF4"/>
    <w:rsid w:val="539C06C1"/>
    <w:rsid w:val="5DB8A789"/>
    <w:rsid w:val="609E7100"/>
    <w:rsid w:val="665F2890"/>
    <w:rsid w:val="6A1703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DE19"/>
  <w15:chartTrackingRefBased/>
  <w15:docId w15:val="{0157FE89-1783-483D-9B11-656AE96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04"/>
    <w:pPr>
      <w:spacing w:before="120" w:after="120" w:line="240" w:lineRule="auto"/>
      <w:ind w:left="144"/>
    </w:pPr>
    <w:rPr>
      <w:rFonts w:ascii="Lato" w:hAnsi="Lato" w:cs="Kanit Light"/>
      <w:color w:val="000000" w:themeColor="text1"/>
      <w:kern w:val="0"/>
      <w:sz w:val="26"/>
      <w:szCs w:val="26"/>
      <w:shd w:val="clear" w:color="auto" w:fill="FFFFFF"/>
      <w14:ligatures w14:val="none"/>
    </w:rPr>
  </w:style>
  <w:style w:type="paragraph" w:styleId="Heading1">
    <w:name w:val="heading 1"/>
    <w:basedOn w:val="Normal"/>
    <w:next w:val="Normal"/>
    <w:link w:val="Heading1Char"/>
    <w:uiPriority w:val="9"/>
    <w:qFormat/>
    <w:rsid w:val="002C36B8"/>
    <w:pPr>
      <w:keepNext/>
      <w:keepLines/>
      <w:numPr>
        <w:numId w:val="26"/>
      </w:numPr>
      <w:spacing w:before="100" w:beforeAutospacing="1" w:after="80"/>
      <w:outlineLvl w:val="0"/>
    </w:pPr>
    <w:rPr>
      <w:rFonts w:eastAsiaTheme="majorEastAsia" w:cstheme="majorBidi"/>
      <w:b/>
      <w:bCs/>
      <w:color w:val="002060"/>
      <w:sz w:val="40"/>
      <w:szCs w:val="40"/>
    </w:rPr>
  </w:style>
  <w:style w:type="paragraph" w:styleId="Heading2">
    <w:name w:val="heading 2"/>
    <w:basedOn w:val="Normal"/>
    <w:next w:val="Normal"/>
    <w:link w:val="Heading2Char"/>
    <w:uiPriority w:val="9"/>
    <w:unhideWhenUsed/>
    <w:qFormat/>
    <w:rsid w:val="003E0F1B"/>
    <w:pPr>
      <w:keepNext/>
      <w:keepLines/>
      <w:pBdr>
        <w:bottom w:val="single" w:sz="12" w:space="1" w:color="00377A"/>
      </w:pBdr>
      <w:spacing w:before="200" w:after="80"/>
      <w:outlineLvl w:val="1"/>
    </w:pPr>
    <w:rPr>
      <w:rFonts w:eastAsiaTheme="majorEastAsia" w:cstheme="majorBidi"/>
      <w:b/>
      <w:bCs/>
      <w:color w:val="002060"/>
      <w:sz w:val="32"/>
      <w:szCs w:val="32"/>
    </w:rPr>
  </w:style>
  <w:style w:type="paragraph" w:styleId="Heading3">
    <w:name w:val="heading 3"/>
    <w:basedOn w:val="Normal"/>
    <w:next w:val="Normal"/>
    <w:link w:val="Heading3Char"/>
    <w:uiPriority w:val="9"/>
    <w:unhideWhenUsed/>
    <w:qFormat/>
    <w:rsid w:val="00B50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B8"/>
    <w:rPr>
      <w:rFonts w:ascii="Lato" w:eastAsiaTheme="majorEastAsia" w:hAnsi="Lato" w:cstheme="majorBidi"/>
      <w:b/>
      <w:bCs/>
      <w:color w:val="002060"/>
      <w:kern w:val="0"/>
      <w:sz w:val="40"/>
      <w:szCs w:val="40"/>
      <w14:ligatures w14:val="none"/>
    </w:rPr>
  </w:style>
  <w:style w:type="character" w:customStyle="1" w:styleId="Heading2Char">
    <w:name w:val="Heading 2 Char"/>
    <w:basedOn w:val="DefaultParagraphFont"/>
    <w:link w:val="Heading2"/>
    <w:uiPriority w:val="9"/>
    <w:rsid w:val="003E0F1B"/>
    <w:rPr>
      <w:rFonts w:ascii="Lato" w:eastAsiaTheme="majorEastAsia" w:hAnsi="Lato" w:cstheme="majorBidi"/>
      <w:b/>
      <w:bCs/>
      <w:color w:val="002060"/>
      <w:kern w:val="0"/>
      <w:sz w:val="32"/>
      <w:szCs w:val="32"/>
      <w14:ligatures w14:val="none"/>
    </w:rPr>
  </w:style>
  <w:style w:type="character" w:customStyle="1" w:styleId="Heading3Char">
    <w:name w:val="Heading 3 Char"/>
    <w:basedOn w:val="DefaultParagraphFont"/>
    <w:link w:val="Heading3"/>
    <w:uiPriority w:val="9"/>
    <w:rsid w:val="00B50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492"/>
    <w:rPr>
      <w:rFonts w:eastAsiaTheme="majorEastAsia" w:cstheme="majorBidi"/>
      <w:color w:val="272727" w:themeColor="text1" w:themeTint="D8"/>
    </w:rPr>
  </w:style>
  <w:style w:type="paragraph" w:styleId="Title">
    <w:name w:val="Title"/>
    <w:basedOn w:val="Normal"/>
    <w:next w:val="Normal"/>
    <w:link w:val="TitleChar"/>
    <w:uiPriority w:val="10"/>
    <w:qFormat/>
    <w:rsid w:val="001E409E"/>
    <w:pPr>
      <w:spacing w:before="100" w:beforeAutospacing="1" w:after="80"/>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1E409E"/>
    <w:rPr>
      <w:rFonts w:asciiTheme="majorHAnsi" w:eastAsiaTheme="majorEastAsia" w:hAnsiTheme="majorHAnsi" w:cstheme="majorBidi"/>
      <w:color w:val="000000" w:themeColor="text1"/>
      <w:spacing w:val="-10"/>
      <w:kern w:val="28"/>
      <w:sz w:val="48"/>
      <w:szCs w:val="48"/>
      <w14:ligatures w14:val="none"/>
    </w:rPr>
  </w:style>
  <w:style w:type="paragraph" w:styleId="Subtitle">
    <w:name w:val="Subtitle"/>
    <w:basedOn w:val="Normal"/>
    <w:next w:val="Normal"/>
    <w:link w:val="SubtitleChar"/>
    <w:uiPriority w:val="11"/>
    <w:qFormat/>
    <w:rsid w:val="00B50492"/>
    <w:pPr>
      <w:numPr>
        <w:ilvl w:val="1"/>
      </w:numPr>
      <w:ind w:left="14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492"/>
    <w:pPr>
      <w:spacing w:before="160"/>
      <w:jc w:val="center"/>
    </w:pPr>
    <w:rPr>
      <w:i/>
      <w:iCs/>
      <w:color w:val="404040" w:themeColor="text1" w:themeTint="BF"/>
    </w:rPr>
  </w:style>
  <w:style w:type="character" w:customStyle="1" w:styleId="QuoteChar">
    <w:name w:val="Quote Char"/>
    <w:basedOn w:val="DefaultParagraphFont"/>
    <w:link w:val="Quote"/>
    <w:uiPriority w:val="29"/>
    <w:rsid w:val="00B50492"/>
    <w:rPr>
      <w:i/>
      <w:iCs/>
      <w:color w:val="404040" w:themeColor="text1" w:themeTint="BF"/>
    </w:rPr>
  </w:style>
  <w:style w:type="paragraph" w:styleId="ListParagraph">
    <w:name w:val="List Paragraph"/>
    <w:basedOn w:val="Normal"/>
    <w:uiPriority w:val="34"/>
    <w:qFormat/>
    <w:rsid w:val="00B50492"/>
    <w:pPr>
      <w:ind w:left="720"/>
      <w:contextualSpacing/>
    </w:pPr>
  </w:style>
  <w:style w:type="character" w:styleId="IntenseEmphasis">
    <w:name w:val="Intense Emphasis"/>
    <w:basedOn w:val="DefaultParagraphFont"/>
    <w:uiPriority w:val="21"/>
    <w:qFormat/>
    <w:rsid w:val="00B50492"/>
    <w:rPr>
      <w:i/>
      <w:iCs/>
      <w:color w:val="0F4761" w:themeColor="accent1" w:themeShade="BF"/>
    </w:rPr>
  </w:style>
  <w:style w:type="paragraph" w:styleId="IntenseQuote">
    <w:name w:val="Intense Quote"/>
    <w:basedOn w:val="Normal"/>
    <w:next w:val="Normal"/>
    <w:link w:val="IntenseQuoteChar"/>
    <w:uiPriority w:val="30"/>
    <w:qFormat/>
    <w:rsid w:val="00B50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492"/>
    <w:rPr>
      <w:i/>
      <w:iCs/>
      <w:color w:val="0F4761" w:themeColor="accent1" w:themeShade="BF"/>
    </w:rPr>
  </w:style>
  <w:style w:type="character" w:styleId="IntenseReference">
    <w:name w:val="Intense Reference"/>
    <w:basedOn w:val="DefaultParagraphFont"/>
    <w:uiPriority w:val="32"/>
    <w:qFormat/>
    <w:rsid w:val="00B50492"/>
    <w:rPr>
      <w:b/>
      <w:bCs/>
      <w:smallCaps/>
      <w:color w:val="0F4761" w:themeColor="accent1" w:themeShade="BF"/>
      <w:spacing w:val="5"/>
    </w:rPr>
  </w:style>
  <w:style w:type="character" w:styleId="Hyperlink">
    <w:name w:val="Hyperlink"/>
    <w:basedOn w:val="DefaultParagraphFont"/>
    <w:uiPriority w:val="99"/>
    <w:unhideWhenUsed/>
    <w:rsid w:val="00B50492"/>
    <w:rPr>
      <w:color w:val="467886" w:themeColor="hyperlink"/>
      <w:u w:val="single"/>
    </w:rPr>
  </w:style>
  <w:style w:type="character" w:styleId="UnresolvedMention">
    <w:name w:val="Unresolved Mention"/>
    <w:basedOn w:val="DefaultParagraphFont"/>
    <w:uiPriority w:val="99"/>
    <w:semiHidden/>
    <w:unhideWhenUsed/>
    <w:rsid w:val="00B50492"/>
    <w:rPr>
      <w:color w:val="605E5C"/>
      <w:shd w:val="clear" w:color="auto" w:fill="E1DFDD"/>
    </w:rPr>
  </w:style>
  <w:style w:type="paragraph" w:styleId="Footer">
    <w:name w:val="footer"/>
    <w:basedOn w:val="Normal"/>
    <w:link w:val="FooterChar"/>
    <w:uiPriority w:val="99"/>
    <w:unhideWhenUsed/>
    <w:rsid w:val="00B50492"/>
    <w:pPr>
      <w:tabs>
        <w:tab w:val="center" w:pos="4680"/>
        <w:tab w:val="right" w:pos="9360"/>
      </w:tabs>
    </w:pPr>
  </w:style>
  <w:style w:type="character" w:customStyle="1" w:styleId="FooterChar">
    <w:name w:val="Footer Char"/>
    <w:basedOn w:val="DefaultParagraphFont"/>
    <w:link w:val="Footer"/>
    <w:uiPriority w:val="99"/>
    <w:rsid w:val="00B50492"/>
    <w:rPr>
      <w:rFonts w:ascii="Lato" w:hAnsi="Lato" w:cs="Kanit Light"/>
      <w:color w:val="000000" w:themeColor="text1"/>
      <w:kern w:val="0"/>
      <w:sz w:val="26"/>
      <w:szCs w:val="26"/>
      <w14:ligatures w14:val="none"/>
    </w:rPr>
  </w:style>
  <w:style w:type="paragraph" w:customStyle="1" w:styleId="BorderBoxOrangeText">
    <w:name w:val="Border Box Orange Text"/>
    <w:basedOn w:val="BorderBoxBlue"/>
    <w:link w:val="BorderBoxOrangeTextChar"/>
    <w:qFormat/>
    <w:rsid w:val="003E0F1B"/>
    <w:rPr>
      <w:color w:val="E97132" w:themeColor="accent2"/>
    </w:rPr>
  </w:style>
  <w:style w:type="character" w:customStyle="1" w:styleId="BorderBoxOrangeTextChar">
    <w:name w:val="Border Box Orange Text Char"/>
    <w:basedOn w:val="DefaultParagraphFont"/>
    <w:link w:val="BorderBoxOrangeText"/>
    <w:rsid w:val="003E0F1B"/>
    <w:rPr>
      <w:rFonts w:ascii="Lato" w:hAnsi="Lato" w:cs="Kanit Light"/>
      <w:i/>
      <w:iCs/>
      <w:color w:val="E97132" w:themeColor="accent2"/>
      <w:kern w:val="0"/>
      <w:sz w:val="26"/>
      <w:szCs w:val="26"/>
      <w14:ligatures w14:val="none"/>
    </w:rPr>
  </w:style>
  <w:style w:type="paragraph" w:customStyle="1" w:styleId="BorderBoxBlue">
    <w:name w:val="Border Box Blue"/>
    <w:basedOn w:val="Normal"/>
    <w:link w:val="BorderBoxBlueChar"/>
    <w:qFormat/>
    <w:rsid w:val="003E0F1B"/>
    <w:pPr>
      <w:pBdr>
        <w:top w:val="single" w:sz="8" w:space="4" w:color="002060"/>
        <w:left w:val="single" w:sz="8" w:space="4" w:color="002060"/>
        <w:bottom w:val="single" w:sz="8" w:space="4" w:color="002060"/>
        <w:right w:val="single" w:sz="8" w:space="4" w:color="002060"/>
        <w:between w:val="single" w:sz="8" w:space="4" w:color="002060"/>
        <w:bar w:val="single" w:sz="8" w:color="002060"/>
      </w:pBdr>
      <w:ind w:left="270"/>
    </w:pPr>
    <w:rPr>
      <w:i/>
      <w:iCs/>
      <w:color w:val="215E99" w:themeColor="text2" w:themeTint="BF"/>
    </w:rPr>
  </w:style>
  <w:style w:type="character" w:customStyle="1" w:styleId="BorderBoxBlueChar">
    <w:name w:val="Border Box Blue Char"/>
    <w:basedOn w:val="DefaultParagraphFont"/>
    <w:link w:val="BorderBoxBlue"/>
    <w:rsid w:val="003E0F1B"/>
    <w:rPr>
      <w:rFonts w:ascii="Lato" w:hAnsi="Lato" w:cs="Kanit Light"/>
      <w:i/>
      <w:iCs/>
      <w:color w:val="215E99" w:themeColor="text2" w:themeTint="BF"/>
      <w:kern w:val="0"/>
      <w:sz w:val="26"/>
      <w:szCs w:val="26"/>
      <w14:ligatures w14:val="none"/>
    </w:rPr>
  </w:style>
  <w:style w:type="paragraph" w:styleId="NoSpacing">
    <w:name w:val="No Spacing"/>
    <w:uiPriority w:val="1"/>
    <w:qFormat/>
    <w:rsid w:val="008F1A8E"/>
    <w:pPr>
      <w:spacing w:after="0" w:line="240" w:lineRule="auto"/>
      <w:ind w:left="144"/>
    </w:pPr>
    <w:rPr>
      <w:rFonts w:ascii="Lato" w:hAnsi="Lato" w:cs="Kanit Light"/>
      <w:color w:val="000000" w:themeColor="text1"/>
      <w:kern w:val="0"/>
      <w:sz w:val="26"/>
      <w:szCs w:val="26"/>
      <w:shd w:val="clear" w:color="auto" w:fill="FFFFFF"/>
      <w14:ligatures w14:val="none"/>
    </w:rPr>
  </w:style>
  <w:style w:type="character" w:styleId="Emphasis">
    <w:name w:val="Emphasis"/>
    <w:basedOn w:val="DefaultParagraphFont"/>
    <w:uiPriority w:val="20"/>
    <w:qFormat/>
    <w:rsid w:val="000148F8"/>
    <w:rPr>
      <w:i/>
      <w:iCs/>
    </w:rPr>
  </w:style>
  <w:style w:type="paragraph" w:styleId="Header">
    <w:name w:val="header"/>
    <w:basedOn w:val="Normal"/>
    <w:link w:val="HeaderChar"/>
    <w:uiPriority w:val="99"/>
    <w:unhideWhenUsed/>
    <w:rsid w:val="00F14E0B"/>
    <w:pPr>
      <w:tabs>
        <w:tab w:val="center" w:pos="4680"/>
        <w:tab w:val="right" w:pos="9360"/>
      </w:tabs>
      <w:spacing w:before="0" w:after="0"/>
    </w:pPr>
  </w:style>
  <w:style w:type="character" w:customStyle="1" w:styleId="HeaderChar">
    <w:name w:val="Header Char"/>
    <w:basedOn w:val="DefaultParagraphFont"/>
    <w:link w:val="Header"/>
    <w:uiPriority w:val="99"/>
    <w:rsid w:val="00F14E0B"/>
    <w:rPr>
      <w:rFonts w:ascii="Lato" w:hAnsi="Lato" w:cs="Kanit Light"/>
      <w:color w:val="000000" w:themeColor="text1"/>
      <w:kern w:val="0"/>
      <w:sz w:val="26"/>
      <w:szCs w:val="26"/>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00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eastAsia="Times New Roman" w:hAnsi="Courier New" w:cs="Courier New"/>
      <w:color w:val="auto"/>
      <w:sz w:val="20"/>
      <w:szCs w:val="20"/>
      <w:shd w:val="clear" w:color="auto" w:fill="auto"/>
    </w:rPr>
  </w:style>
  <w:style w:type="character" w:customStyle="1" w:styleId="HTMLPreformattedChar">
    <w:name w:val="HTML Preformatted Char"/>
    <w:basedOn w:val="DefaultParagraphFont"/>
    <w:link w:val="HTMLPreformatted"/>
    <w:uiPriority w:val="99"/>
    <w:semiHidden/>
    <w:rsid w:val="00001D1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1D1E"/>
    <w:rPr>
      <w:rFonts w:ascii="Courier New" w:eastAsia="Times New Roman" w:hAnsi="Courier New" w:cs="Courier New"/>
      <w:sz w:val="20"/>
      <w:szCs w:val="20"/>
    </w:rPr>
  </w:style>
  <w:style w:type="character" w:customStyle="1" w:styleId="token">
    <w:name w:val="token"/>
    <w:basedOn w:val="DefaultParagraphFont"/>
    <w:rsid w:val="00001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3598">
      <w:bodyDiv w:val="1"/>
      <w:marLeft w:val="0"/>
      <w:marRight w:val="0"/>
      <w:marTop w:val="0"/>
      <w:marBottom w:val="0"/>
      <w:divBdr>
        <w:top w:val="none" w:sz="0" w:space="0" w:color="auto"/>
        <w:left w:val="none" w:sz="0" w:space="0" w:color="auto"/>
        <w:bottom w:val="none" w:sz="0" w:space="0" w:color="auto"/>
        <w:right w:val="none" w:sz="0" w:space="0" w:color="auto"/>
      </w:divBdr>
    </w:div>
    <w:div w:id="71244345">
      <w:bodyDiv w:val="1"/>
      <w:marLeft w:val="0"/>
      <w:marRight w:val="0"/>
      <w:marTop w:val="0"/>
      <w:marBottom w:val="0"/>
      <w:divBdr>
        <w:top w:val="none" w:sz="0" w:space="0" w:color="auto"/>
        <w:left w:val="none" w:sz="0" w:space="0" w:color="auto"/>
        <w:bottom w:val="none" w:sz="0" w:space="0" w:color="auto"/>
        <w:right w:val="none" w:sz="0" w:space="0" w:color="auto"/>
      </w:divBdr>
      <w:divsChild>
        <w:div w:id="1507986773">
          <w:marLeft w:val="0"/>
          <w:marRight w:val="0"/>
          <w:marTop w:val="0"/>
          <w:marBottom w:val="0"/>
          <w:divBdr>
            <w:top w:val="none" w:sz="0" w:space="0" w:color="auto"/>
            <w:left w:val="none" w:sz="0" w:space="0" w:color="auto"/>
            <w:bottom w:val="none" w:sz="0" w:space="0" w:color="auto"/>
            <w:right w:val="none" w:sz="0" w:space="0" w:color="auto"/>
          </w:divBdr>
          <w:divsChild>
            <w:div w:id="1004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747">
      <w:bodyDiv w:val="1"/>
      <w:marLeft w:val="0"/>
      <w:marRight w:val="0"/>
      <w:marTop w:val="0"/>
      <w:marBottom w:val="0"/>
      <w:divBdr>
        <w:top w:val="none" w:sz="0" w:space="0" w:color="auto"/>
        <w:left w:val="none" w:sz="0" w:space="0" w:color="auto"/>
        <w:bottom w:val="none" w:sz="0" w:space="0" w:color="auto"/>
        <w:right w:val="none" w:sz="0" w:space="0" w:color="auto"/>
      </w:divBdr>
    </w:div>
    <w:div w:id="542013209">
      <w:bodyDiv w:val="1"/>
      <w:marLeft w:val="0"/>
      <w:marRight w:val="0"/>
      <w:marTop w:val="0"/>
      <w:marBottom w:val="0"/>
      <w:divBdr>
        <w:top w:val="none" w:sz="0" w:space="0" w:color="auto"/>
        <w:left w:val="none" w:sz="0" w:space="0" w:color="auto"/>
        <w:bottom w:val="none" w:sz="0" w:space="0" w:color="auto"/>
        <w:right w:val="none" w:sz="0" w:space="0" w:color="auto"/>
      </w:divBdr>
    </w:div>
    <w:div w:id="658073593">
      <w:bodyDiv w:val="1"/>
      <w:marLeft w:val="0"/>
      <w:marRight w:val="0"/>
      <w:marTop w:val="0"/>
      <w:marBottom w:val="0"/>
      <w:divBdr>
        <w:top w:val="none" w:sz="0" w:space="0" w:color="auto"/>
        <w:left w:val="none" w:sz="0" w:space="0" w:color="auto"/>
        <w:bottom w:val="none" w:sz="0" w:space="0" w:color="auto"/>
        <w:right w:val="none" w:sz="0" w:space="0" w:color="auto"/>
      </w:divBdr>
      <w:divsChild>
        <w:div w:id="724794209">
          <w:marLeft w:val="0"/>
          <w:marRight w:val="0"/>
          <w:marTop w:val="0"/>
          <w:marBottom w:val="0"/>
          <w:divBdr>
            <w:top w:val="none" w:sz="0" w:space="0" w:color="auto"/>
            <w:left w:val="none" w:sz="0" w:space="0" w:color="auto"/>
            <w:bottom w:val="single" w:sz="18" w:space="1" w:color="auto"/>
            <w:right w:val="none" w:sz="0" w:space="0" w:color="auto"/>
          </w:divBdr>
        </w:div>
        <w:div w:id="1115321171">
          <w:marLeft w:val="0"/>
          <w:marRight w:val="172"/>
          <w:marTop w:val="0"/>
          <w:marBottom w:val="0"/>
          <w:divBdr>
            <w:top w:val="none" w:sz="0" w:space="0" w:color="auto"/>
            <w:left w:val="none" w:sz="0" w:space="0" w:color="auto"/>
            <w:bottom w:val="single" w:sz="12" w:space="1" w:color="auto"/>
            <w:right w:val="none" w:sz="0" w:space="0" w:color="auto"/>
          </w:divBdr>
        </w:div>
        <w:div w:id="1644045342">
          <w:marLeft w:val="0"/>
          <w:marRight w:val="0"/>
          <w:marTop w:val="0"/>
          <w:marBottom w:val="0"/>
          <w:divBdr>
            <w:top w:val="none" w:sz="0" w:space="0" w:color="auto"/>
            <w:left w:val="none" w:sz="0" w:space="0" w:color="auto"/>
            <w:bottom w:val="single" w:sz="12" w:space="1" w:color="auto"/>
            <w:right w:val="none" w:sz="0" w:space="0" w:color="auto"/>
          </w:divBdr>
        </w:div>
      </w:divsChild>
    </w:div>
    <w:div w:id="1047528543">
      <w:bodyDiv w:val="1"/>
      <w:marLeft w:val="0"/>
      <w:marRight w:val="0"/>
      <w:marTop w:val="0"/>
      <w:marBottom w:val="0"/>
      <w:divBdr>
        <w:top w:val="none" w:sz="0" w:space="0" w:color="auto"/>
        <w:left w:val="none" w:sz="0" w:space="0" w:color="auto"/>
        <w:bottom w:val="none" w:sz="0" w:space="0" w:color="auto"/>
        <w:right w:val="none" w:sz="0" w:space="0" w:color="auto"/>
      </w:divBdr>
    </w:div>
    <w:div w:id="1179083124">
      <w:bodyDiv w:val="1"/>
      <w:marLeft w:val="0"/>
      <w:marRight w:val="0"/>
      <w:marTop w:val="0"/>
      <w:marBottom w:val="0"/>
      <w:divBdr>
        <w:top w:val="none" w:sz="0" w:space="0" w:color="auto"/>
        <w:left w:val="none" w:sz="0" w:space="0" w:color="auto"/>
        <w:bottom w:val="none" w:sz="0" w:space="0" w:color="auto"/>
        <w:right w:val="none" w:sz="0" w:space="0" w:color="auto"/>
      </w:divBdr>
    </w:div>
    <w:div w:id="1421560803">
      <w:bodyDiv w:val="1"/>
      <w:marLeft w:val="0"/>
      <w:marRight w:val="0"/>
      <w:marTop w:val="0"/>
      <w:marBottom w:val="0"/>
      <w:divBdr>
        <w:top w:val="none" w:sz="0" w:space="0" w:color="auto"/>
        <w:left w:val="none" w:sz="0" w:space="0" w:color="auto"/>
        <w:bottom w:val="none" w:sz="0" w:space="0" w:color="auto"/>
        <w:right w:val="none" w:sz="0" w:space="0" w:color="auto"/>
      </w:divBdr>
    </w:div>
    <w:div w:id="1484084826">
      <w:bodyDiv w:val="1"/>
      <w:marLeft w:val="0"/>
      <w:marRight w:val="0"/>
      <w:marTop w:val="0"/>
      <w:marBottom w:val="0"/>
      <w:divBdr>
        <w:top w:val="none" w:sz="0" w:space="0" w:color="auto"/>
        <w:left w:val="none" w:sz="0" w:space="0" w:color="auto"/>
        <w:bottom w:val="none" w:sz="0" w:space="0" w:color="auto"/>
        <w:right w:val="none" w:sz="0" w:space="0" w:color="auto"/>
      </w:divBdr>
      <w:divsChild>
        <w:div w:id="936133802">
          <w:marLeft w:val="0"/>
          <w:marRight w:val="0"/>
          <w:marTop w:val="0"/>
          <w:marBottom w:val="0"/>
          <w:divBdr>
            <w:top w:val="none" w:sz="0" w:space="0" w:color="auto"/>
            <w:left w:val="none" w:sz="0" w:space="0" w:color="auto"/>
            <w:bottom w:val="single" w:sz="18" w:space="1" w:color="auto"/>
            <w:right w:val="none" w:sz="0" w:space="0" w:color="auto"/>
          </w:divBdr>
        </w:div>
        <w:div w:id="1969314862">
          <w:marLeft w:val="0"/>
          <w:marRight w:val="172"/>
          <w:marTop w:val="0"/>
          <w:marBottom w:val="0"/>
          <w:divBdr>
            <w:top w:val="none" w:sz="0" w:space="0" w:color="auto"/>
            <w:left w:val="none" w:sz="0" w:space="0" w:color="auto"/>
            <w:bottom w:val="single" w:sz="12" w:space="1" w:color="auto"/>
            <w:right w:val="none" w:sz="0" w:space="0" w:color="auto"/>
          </w:divBdr>
        </w:div>
        <w:div w:id="1921912738">
          <w:marLeft w:val="0"/>
          <w:marRight w:val="0"/>
          <w:marTop w:val="0"/>
          <w:marBottom w:val="0"/>
          <w:divBdr>
            <w:top w:val="none" w:sz="0" w:space="0" w:color="auto"/>
            <w:left w:val="none" w:sz="0" w:space="0" w:color="auto"/>
            <w:bottom w:val="single" w:sz="12" w:space="1" w:color="auto"/>
            <w:right w:val="none" w:sz="0" w:space="0" w:color="auto"/>
          </w:divBdr>
        </w:div>
      </w:divsChild>
    </w:div>
    <w:div w:id="1570771936">
      <w:bodyDiv w:val="1"/>
      <w:marLeft w:val="0"/>
      <w:marRight w:val="0"/>
      <w:marTop w:val="0"/>
      <w:marBottom w:val="0"/>
      <w:divBdr>
        <w:top w:val="none" w:sz="0" w:space="0" w:color="auto"/>
        <w:left w:val="none" w:sz="0" w:space="0" w:color="auto"/>
        <w:bottom w:val="none" w:sz="0" w:space="0" w:color="auto"/>
        <w:right w:val="none" w:sz="0" w:space="0" w:color="auto"/>
      </w:divBdr>
    </w:div>
    <w:div w:id="1608660402">
      <w:bodyDiv w:val="1"/>
      <w:marLeft w:val="0"/>
      <w:marRight w:val="0"/>
      <w:marTop w:val="0"/>
      <w:marBottom w:val="0"/>
      <w:divBdr>
        <w:top w:val="none" w:sz="0" w:space="0" w:color="auto"/>
        <w:left w:val="none" w:sz="0" w:space="0" w:color="auto"/>
        <w:bottom w:val="none" w:sz="0" w:space="0" w:color="auto"/>
        <w:right w:val="none" w:sz="0" w:space="0" w:color="auto"/>
      </w:divBdr>
    </w:div>
    <w:div w:id="1652711679">
      <w:bodyDiv w:val="1"/>
      <w:marLeft w:val="0"/>
      <w:marRight w:val="0"/>
      <w:marTop w:val="0"/>
      <w:marBottom w:val="0"/>
      <w:divBdr>
        <w:top w:val="none" w:sz="0" w:space="0" w:color="auto"/>
        <w:left w:val="none" w:sz="0" w:space="0" w:color="auto"/>
        <w:bottom w:val="none" w:sz="0" w:space="0" w:color="auto"/>
        <w:right w:val="none" w:sz="0" w:space="0" w:color="auto"/>
      </w:divBdr>
      <w:divsChild>
        <w:div w:id="523176660">
          <w:marLeft w:val="0"/>
          <w:marRight w:val="0"/>
          <w:marTop w:val="0"/>
          <w:marBottom w:val="0"/>
          <w:divBdr>
            <w:top w:val="none" w:sz="0" w:space="0" w:color="auto"/>
            <w:left w:val="none" w:sz="0" w:space="0" w:color="auto"/>
            <w:bottom w:val="none" w:sz="0" w:space="0" w:color="auto"/>
            <w:right w:val="none" w:sz="0" w:space="0" w:color="auto"/>
          </w:divBdr>
          <w:divsChild>
            <w:div w:id="18208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791">
      <w:bodyDiv w:val="1"/>
      <w:marLeft w:val="0"/>
      <w:marRight w:val="0"/>
      <w:marTop w:val="0"/>
      <w:marBottom w:val="0"/>
      <w:divBdr>
        <w:top w:val="none" w:sz="0" w:space="0" w:color="auto"/>
        <w:left w:val="none" w:sz="0" w:space="0" w:color="auto"/>
        <w:bottom w:val="none" w:sz="0" w:space="0" w:color="auto"/>
        <w:right w:val="none" w:sz="0" w:space="0" w:color="auto"/>
      </w:divBdr>
    </w:div>
    <w:div w:id="201283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Custom%20Office%20Templates\D2L%20News%20Template%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145BE5AE52F3469964E817008C274F" ma:contentTypeVersion="4" ma:contentTypeDescription="Create a new document." ma:contentTypeScope="" ma:versionID="4517f51a61f654f93c3f5edb8aa8ebe5">
  <xsd:schema xmlns:xsd="http://www.w3.org/2001/XMLSchema" xmlns:xs="http://www.w3.org/2001/XMLSchema" xmlns:p="http://schemas.microsoft.com/office/2006/metadata/properties" xmlns:ns2="93d922b9-7a0e-4a69-861b-17749a484e0d" targetNamespace="http://schemas.microsoft.com/office/2006/metadata/properties" ma:root="true" ma:fieldsID="7a60d96b0011ae9e382786c03adb54ad" ns2:_="">
    <xsd:import namespace="93d922b9-7a0e-4a69-861b-17749a484e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922b9-7a0e-4a69-861b-17749a484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37DADE-EF0A-4E35-B2AF-E200A57A233E}">
  <ds:schemaRefs>
    <ds:schemaRef ds:uri="http://schemas.microsoft.com/sharepoint/v3/contenttype/forms"/>
  </ds:schemaRefs>
</ds:datastoreItem>
</file>

<file path=customXml/itemProps2.xml><?xml version="1.0" encoding="utf-8"?>
<ds:datastoreItem xmlns:ds="http://schemas.openxmlformats.org/officeDocument/2006/customXml" ds:itemID="{A74F9DFC-6368-4DFC-B847-D7506C030E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D77F03-AA90-4899-AA79-D61611630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922b9-7a0e-4a69-861b-17749a484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D2L News Template v1.dotx</Template>
  <TotalTime>54</TotalTime>
  <Pages>22</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CSCI 1100 Comprehensive Study Guide - Last updated Fall 2024</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Comprehensive Study Guide - Last updated Fall 2024</dc:title>
  <dc:subject/>
  <dc:creator>Ryan</dc:creator>
  <cp:keywords>2024, study, guide, csci, 1100, 1150, proficiency, exam</cp:keywords>
  <dc:description/>
  <cp:lastModifiedBy>Haas, Ryan R</cp:lastModifiedBy>
  <cp:revision>11</cp:revision>
  <cp:lastPrinted>2024-08-22T15:32:00Z</cp:lastPrinted>
  <dcterms:created xsi:type="dcterms:W3CDTF">2024-08-29T02:22:00Z</dcterms:created>
  <dcterms:modified xsi:type="dcterms:W3CDTF">2025-07-21T17:33:00Z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0x01010034145BE5AE52F3469964E817008C274F</vt:lpwstr>
  </property>
  <property fmtid="{D5CDD505-2E9C-101B-9397-08002B2CF9AE}" pid="3" name="MediaServiceImageTags">
    <vt:lpwstr/>
  </property>
</Properties>
</file>